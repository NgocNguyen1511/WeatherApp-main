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F200" w14:textId="77777777" w:rsidR="004B4BF6" w:rsidRPr="002637C5" w:rsidRDefault="004B4BF6" w:rsidP="004B4BF6">
      <w:pPr>
        <w:pStyle w:val="Heading1"/>
        <w:numPr>
          <w:ilvl w:val="0"/>
          <w:numId w:val="0"/>
        </w:numPr>
        <w:rPr>
          <w:sz w:val="30"/>
        </w:rPr>
      </w:pPr>
      <w:bookmarkStart w:id="0" w:name="_Toc169424238"/>
      <w:bookmarkStart w:id="1" w:name="_Toc169424237"/>
      <w:bookmarkStart w:id="2" w:name="_Toc153479659"/>
      <w:r w:rsidRPr="002637C5">
        <w:rPr>
          <w:sz w:val="30"/>
        </w:rPr>
        <w:t>MỤC LỤC</w:t>
      </w:r>
      <w:bookmarkEnd w:id="0"/>
      <w:bookmarkEnd w:id="2"/>
    </w:p>
    <w:p w14:paraId="5E5E9933" w14:textId="2648123D" w:rsidR="00353E58" w:rsidRDefault="00791320">
      <w:pPr>
        <w:pStyle w:val="TOC1"/>
        <w:rPr>
          <w:rFonts w:asciiTheme="minorHAnsi" w:eastAsiaTheme="minorEastAsia" w:hAnsiTheme="minorHAnsi" w:cstheme="minorBidi"/>
          <w:sz w:val="22"/>
          <w:szCs w:val="22"/>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53479659" w:history="1">
        <w:r w:rsidR="00353E58" w:rsidRPr="007E690B">
          <w:rPr>
            <w:rStyle w:val="Hyperlink"/>
          </w:rPr>
          <w:t>MỤC LỤC</w:t>
        </w:r>
        <w:r w:rsidR="00353E58">
          <w:rPr>
            <w:webHidden/>
          </w:rPr>
          <w:tab/>
        </w:r>
        <w:r w:rsidR="00353E58">
          <w:rPr>
            <w:webHidden/>
          </w:rPr>
          <w:fldChar w:fldCharType="begin"/>
        </w:r>
        <w:r w:rsidR="00353E58">
          <w:rPr>
            <w:webHidden/>
          </w:rPr>
          <w:instrText xml:space="preserve"> PAGEREF _Toc153479659 \h </w:instrText>
        </w:r>
        <w:r w:rsidR="00353E58">
          <w:rPr>
            <w:webHidden/>
          </w:rPr>
        </w:r>
        <w:r w:rsidR="00353E58">
          <w:rPr>
            <w:webHidden/>
          </w:rPr>
          <w:fldChar w:fldCharType="separate"/>
        </w:r>
        <w:r w:rsidR="00353E58">
          <w:rPr>
            <w:webHidden/>
          </w:rPr>
          <w:t>I</w:t>
        </w:r>
        <w:r w:rsidR="00353E58">
          <w:rPr>
            <w:webHidden/>
          </w:rPr>
          <w:fldChar w:fldCharType="end"/>
        </w:r>
      </w:hyperlink>
    </w:p>
    <w:p w14:paraId="6E281BE8" w14:textId="64A4EB87" w:rsidR="00353E58" w:rsidRDefault="00353E58">
      <w:pPr>
        <w:pStyle w:val="TOC1"/>
        <w:rPr>
          <w:rFonts w:asciiTheme="minorHAnsi" w:eastAsiaTheme="minorEastAsia" w:hAnsiTheme="minorHAnsi" w:cstheme="minorBidi"/>
          <w:sz w:val="22"/>
          <w:szCs w:val="22"/>
        </w:rPr>
      </w:pPr>
      <w:hyperlink w:anchor="_Toc153479660" w:history="1">
        <w:r w:rsidRPr="007E690B">
          <w:rPr>
            <w:rStyle w:val="Hyperlink"/>
          </w:rPr>
          <w:t>DANH MỤC CÁC HÌNH VẼ</w:t>
        </w:r>
        <w:r>
          <w:rPr>
            <w:webHidden/>
          </w:rPr>
          <w:tab/>
        </w:r>
        <w:r>
          <w:rPr>
            <w:webHidden/>
          </w:rPr>
          <w:fldChar w:fldCharType="begin"/>
        </w:r>
        <w:r>
          <w:rPr>
            <w:webHidden/>
          </w:rPr>
          <w:instrText xml:space="preserve"> PAGEREF _Toc153479660 \h </w:instrText>
        </w:r>
        <w:r>
          <w:rPr>
            <w:webHidden/>
          </w:rPr>
        </w:r>
        <w:r>
          <w:rPr>
            <w:webHidden/>
          </w:rPr>
          <w:fldChar w:fldCharType="separate"/>
        </w:r>
        <w:r>
          <w:rPr>
            <w:webHidden/>
          </w:rPr>
          <w:t>III</w:t>
        </w:r>
        <w:r>
          <w:rPr>
            <w:webHidden/>
          </w:rPr>
          <w:fldChar w:fldCharType="end"/>
        </w:r>
      </w:hyperlink>
    </w:p>
    <w:p w14:paraId="13C38015" w14:textId="542ED437" w:rsidR="00353E58" w:rsidRDefault="00353E58">
      <w:pPr>
        <w:pStyle w:val="TOC1"/>
        <w:rPr>
          <w:rFonts w:asciiTheme="minorHAnsi" w:eastAsiaTheme="minorEastAsia" w:hAnsiTheme="minorHAnsi" w:cstheme="minorBidi"/>
          <w:sz w:val="22"/>
          <w:szCs w:val="22"/>
        </w:rPr>
      </w:pPr>
      <w:hyperlink w:anchor="_Toc153479661" w:history="1">
        <w:r w:rsidRPr="007E690B">
          <w:rPr>
            <w:rStyle w:val="Hyperlink"/>
          </w:rPr>
          <w:t>DANH MỤC CÁC BẢNG BIỂU</w:t>
        </w:r>
        <w:r>
          <w:rPr>
            <w:webHidden/>
          </w:rPr>
          <w:tab/>
        </w:r>
        <w:r>
          <w:rPr>
            <w:webHidden/>
          </w:rPr>
          <w:fldChar w:fldCharType="begin"/>
        </w:r>
        <w:r>
          <w:rPr>
            <w:webHidden/>
          </w:rPr>
          <w:instrText xml:space="preserve"> PAGEREF _Toc153479661 \h </w:instrText>
        </w:r>
        <w:r>
          <w:rPr>
            <w:webHidden/>
          </w:rPr>
        </w:r>
        <w:r>
          <w:rPr>
            <w:webHidden/>
          </w:rPr>
          <w:fldChar w:fldCharType="separate"/>
        </w:r>
        <w:r>
          <w:rPr>
            <w:webHidden/>
          </w:rPr>
          <w:t>III</w:t>
        </w:r>
        <w:r>
          <w:rPr>
            <w:webHidden/>
          </w:rPr>
          <w:fldChar w:fldCharType="end"/>
        </w:r>
      </w:hyperlink>
    </w:p>
    <w:p w14:paraId="4E154F37" w14:textId="76EA26EE" w:rsidR="00353E58" w:rsidRDefault="00353E58">
      <w:pPr>
        <w:pStyle w:val="TOC1"/>
        <w:rPr>
          <w:rFonts w:asciiTheme="minorHAnsi" w:eastAsiaTheme="minorEastAsia" w:hAnsiTheme="minorHAnsi" w:cstheme="minorBidi"/>
          <w:sz w:val="22"/>
          <w:szCs w:val="22"/>
        </w:rPr>
      </w:pPr>
      <w:hyperlink w:anchor="_Toc153479662" w:history="1">
        <w:r w:rsidRPr="007E690B">
          <w:rPr>
            <w:rStyle w:val="Hyperlink"/>
          </w:rPr>
          <w:t>MỞ ĐẦU</w:t>
        </w:r>
        <w:r>
          <w:rPr>
            <w:webHidden/>
          </w:rPr>
          <w:tab/>
        </w:r>
        <w:r>
          <w:rPr>
            <w:webHidden/>
          </w:rPr>
          <w:fldChar w:fldCharType="begin"/>
        </w:r>
        <w:r>
          <w:rPr>
            <w:webHidden/>
          </w:rPr>
          <w:instrText xml:space="preserve"> PAGEREF _Toc153479662 \h </w:instrText>
        </w:r>
        <w:r>
          <w:rPr>
            <w:webHidden/>
          </w:rPr>
        </w:r>
        <w:r>
          <w:rPr>
            <w:webHidden/>
          </w:rPr>
          <w:fldChar w:fldCharType="separate"/>
        </w:r>
        <w:r>
          <w:rPr>
            <w:webHidden/>
          </w:rPr>
          <w:t>1</w:t>
        </w:r>
        <w:r>
          <w:rPr>
            <w:webHidden/>
          </w:rPr>
          <w:fldChar w:fldCharType="end"/>
        </w:r>
      </w:hyperlink>
    </w:p>
    <w:p w14:paraId="228CC38E" w14:textId="0482FC1E" w:rsidR="00353E58" w:rsidRDefault="00353E58">
      <w:pPr>
        <w:pStyle w:val="TOC2"/>
        <w:rPr>
          <w:rFonts w:asciiTheme="minorHAnsi" w:eastAsiaTheme="minorEastAsia" w:hAnsiTheme="minorHAnsi" w:cstheme="minorBidi"/>
          <w:noProof/>
          <w:sz w:val="22"/>
          <w:szCs w:val="22"/>
        </w:rPr>
      </w:pPr>
      <w:hyperlink w:anchor="_Toc153479663" w:history="1">
        <w:r w:rsidRPr="007E690B">
          <w:rPr>
            <w:rStyle w:val="Hyperlink"/>
            <w:noProof/>
          </w:rPr>
          <w:t>1.1 Tổng quan tình hình nghiên cứu thuộc lĩnh vực của đề tài</w:t>
        </w:r>
        <w:r>
          <w:rPr>
            <w:noProof/>
            <w:webHidden/>
          </w:rPr>
          <w:tab/>
        </w:r>
        <w:r>
          <w:rPr>
            <w:noProof/>
            <w:webHidden/>
          </w:rPr>
          <w:fldChar w:fldCharType="begin"/>
        </w:r>
        <w:r>
          <w:rPr>
            <w:noProof/>
            <w:webHidden/>
          </w:rPr>
          <w:instrText xml:space="preserve"> PAGEREF _Toc153479663 \h </w:instrText>
        </w:r>
        <w:r>
          <w:rPr>
            <w:noProof/>
            <w:webHidden/>
          </w:rPr>
        </w:r>
        <w:r>
          <w:rPr>
            <w:noProof/>
            <w:webHidden/>
          </w:rPr>
          <w:fldChar w:fldCharType="separate"/>
        </w:r>
        <w:r>
          <w:rPr>
            <w:noProof/>
            <w:webHidden/>
          </w:rPr>
          <w:t>2</w:t>
        </w:r>
        <w:r>
          <w:rPr>
            <w:noProof/>
            <w:webHidden/>
          </w:rPr>
          <w:fldChar w:fldCharType="end"/>
        </w:r>
      </w:hyperlink>
    </w:p>
    <w:p w14:paraId="0D36D882" w14:textId="04ADF163" w:rsidR="00353E58" w:rsidRDefault="00353E58">
      <w:pPr>
        <w:pStyle w:val="TOC2"/>
        <w:rPr>
          <w:rFonts w:asciiTheme="minorHAnsi" w:eastAsiaTheme="minorEastAsia" w:hAnsiTheme="minorHAnsi" w:cstheme="minorBidi"/>
          <w:noProof/>
          <w:sz w:val="22"/>
          <w:szCs w:val="22"/>
        </w:rPr>
      </w:pPr>
      <w:hyperlink w:anchor="_Toc153479664" w:history="1">
        <w:r w:rsidRPr="007E690B">
          <w:rPr>
            <w:rStyle w:val="Hyperlink"/>
            <w:noProof/>
            <w:lang w:val="vi-VN"/>
          </w:rPr>
          <w:t>1.2 Tính cấp thiết, ý nghĩa khoa học và thực tiễn của đề tài</w:t>
        </w:r>
        <w:r>
          <w:rPr>
            <w:noProof/>
            <w:webHidden/>
          </w:rPr>
          <w:tab/>
        </w:r>
        <w:r>
          <w:rPr>
            <w:noProof/>
            <w:webHidden/>
          </w:rPr>
          <w:fldChar w:fldCharType="begin"/>
        </w:r>
        <w:r>
          <w:rPr>
            <w:noProof/>
            <w:webHidden/>
          </w:rPr>
          <w:instrText xml:space="preserve"> PAGEREF _Toc153479664 \h </w:instrText>
        </w:r>
        <w:r>
          <w:rPr>
            <w:noProof/>
            <w:webHidden/>
          </w:rPr>
        </w:r>
        <w:r>
          <w:rPr>
            <w:noProof/>
            <w:webHidden/>
          </w:rPr>
          <w:fldChar w:fldCharType="separate"/>
        </w:r>
        <w:r>
          <w:rPr>
            <w:noProof/>
            <w:webHidden/>
          </w:rPr>
          <w:t>2</w:t>
        </w:r>
        <w:r>
          <w:rPr>
            <w:noProof/>
            <w:webHidden/>
          </w:rPr>
          <w:fldChar w:fldCharType="end"/>
        </w:r>
      </w:hyperlink>
    </w:p>
    <w:p w14:paraId="0C1CB65E" w14:textId="55EA0C9D" w:rsidR="00353E58" w:rsidRDefault="00353E58">
      <w:pPr>
        <w:pStyle w:val="TOC1"/>
        <w:rPr>
          <w:rFonts w:asciiTheme="minorHAnsi" w:eastAsiaTheme="minorEastAsia" w:hAnsiTheme="minorHAnsi" w:cstheme="minorBidi"/>
          <w:sz w:val="22"/>
          <w:szCs w:val="22"/>
        </w:rPr>
      </w:pPr>
      <w:hyperlink w:anchor="_Toc153479665" w:history="1">
        <w:r w:rsidRPr="007E690B">
          <w:rPr>
            <w:rStyle w:val="Hyperlink"/>
          </w:rPr>
          <w:t>CHƯƠNG 2 GIỚI THIỆU HỆ ĐIỀU HÀNH ADROID</w:t>
        </w:r>
        <w:r>
          <w:rPr>
            <w:webHidden/>
          </w:rPr>
          <w:tab/>
        </w:r>
        <w:r>
          <w:rPr>
            <w:webHidden/>
          </w:rPr>
          <w:fldChar w:fldCharType="begin"/>
        </w:r>
        <w:r>
          <w:rPr>
            <w:webHidden/>
          </w:rPr>
          <w:instrText xml:space="preserve"> PAGEREF _Toc153479665 \h </w:instrText>
        </w:r>
        <w:r>
          <w:rPr>
            <w:webHidden/>
          </w:rPr>
        </w:r>
        <w:r>
          <w:rPr>
            <w:webHidden/>
          </w:rPr>
          <w:fldChar w:fldCharType="separate"/>
        </w:r>
        <w:r>
          <w:rPr>
            <w:webHidden/>
          </w:rPr>
          <w:t>1</w:t>
        </w:r>
        <w:r>
          <w:rPr>
            <w:webHidden/>
          </w:rPr>
          <w:fldChar w:fldCharType="end"/>
        </w:r>
      </w:hyperlink>
    </w:p>
    <w:p w14:paraId="448CDE09" w14:textId="015CFAD1" w:rsidR="00353E58" w:rsidRDefault="00353E58">
      <w:pPr>
        <w:pStyle w:val="TOC2"/>
        <w:rPr>
          <w:rFonts w:asciiTheme="minorHAnsi" w:eastAsiaTheme="minorEastAsia" w:hAnsiTheme="minorHAnsi" w:cstheme="minorBidi"/>
          <w:noProof/>
          <w:sz w:val="22"/>
          <w:szCs w:val="22"/>
        </w:rPr>
      </w:pPr>
      <w:hyperlink w:anchor="_Toc153479666" w:history="1">
        <w:r w:rsidRPr="007E690B">
          <w:rPr>
            <w:rStyle w:val="Hyperlink"/>
            <w:noProof/>
          </w:rPr>
          <w:t>2.1 Giới thiệu hệ điều hành android</w:t>
        </w:r>
        <w:r>
          <w:rPr>
            <w:noProof/>
            <w:webHidden/>
          </w:rPr>
          <w:tab/>
        </w:r>
        <w:r>
          <w:rPr>
            <w:noProof/>
            <w:webHidden/>
          </w:rPr>
          <w:fldChar w:fldCharType="begin"/>
        </w:r>
        <w:r>
          <w:rPr>
            <w:noProof/>
            <w:webHidden/>
          </w:rPr>
          <w:instrText xml:space="preserve"> PAGEREF _Toc153479666 \h </w:instrText>
        </w:r>
        <w:r>
          <w:rPr>
            <w:noProof/>
            <w:webHidden/>
          </w:rPr>
        </w:r>
        <w:r>
          <w:rPr>
            <w:noProof/>
            <w:webHidden/>
          </w:rPr>
          <w:fldChar w:fldCharType="separate"/>
        </w:r>
        <w:r>
          <w:rPr>
            <w:noProof/>
            <w:webHidden/>
          </w:rPr>
          <w:t>2</w:t>
        </w:r>
        <w:r>
          <w:rPr>
            <w:noProof/>
            <w:webHidden/>
          </w:rPr>
          <w:fldChar w:fldCharType="end"/>
        </w:r>
      </w:hyperlink>
    </w:p>
    <w:p w14:paraId="6B2EC759" w14:textId="14C7BBC1" w:rsidR="00353E58" w:rsidRDefault="00353E58">
      <w:pPr>
        <w:pStyle w:val="TOC2"/>
        <w:rPr>
          <w:rFonts w:asciiTheme="minorHAnsi" w:eastAsiaTheme="minorEastAsia" w:hAnsiTheme="minorHAnsi" w:cstheme="minorBidi"/>
          <w:noProof/>
          <w:sz w:val="22"/>
          <w:szCs w:val="22"/>
        </w:rPr>
      </w:pPr>
      <w:hyperlink w:anchor="_Toc153479667" w:history="1">
        <w:r w:rsidRPr="007E690B">
          <w:rPr>
            <w:rStyle w:val="Hyperlink"/>
            <w:noProof/>
          </w:rPr>
          <w:t>2.2 Tìm hiểu về OpenWeatherMap</w:t>
        </w:r>
        <w:r>
          <w:rPr>
            <w:noProof/>
            <w:webHidden/>
          </w:rPr>
          <w:tab/>
        </w:r>
        <w:r>
          <w:rPr>
            <w:noProof/>
            <w:webHidden/>
          </w:rPr>
          <w:fldChar w:fldCharType="begin"/>
        </w:r>
        <w:r>
          <w:rPr>
            <w:noProof/>
            <w:webHidden/>
          </w:rPr>
          <w:instrText xml:space="preserve"> PAGEREF _Toc153479667 \h </w:instrText>
        </w:r>
        <w:r>
          <w:rPr>
            <w:noProof/>
            <w:webHidden/>
          </w:rPr>
        </w:r>
        <w:r>
          <w:rPr>
            <w:noProof/>
            <w:webHidden/>
          </w:rPr>
          <w:fldChar w:fldCharType="separate"/>
        </w:r>
        <w:r>
          <w:rPr>
            <w:noProof/>
            <w:webHidden/>
          </w:rPr>
          <w:t>2</w:t>
        </w:r>
        <w:r>
          <w:rPr>
            <w:noProof/>
            <w:webHidden/>
          </w:rPr>
          <w:fldChar w:fldCharType="end"/>
        </w:r>
      </w:hyperlink>
    </w:p>
    <w:p w14:paraId="7CA2977E" w14:textId="29AD2448" w:rsidR="00353E58" w:rsidRDefault="00353E58">
      <w:pPr>
        <w:pStyle w:val="TOC1"/>
        <w:rPr>
          <w:rFonts w:asciiTheme="minorHAnsi" w:eastAsiaTheme="minorEastAsia" w:hAnsiTheme="minorHAnsi" w:cstheme="minorBidi"/>
          <w:sz w:val="22"/>
          <w:szCs w:val="22"/>
        </w:rPr>
      </w:pPr>
      <w:hyperlink w:anchor="_Toc153479668" w:history="1">
        <w:r w:rsidRPr="007E690B">
          <w:rPr>
            <w:rStyle w:val="Hyperlink"/>
          </w:rPr>
          <w:t>CHƯƠNG 3 TỔNG QUAN ĐỀ TÀI</w:t>
        </w:r>
        <w:r>
          <w:rPr>
            <w:webHidden/>
          </w:rPr>
          <w:tab/>
        </w:r>
        <w:r>
          <w:rPr>
            <w:webHidden/>
          </w:rPr>
          <w:fldChar w:fldCharType="begin"/>
        </w:r>
        <w:r>
          <w:rPr>
            <w:webHidden/>
          </w:rPr>
          <w:instrText xml:space="preserve"> PAGEREF _Toc153479668 \h </w:instrText>
        </w:r>
        <w:r>
          <w:rPr>
            <w:webHidden/>
          </w:rPr>
        </w:r>
        <w:r>
          <w:rPr>
            <w:webHidden/>
          </w:rPr>
          <w:fldChar w:fldCharType="separate"/>
        </w:r>
        <w:r>
          <w:rPr>
            <w:webHidden/>
          </w:rPr>
          <w:t>1</w:t>
        </w:r>
        <w:r>
          <w:rPr>
            <w:webHidden/>
          </w:rPr>
          <w:fldChar w:fldCharType="end"/>
        </w:r>
      </w:hyperlink>
    </w:p>
    <w:p w14:paraId="049AA7DA" w14:textId="16E85A21" w:rsidR="00353E58" w:rsidRDefault="00353E58">
      <w:pPr>
        <w:pStyle w:val="TOC2"/>
        <w:rPr>
          <w:rFonts w:asciiTheme="minorHAnsi" w:eastAsiaTheme="minorEastAsia" w:hAnsiTheme="minorHAnsi" w:cstheme="minorBidi"/>
          <w:noProof/>
          <w:sz w:val="22"/>
          <w:szCs w:val="22"/>
        </w:rPr>
      </w:pPr>
      <w:hyperlink w:anchor="_Toc153479669" w:history="1">
        <w:r w:rsidRPr="007E690B">
          <w:rPr>
            <w:rStyle w:val="Hyperlink"/>
            <w:noProof/>
          </w:rPr>
          <w:t>3.1 Khảo sát</w:t>
        </w:r>
        <w:r>
          <w:rPr>
            <w:noProof/>
            <w:webHidden/>
          </w:rPr>
          <w:tab/>
        </w:r>
        <w:r>
          <w:rPr>
            <w:noProof/>
            <w:webHidden/>
          </w:rPr>
          <w:fldChar w:fldCharType="begin"/>
        </w:r>
        <w:r>
          <w:rPr>
            <w:noProof/>
            <w:webHidden/>
          </w:rPr>
          <w:instrText xml:space="preserve"> PAGEREF _Toc153479669 \h </w:instrText>
        </w:r>
        <w:r>
          <w:rPr>
            <w:noProof/>
            <w:webHidden/>
          </w:rPr>
        </w:r>
        <w:r>
          <w:rPr>
            <w:noProof/>
            <w:webHidden/>
          </w:rPr>
          <w:fldChar w:fldCharType="separate"/>
        </w:r>
        <w:r>
          <w:rPr>
            <w:noProof/>
            <w:webHidden/>
          </w:rPr>
          <w:t>2</w:t>
        </w:r>
        <w:r>
          <w:rPr>
            <w:noProof/>
            <w:webHidden/>
          </w:rPr>
          <w:fldChar w:fldCharType="end"/>
        </w:r>
      </w:hyperlink>
    </w:p>
    <w:p w14:paraId="3C25F90A" w14:textId="2F87EA8C"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70" w:history="1">
        <w:r w:rsidRPr="007E690B">
          <w:rPr>
            <w:rStyle w:val="Hyperlink"/>
            <w:noProof/>
          </w:rPr>
          <w:t>3.1.1 Khảo sát người dùng</w:t>
        </w:r>
        <w:r>
          <w:rPr>
            <w:noProof/>
            <w:webHidden/>
          </w:rPr>
          <w:tab/>
        </w:r>
        <w:r>
          <w:rPr>
            <w:noProof/>
            <w:webHidden/>
          </w:rPr>
          <w:fldChar w:fldCharType="begin"/>
        </w:r>
        <w:r>
          <w:rPr>
            <w:noProof/>
            <w:webHidden/>
          </w:rPr>
          <w:instrText xml:space="preserve"> PAGEREF _Toc153479670 \h </w:instrText>
        </w:r>
        <w:r>
          <w:rPr>
            <w:noProof/>
            <w:webHidden/>
          </w:rPr>
        </w:r>
        <w:r>
          <w:rPr>
            <w:noProof/>
            <w:webHidden/>
          </w:rPr>
          <w:fldChar w:fldCharType="separate"/>
        </w:r>
        <w:r>
          <w:rPr>
            <w:noProof/>
            <w:webHidden/>
          </w:rPr>
          <w:t>2</w:t>
        </w:r>
        <w:r>
          <w:rPr>
            <w:noProof/>
            <w:webHidden/>
          </w:rPr>
          <w:fldChar w:fldCharType="end"/>
        </w:r>
      </w:hyperlink>
    </w:p>
    <w:p w14:paraId="17CFB9DF" w14:textId="39EA3A20"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71" w:history="1">
        <w:r w:rsidRPr="007E690B">
          <w:rPr>
            <w:rStyle w:val="Hyperlink"/>
            <w:noProof/>
          </w:rPr>
          <w:t>3.1.2 Mẫu khảo sát và kết quả</w:t>
        </w:r>
        <w:r>
          <w:rPr>
            <w:noProof/>
            <w:webHidden/>
          </w:rPr>
          <w:tab/>
        </w:r>
        <w:r>
          <w:rPr>
            <w:noProof/>
            <w:webHidden/>
          </w:rPr>
          <w:fldChar w:fldCharType="begin"/>
        </w:r>
        <w:r>
          <w:rPr>
            <w:noProof/>
            <w:webHidden/>
          </w:rPr>
          <w:instrText xml:space="preserve"> PAGEREF _Toc153479671 \h </w:instrText>
        </w:r>
        <w:r>
          <w:rPr>
            <w:noProof/>
            <w:webHidden/>
          </w:rPr>
        </w:r>
        <w:r>
          <w:rPr>
            <w:noProof/>
            <w:webHidden/>
          </w:rPr>
          <w:fldChar w:fldCharType="separate"/>
        </w:r>
        <w:r>
          <w:rPr>
            <w:noProof/>
            <w:webHidden/>
          </w:rPr>
          <w:t>2</w:t>
        </w:r>
        <w:r>
          <w:rPr>
            <w:noProof/>
            <w:webHidden/>
          </w:rPr>
          <w:fldChar w:fldCharType="end"/>
        </w:r>
      </w:hyperlink>
    </w:p>
    <w:p w14:paraId="171A4D32" w14:textId="41851B42" w:rsidR="00353E58" w:rsidRDefault="00353E58">
      <w:pPr>
        <w:pStyle w:val="TOC2"/>
        <w:rPr>
          <w:rFonts w:asciiTheme="minorHAnsi" w:eastAsiaTheme="minorEastAsia" w:hAnsiTheme="minorHAnsi" w:cstheme="minorBidi"/>
          <w:noProof/>
          <w:sz w:val="22"/>
          <w:szCs w:val="22"/>
        </w:rPr>
      </w:pPr>
      <w:hyperlink w:anchor="_Toc153479672" w:history="1">
        <w:r w:rsidRPr="007E690B">
          <w:rPr>
            <w:rStyle w:val="Hyperlink"/>
            <w:noProof/>
          </w:rPr>
          <w:t>3.2 Đáng giá thực trạng và Xác lập phương hướng phát triển</w:t>
        </w:r>
        <w:r>
          <w:rPr>
            <w:noProof/>
            <w:webHidden/>
          </w:rPr>
          <w:tab/>
        </w:r>
        <w:r>
          <w:rPr>
            <w:noProof/>
            <w:webHidden/>
          </w:rPr>
          <w:fldChar w:fldCharType="begin"/>
        </w:r>
        <w:r>
          <w:rPr>
            <w:noProof/>
            <w:webHidden/>
          </w:rPr>
          <w:instrText xml:space="preserve"> PAGEREF _Toc153479672 \h </w:instrText>
        </w:r>
        <w:r>
          <w:rPr>
            <w:noProof/>
            <w:webHidden/>
          </w:rPr>
        </w:r>
        <w:r>
          <w:rPr>
            <w:noProof/>
            <w:webHidden/>
          </w:rPr>
          <w:fldChar w:fldCharType="separate"/>
        </w:r>
        <w:r>
          <w:rPr>
            <w:noProof/>
            <w:webHidden/>
          </w:rPr>
          <w:t>2</w:t>
        </w:r>
        <w:r>
          <w:rPr>
            <w:noProof/>
            <w:webHidden/>
          </w:rPr>
          <w:fldChar w:fldCharType="end"/>
        </w:r>
      </w:hyperlink>
    </w:p>
    <w:p w14:paraId="67103EF1" w14:textId="007758BD"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73" w:history="1">
        <w:r w:rsidRPr="007E690B">
          <w:rPr>
            <w:rStyle w:val="Hyperlink"/>
            <w:noProof/>
          </w:rPr>
          <w:t>3.2.1 Đánh giá khảo sát người dùng</w:t>
        </w:r>
        <w:r>
          <w:rPr>
            <w:noProof/>
            <w:webHidden/>
          </w:rPr>
          <w:tab/>
        </w:r>
        <w:r>
          <w:rPr>
            <w:noProof/>
            <w:webHidden/>
          </w:rPr>
          <w:fldChar w:fldCharType="begin"/>
        </w:r>
        <w:r>
          <w:rPr>
            <w:noProof/>
            <w:webHidden/>
          </w:rPr>
          <w:instrText xml:space="preserve"> PAGEREF _Toc153479673 \h </w:instrText>
        </w:r>
        <w:r>
          <w:rPr>
            <w:noProof/>
            <w:webHidden/>
          </w:rPr>
        </w:r>
        <w:r>
          <w:rPr>
            <w:noProof/>
            <w:webHidden/>
          </w:rPr>
          <w:fldChar w:fldCharType="separate"/>
        </w:r>
        <w:r>
          <w:rPr>
            <w:noProof/>
            <w:webHidden/>
          </w:rPr>
          <w:t>2</w:t>
        </w:r>
        <w:r>
          <w:rPr>
            <w:noProof/>
            <w:webHidden/>
          </w:rPr>
          <w:fldChar w:fldCharType="end"/>
        </w:r>
      </w:hyperlink>
    </w:p>
    <w:p w14:paraId="754BA433" w14:textId="08B750BB"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74" w:history="1">
        <w:r w:rsidRPr="007E690B">
          <w:rPr>
            <w:rStyle w:val="Hyperlink"/>
            <w:noProof/>
          </w:rPr>
          <w:t>3.2.2 Phương hướng phát triển</w:t>
        </w:r>
        <w:r>
          <w:rPr>
            <w:noProof/>
            <w:webHidden/>
          </w:rPr>
          <w:tab/>
        </w:r>
        <w:r>
          <w:rPr>
            <w:noProof/>
            <w:webHidden/>
          </w:rPr>
          <w:fldChar w:fldCharType="begin"/>
        </w:r>
        <w:r>
          <w:rPr>
            <w:noProof/>
            <w:webHidden/>
          </w:rPr>
          <w:instrText xml:space="preserve"> PAGEREF _Toc153479674 \h </w:instrText>
        </w:r>
        <w:r>
          <w:rPr>
            <w:noProof/>
            <w:webHidden/>
          </w:rPr>
        </w:r>
        <w:r>
          <w:rPr>
            <w:noProof/>
            <w:webHidden/>
          </w:rPr>
          <w:fldChar w:fldCharType="separate"/>
        </w:r>
        <w:r>
          <w:rPr>
            <w:noProof/>
            <w:webHidden/>
          </w:rPr>
          <w:t>2</w:t>
        </w:r>
        <w:r>
          <w:rPr>
            <w:noProof/>
            <w:webHidden/>
          </w:rPr>
          <w:fldChar w:fldCharType="end"/>
        </w:r>
      </w:hyperlink>
    </w:p>
    <w:p w14:paraId="71E73402" w14:textId="2F901091" w:rsidR="00353E58" w:rsidRDefault="00353E58">
      <w:pPr>
        <w:pStyle w:val="TOC2"/>
        <w:rPr>
          <w:rFonts w:asciiTheme="minorHAnsi" w:eastAsiaTheme="minorEastAsia" w:hAnsiTheme="minorHAnsi" w:cstheme="minorBidi"/>
          <w:noProof/>
          <w:sz w:val="22"/>
          <w:szCs w:val="22"/>
        </w:rPr>
      </w:pPr>
      <w:hyperlink w:anchor="_Toc153479675" w:history="1">
        <w:r w:rsidRPr="007E690B">
          <w:rPr>
            <w:rStyle w:val="Hyperlink"/>
            <w:noProof/>
          </w:rPr>
          <w:t>3.3 Xác định phạm vi dự án</w:t>
        </w:r>
        <w:r>
          <w:rPr>
            <w:noProof/>
            <w:webHidden/>
          </w:rPr>
          <w:tab/>
        </w:r>
        <w:r>
          <w:rPr>
            <w:noProof/>
            <w:webHidden/>
          </w:rPr>
          <w:fldChar w:fldCharType="begin"/>
        </w:r>
        <w:r>
          <w:rPr>
            <w:noProof/>
            <w:webHidden/>
          </w:rPr>
          <w:instrText xml:space="preserve"> PAGEREF _Toc153479675 \h </w:instrText>
        </w:r>
        <w:r>
          <w:rPr>
            <w:noProof/>
            <w:webHidden/>
          </w:rPr>
        </w:r>
        <w:r>
          <w:rPr>
            <w:noProof/>
            <w:webHidden/>
          </w:rPr>
          <w:fldChar w:fldCharType="separate"/>
        </w:r>
        <w:r>
          <w:rPr>
            <w:noProof/>
            <w:webHidden/>
          </w:rPr>
          <w:t>2</w:t>
        </w:r>
        <w:r>
          <w:rPr>
            <w:noProof/>
            <w:webHidden/>
          </w:rPr>
          <w:fldChar w:fldCharType="end"/>
        </w:r>
      </w:hyperlink>
    </w:p>
    <w:p w14:paraId="4DC317C1" w14:textId="3703AB52"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76" w:history="1">
        <w:r w:rsidRPr="007E690B">
          <w:rPr>
            <w:rStyle w:val="Hyperlink"/>
            <w:noProof/>
          </w:rPr>
          <w:t>3.3.1 Ứng dụng tham khảo: Thời tiết</w:t>
        </w:r>
        <w:r>
          <w:rPr>
            <w:noProof/>
            <w:webHidden/>
          </w:rPr>
          <w:tab/>
        </w:r>
        <w:r>
          <w:rPr>
            <w:noProof/>
            <w:webHidden/>
          </w:rPr>
          <w:fldChar w:fldCharType="begin"/>
        </w:r>
        <w:r>
          <w:rPr>
            <w:noProof/>
            <w:webHidden/>
          </w:rPr>
          <w:instrText xml:space="preserve"> PAGEREF _Toc153479676 \h </w:instrText>
        </w:r>
        <w:r>
          <w:rPr>
            <w:noProof/>
            <w:webHidden/>
          </w:rPr>
        </w:r>
        <w:r>
          <w:rPr>
            <w:noProof/>
            <w:webHidden/>
          </w:rPr>
          <w:fldChar w:fldCharType="separate"/>
        </w:r>
        <w:r>
          <w:rPr>
            <w:noProof/>
            <w:webHidden/>
          </w:rPr>
          <w:t>2</w:t>
        </w:r>
        <w:r>
          <w:rPr>
            <w:noProof/>
            <w:webHidden/>
          </w:rPr>
          <w:fldChar w:fldCharType="end"/>
        </w:r>
      </w:hyperlink>
    </w:p>
    <w:p w14:paraId="507317A9" w14:textId="3CBCF48A" w:rsidR="00353E58" w:rsidRDefault="00353E58">
      <w:pPr>
        <w:pStyle w:val="TOC1"/>
        <w:rPr>
          <w:rFonts w:asciiTheme="minorHAnsi" w:eastAsiaTheme="minorEastAsia" w:hAnsiTheme="minorHAnsi" w:cstheme="minorBidi"/>
          <w:sz w:val="22"/>
          <w:szCs w:val="22"/>
        </w:rPr>
      </w:pPr>
      <w:hyperlink w:anchor="_Toc153479677" w:history="1">
        <w:r w:rsidRPr="007E690B">
          <w:rPr>
            <w:rStyle w:val="Hyperlink"/>
          </w:rPr>
          <w:t>CHƯƠNG 4 CƠ SỞ LÝ THUYẾT</w:t>
        </w:r>
        <w:r>
          <w:rPr>
            <w:webHidden/>
          </w:rPr>
          <w:tab/>
        </w:r>
        <w:r>
          <w:rPr>
            <w:webHidden/>
          </w:rPr>
          <w:fldChar w:fldCharType="begin"/>
        </w:r>
        <w:r>
          <w:rPr>
            <w:webHidden/>
          </w:rPr>
          <w:instrText xml:space="preserve"> PAGEREF _Toc153479677 \h </w:instrText>
        </w:r>
        <w:r>
          <w:rPr>
            <w:webHidden/>
          </w:rPr>
        </w:r>
        <w:r>
          <w:rPr>
            <w:webHidden/>
          </w:rPr>
          <w:fldChar w:fldCharType="separate"/>
        </w:r>
        <w:r>
          <w:rPr>
            <w:webHidden/>
          </w:rPr>
          <w:t>1</w:t>
        </w:r>
        <w:r>
          <w:rPr>
            <w:webHidden/>
          </w:rPr>
          <w:fldChar w:fldCharType="end"/>
        </w:r>
      </w:hyperlink>
    </w:p>
    <w:p w14:paraId="6A5F9259" w14:textId="72476BF5" w:rsidR="00353E58" w:rsidRDefault="00353E58">
      <w:pPr>
        <w:pStyle w:val="TOC2"/>
        <w:rPr>
          <w:rFonts w:asciiTheme="minorHAnsi" w:eastAsiaTheme="minorEastAsia" w:hAnsiTheme="minorHAnsi" w:cstheme="minorBidi"/>
          <w:noProof/>
          <w:sz w:val="22"/>
          <w:szCs w:val="22"/>
        </w:rPr>
      </w:pPr>
      <w:hyperlink w:anchor="_Toc153479678" w:history="1">
        <w:r w:rsidRPr="007E690B">
          <w:rPr>
            <w:rStyle w:val="Hyperlink"/>
            <w:noProof/>
          </w:rPr>
          <w:t>4.1 Giới thiệu về mobile app</w:t>
        </w:r>
        <w:r>
          <w:rPr>
            <w:noProof/>
            <w:webHidden/>
          </w:rPr>
          <w:tab/>
        </w:r>
        <w:r>
          <w:rPr>
            <w:noProof/>
            <w:webHidden/>
          </w:rPr>
          <w:fldChar w:fldCharType="begin"/>
        </w:r>
        <w:r>
          <w:rPr>
            <w:noProof/>
            <w:webHidden/>
          </w:rPr>
          <w:instrText xml:space="preserve"> PAGEREF _Toc153479678 \h </w:instrText>
        </w:r>
        <w:r>
          <w:rPr>
            <w:noProof/>
            <w:webHidden/>
          </w:rPr>
        </w:r>
        <w:r>
          <w:rPr>
            <w:noProof/>
            <w:webHidden/>
          </w:rPr>
          <w:fldChar w:fldCharType="separate"/>
        </w:r>
        <w:r>
          <w:rPr>
            <w:noProof/>
            <w:webHidden/>
          </w:rPr>
          <w:t>2</w:t>
        </w:r>
        <w:r>
          <w:rPr>
            <w:noProof/>
            <w:webHidden/>
          </w:rPr>
          <w:fldChar w:fldCharType="end"/>
        </w:r>
      </w:hyperlink>
    </w:p>
    <w:p w14:paraId="6F7E4602" w14:textId="761572C3"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79" w:history="1">
        <w:r w:rsidRPr="007E690B">
          <w:rPr>
            <w:rStyle w:val="Hyperlink"/>
            <w:noProof/>
          </w:rPr>
          <w:t>4.1.1 Khái niệm</w:t>
        </w:r>
        <w:r>
          <w:rPr>
            <w:noProof/>
            <w:webHidden/>
          </w:rPr>
          <w:tab/>
        </w:r>
        <w:r>
          <w:rPr>
            <w:noProof/>
            <w:webHidden/>
          </w:rPr>
          <w:fldChar w:fldCharType="begin"/>
        </w:r>
        <w:r>
          <w:rPr>
            <w:noProof/>
            <w:webHidden/>
          </w:rPr>
          <w:instrText xml:space="preserve"> PAGEREF _Toc153479679 \h </w:instrText>
        </w:r>
        <w:r>
          <w:rPr>
            <w:noProof/>
            <w:webHidden/>
          </w:rPr>
        </w:r>
        <w:r>
          <w:rPr>
            <w:noProof/>
            <w:webHidden/>
          </w:rPr>
          <w:fldChar w:fldCharType="separate"/>
        </w:r>
        <w:r>
          <w:rPr>
            <w:noProof/>
            <w:webHidden/>
          </w:rPr>
          <w:t>2</w:t>
        </w:r>
        <w:r>
          <w:rPr>
            <w:noProof/>
            <w:webHidden/>
          </w:rPr>
          <w:fldChar w:fldCharType="end"/>
        </w:r>
      </w:hyperlink>
    </w:p>
    <w:p w14:paraId="5A50A739" w14:textId="000B1EFF"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0" w:history="1">
        <w:r w:rsidRPr="007E690B">
          <w:rPr>
            <w:rStyle w:val="Hyperlink"/>
            <w:noProof/>
          </w:rPr>
          <w:t>4.1.2 Ưu điểm</w:t>
        </w:r>
        <w:r>
          <w:rPr>
            <w:noProof/>
            <w:webHidden/>
          </w:rPr>
          <w:tab/>
        </w:r>
        <w:r>
          <w:rPr>
            <w:noProof/>
            <w:webHidden/>
          </w:rPr>
          <w:fldChar w:fldCharType="begin"/>
        </w:r>
        <w:r>
          <w:rPr>
            <w:noProof/>
            <w:webHidden/>
          </w:rPr>
          <w:instrText xml:space="preserve"> PAGEREF _Toc153479680 \h </w:instrText>
        </w:r>
        <w:r>
          <w:rPr>
            <w:noProof/>
            <w:webHidden/>
          </w:rPr>
        </w:r>
        <w:r>
          <w:rPr>
            <w:noProof/>
            <w:webHidden/>
          </w:rPr>
          <w:fldChar w:fldCharType="separate"/>
        </w:r>
        <w:r>
          <w:rPr>
            <w:noProof/>
            <w:webHidden/>
          </w:rPr>
          <w:t>2</w:t>
        </w:r>
        <w:r>
          <w:rPr>
            <w:noProof/>
            <w:webHidden/>
          </w:rPr>
          <w:fldChar w:fldCharType="end"/>
        </w:r>
      </w:hyperlink>
    </w:p>
    <w:p w14:paraId="632C1025" w14:textId="796AFC1C"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1" w:history="1">
        <w:r w:rsidRPr="007E690B">
          <w:rPr>
            <w:rStyle w:val="Hyperlink"/>
            <w:noProof/>
          </w:rPr>
          <w:t>4.1.3 Nhược điểm</w:t>
        </w:r>
        <w:r>
          <w:rPr>
            <w:noProof/>
            <w:webHidden/>
          </w:rPr>
          <w:tab/>
        </w:r>
        <w:r>
          <w:rPr>
            <w:noProof/>
            <w:webHidden/>
          </w:rPr>
          <w:fldChar w:fldCharType="begin"/>
        </w:r>
        <w:r>
          <w:rPr>
            <w:noProof/>
            <w:webHidden/>
          </w:rPr>
          <w:instrText xml:space="preserve"> PAGEREF _Toc153479681 \h </w:instrText>
        </w:r>
        <w:r>
          <w:rPr>
            <w:noProof/>
            <w:webHidden/>
          </w:rPr>
        </w:r>
        <w:r>
          <w:rPr>
            <w:noProof/>
            <w:webHidden/>
          </w:rPr>
          <w:fldChar w:fldCharType="separate"/>
        </w:r>
        <w:r>
          <w:rPr>
            <w:noProof/>
            <w:webHidden/>
          </w:rPr>
          <w:t>2</w:t>
        </w:r>
        <w:r>
          <w:rPr>
            <w:noProof/>
            <w:webHidden/>
          </w:rPr>
          <w:fldChar w:fldCharType="end"/>
        </w:r>
      </w:hyperlink>
    </w:p>
    <w:p w14:paraId="2C743E80" w14:textId="615B6EB3" w:rsidR="00353E58" w:rsidRDefault="00353E58">
      <w:pPr>
        <w:pStyle w:val="TOC2"/>
        <w:rPr>
          <w:rFonts w:asciiTheme="minorHAnsi" w:eastAsiaTheme="minorEastAsia" w:hAnsiTheme="minorHAnsi" w:cstheme="minorBidi"/>
          <w:noProof/>
          <w:sz w:val="22"/>
          <w:szCs w:val="22"/>
        </w:rPr>
      </w:pPr>
      <w:hyperlink w:anchor="_Toc153479682" w:history="1">
        <w:r w:rsidRPr="007E690B">
          <w:rPr>
            <w:rStyle w:val="Hyperlink"/>
            <w:noProof/>
          </w:rPr>
          <w:t>4.2 UI Framework Flutter</w:t>
        </w:r>
        <w:r>
          <w:rPr>
            <w:noProof/>
            <w:webHidden/>
          </w:rPr>
          <w:tab/>
        </w:r>
        <w:r>
          <w:rPr>
            <w:noProof/>
            <w:webHidden/>
          </w:rPr>
          <w:fldChar w:fldCharType="begin"/>
        </w:r>
        <w:r>
          <w:rPr>
            <w:noProof/>
            <w:webHidden/>
          </w:rPr>
          <w:instrText xml:space="preserve"> PAGEREF _Toc153479682 \h </w:instrText>
        </w:r>
        <w:r>
          <w:rPr>
            <w:noProof/>
            <w:webHidden/>
          </w:rPr>
        </w:r>
        <w:r>
          <w:rPr>
            <w:noProof/>
            <w:webHidden/>
          </w:rPr>
          <w:fldChar w:fldCharType="separate"/>
        </w:r>
        <w:r>
          <w:rPr>
            <w:noProof/>
            <w:webHidden/>
          </w:rPr>
          <w:t>2</w:t>
        </w:r>
        <w:r>
          <w:rPr>
            <w:noProof/>
            <w:webHidden/>
          </w:rPr>
          <w:fldChar w:fldCharType="end"/>
        </w:r>
      </w:hyperlink>
    </w:p>
    <w:p w14:paraId="028E6CED" w14:textId="726BDCFC"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3" w:history="1">
        <w:r w:rsidRPr="007E690B">
          <w:rPr>
            <w:rStyle w:val="Hyperlink"/>
            <w:noProof/>
          </w:rPr>
          <w:t>4.2.1 Khái niệm</w:t>
        </w:r>
        <w:r>
          <w:rPr>
            <w:noProof/>
            <w:webHidden/>
          </w:rPr>
          <w:tab/>
        </w:r>
        <w:r>
          <w:rPr>
            <w:noProof/>
            <w:webHidden/>
          </w:rPr>
          <w:fldChar w:fldCharType="begin"/>
        </w:r>
        <w:r>
          <w:rPr>
            <w:noProof/>
            <w:webHidden/>
          </w:rPr>
          <w:instrText xml:space="preserve"> PAGEREF _Toc153479683 \h </w:instrText>
        </w:r>
        <w:r>
          <w:rPr>
            <w:noProof/>
            <w:webHidden/>
          </w:rPr>
        </w:r>
        <w:r>
          <w:rPr>
            <w:noProof/>
            <w:webHidden/>
          </w:rPr>
          <w:fldChar w:fldCharType="separate"/>
        </w:r>
        <w:r>
          <w:rPr>
            <w:noProof/>
            <w:webHidden/>
          </w:rPr>
          <w:t>2</w:t>
        </w:r>
        <w:r>
          <w:rPr>
            <w:noProof/>
            <w:webHidden/>
          </w:rPr>
          <w:fldChar w:fldCharType="end"/>
        </w:r>
      </w:hyperlink>
    </w:p>
    <w:p w14:paraId="2CF56AF5" w14:textId="70CFE7AD"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4" w:history="1">
        <w:r w:rsidRPr="007E690B">
          <w:rPr>
            <w:rStyle w:val="Hyperlink"/>
            <w:noProof/>
          </w:rPr>
          <w:t>4.2.2 Ưu điểm</w:t>
        </w:r>
        <w:r>
          <w:rPr>
            <w:noProof/>
            <w:webHidden/>
          </w:rPr>
          <w:tab/>
        </w:r>
        <w:r>
          <w:rPr>
            <w:noProof/>
            <w:webHidden/>
          </w:rPr>
          <w:fldChar w:fldCharType="begin"/>
        </w:r>
        <w:r>
          <w:rPr>
            <w:noProof/>
            <w:webHidden/>
          </w:rPr>
          <w:instrText xml:space="preserve"> PAGEREF _Toc153479684 \h </w:instrText>
        </w:r>
        <w:r>
          <w:rPr>
            <w:noProof/>
            <w:webHidden/>
          </w:rPr>
        </w:r>
        <w:r>
          <w:rPr>
            <w:noProof/>
            <w:webHidden/>
          </w:rPr>
          <w:fldChar w:fldCharType="separate"/>
        </w:r>
        <w:r>
          <w:rPr>
            <w:noProof/>
            <w:webHidden/>
          </w:rPr>
          <w:t>2</w:t>
        </w:r>
        <w:r>
          <w:rPr>
            <w:noProof/>
            <w:webHidden/>
          </w:rPr>
          <w:fldChar w:fldCharType="end"/>
        </w:r>
      </w:hyperlink>
    </w:p>
    <w:p w14:paraId="5E150EF3" w14:textId="066A4F6E"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5" w:history="1">
        <w:r w:rsidRPr="007E690B">
          <w:rPr>
            <w:rStyle w:val="Hyperlink"/>
            <w:noProof/>
          </w:rPr>
          <w:t>4.2.3 Nhược điểm</w:t>
        </w:r>
        <w:r>
          <w:rPr>
            <w:noProof/>
            <w:webHidden/>
          </w:rPr>
          <w:tab/>
        </w:r>
        <w:r>
          <w:rPr>
            <w:noProof/>
            <w:webHidden/>
          </w:rPr>
          <w:fldChar w:fldCharType="begin"/>
        </w:r>
        <w:r>
          <w:rPr>
            <w:noProof/>
            <w:webHidden/>
          </w:rPr>
          <w:instrText xml:space="preserve"> PAGEREF _Toc153479685 \h </w:instrText>
        </w:r>
        <w:r>
          <w:rPr>
            <w:noProof/>
            <w:webHidden/>
          </w:rPr>
        </w:r>
        <w:r>
          <w:rPr>
            <w:noProof/>
            <w:webHidden/>
          </w:rPr>
          <w:fldChar w:fldCharType="separate"/>
        </w:r>
        <w:r>
          <w:rPr>
            <w:noProof/>
            <w:webHidden/>
          </w:rPr>
          <w:t>2</w:t>
        </w:r>
        <w:r>
          <w:rPr>
            <w:noProof/>
            <w:webHidden/>
          </w:rPr>
          <w:fldChar w:fldCharType="end"/>
        </w:r>
      </w:hyperlink>
    </w:p>
    <w:p w14:paraId="68EB57DE" w14:textId="3F8AA626" w:rsidR="00353E58" w:rsidRDefault="00353E58">
      <w:pPr>
        <w:pStyle w:val="TOC2"/>
        <w:rPr>
          <w:rFonts w:asciiTheme="minorHAnsi" w:eastAsiaTheme="minorEastAsia" w:hAnsiTheme="minorHAnsi" w:cstheme="minorBidi"/>
          <w:noProof/>
          <w:sz w:val="22"/>
          <w:szCs w:val="22"/>
        </w:rPr>
      </w:pPr>
      <w:hyperlink w:anchor="_Toc153479686" w:history="1">
        <w:r w:rsidRPr="007E690B">
          <w:rPr>
            <w:rStyle w:val="Hyperlink"/>
            <w:noProof/>
          </w:rPr>
          <w:t>4.3 Dart</w:t>
        </w:r>
        <w:r>
          <w:rPr>
            <w:noProof/>
            <w:webHidden/>
          </w:rPr>
          <w:tab/>
        </w:r>
        <w:r>
          <w:rPr>
            <w:noProof/>
            <w:webHidden/>
          </w:rPr>
          <w:fldChar w:fldCharType="begin"/>
        </w:r>
        <w:r>
          <w:rPr>
            <w:noProof/>
            <w:webHidden/>
          </w:rPr>
          <w:instrText xml:space="preserve"> PAGEREF _Toc153479686 \h </w:instrText>
        </w:r>
        <w:r>
          <w:rPr>
            <w:noProof/>
            <w:webHidden/>
          </w:rPr>
        </w:r>
        <w:r>
          <w:rPr>
            <w:noProof/>
            <w:webHidden/>
          </w:rPr>
          <w:fldChar w:fldCharType="separate"/>
        </w:r>
        <w:r>
          <w:rPr>
            <w:noProof/>
            <w:webHidden/>
          </w:rPr>
          <w:t>2</w:t>
        </w:r>
        <w:r>
          <w:rPr>
            <w:noProof/>
            <w:webHidden/>
          </w:rPr>
          <w:fldChar w:fldCharType="end"/>
        </w:r>
      </w:hyperlink>
    </w:p>
    <w:p w14:paraId="2796C674" w14:textId="4203F6FA"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7" w:history="1">
        <w:r w:rsidRPr="007E690B">
          <w:rPr>
            <w:rStyle w:val="Hyperlink"/>
            <w:noProof/>
          </w:rPr>
          <w:t>4.3.1 Khái niệm</w:t>
        </w:r>
        <w:r>
          <w:rPr>
            <w:noProof/>
            <w:webHidden/>
          </w:rPr>
          <w:tab/>
        </w:r>
        <w:r>
          <w:rPr>
            <w:noProof/>
            <w:webHidden/>
          </w:rPr>
          <w:fldChar w:fldCharType="begin"/>
        </w:r>
        <w:r>
          <w:rPr>
            <w:noProof/>
            <w:webHidden/>
          </w:rPr>
          <w:instrText xml:space="preserve"> PAGEREF _Toc153479687 \h </w:instrText>
        </w:r>
        <w:r>
          <w:rPr>
            <w:noProof/>
            <w:webHidden/>
          </w:rPr>
        </w:r>
        <w:r>
          <w:rPr>
            <w:noProof/>
            <w:webHidden/>
          </w:rPr>
          <w:fldChar w:fldCharType="separate"/>
        </w:r>
        <w:r>
          <w:rPr>
            <w:noProof/>
            <w:webHidden/>
          </w:rPr>
          <w:t>2</w:t>
        </w:r>
        <w:r>
          <w:rPr>
            <w:noProof/>
            <w:webHidden/>
          </w:rPr>
          <w:fldChar w:fldCharType="end"/>
        </w:r>
      </w:hyperlink>
    </w:p>
    <w:p w14:paraId="5E480BB5" w14:textId="3D819FA3"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8" w:history="1">
        <w:r w:rsidRPr="007E690B">
          <w:rPr>
            <w:rStyle w:val="Hyperlink"/>
            <w:noProof/>
          </w:rPr>
          <w:t>4.3.2 Ưu điểm</w:t>
        </w:r>
        <w:r>
          <w:rPr>
            <w:noProof/>
            <w:webHidden/>
          </w:rPr>
          <w:tab/>
        </w:r>
        <w:r>
          <w:rPr>
            <w:noProof/>
            <w:webHidden/>
          </w:rPr>
          <w:fldChar w:fldCharType="begin"/>
        </w:r>
        <w:r>
          <w:rPr>
            <w:noProof/>
            <w:webHidden/>
          </w:rPr>
          <w:instrText xml:space="preserve"> PAGEREF _Toc153479688 \h </w:instrText>
        </w:r>
        <w:r>
          <w:rPr>
            <w:noProof/>
            <w:webHidden/>
          </w:rPr>
        </w:r>
        <w:r>
          <w:rPr>
            <w:noProof/>
            <w:webHidden/>
          </w:rPr>
          <w:fldChar w:fldCharType="separate"/>
        </w:r>
        <w:r>
          <w:rPr>
            <w:noProof/>
            <w:webHidden/>
          </w:rPr>
          <w:t>2</w:t>
        </w:r>
        <w:r>
          <w:rPr>
            <w:noProof/>
            <w:webHidden/>
          </w:rPr>
          <w:fldChar w:fldCharType="end"/>
        </w:r>
      </w:hyperlink>
    </w:p>
    <w:p w14:paraId="0CF6081B" w14:textId="253A1132"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89" w:history="1">
        <w:r w:rsidRPr="007E690B">
          <w:rPr>
            <w:rStyle w:val="Hyperlink"/>
            <w:noProof/>
          </w:rPr>
          <w:t>4.3.3 Nhược điểm</w:t>
        </w:r>
        <w:r>
          <w:rPr>
            <w:noProof/>
            <w:webHidden/>
          </w:rPr>
          <w:tab/>
        </w:r>
        <w:r>
          <w:rPr>
            <w:noProof/>
            <w:webHidden/>
          </w:rPr>
          <w:fldChar w:fldCharType="begin"/>
        </w:r>
        <w:r>
          <w:rPr>
            <w:noProof/>
            <w:webHidden/>
          </w:rPr>
          <w:instrText xml:space="preserve"> PAGEREF _Toc153479689 \h </w:instrText>
        </w:r>
        <w:r>
          <w:rPr>
            <w:noProof/>
            <w:webHidden/>
          </w:rPr>
        </w:r>
        <w:r>
          <w:rPr>
            <w:noProof/>
            <w:webHidden/>
          </w:rPr>
          <w:fldChar w:fldCharType="separate"/>
        </w:r>
        <w:r>
          <w:rPr>
            <w:noProof/>
            <w:webHidden/>
          </w:rPr>
          <w:t>2</w:t>
        </w:r>
        <w:r>
          <w:rPr>
            <w:noProof/>
            <w:webHidden/>
          </w:rPr>
          <w:fldChar w:fldCharType="end"/>
        </w:r>
      </w:hyperlink>
    </w:p>
    <w:p w14:paraId="55A1B61E" w14:textId="4328D59D" w:rsidR="00353E58" w:rsidRDefault="00353E58">
      <w:pPr>
        <w:pStyle w:val="TOC1"/>
        <w:rPr>
          <w:rFonts w:asciiTheme="minorHAnsi" w:eastAsiaTheme="minorEastAsia" w:hAnsiTheme="minorHAnsi" w:cstheme="minorBidi"/>
          <w:sz w:val="22"/>
          <w:szCs w:val="22"/>
        </w:rPr>
      </w:pPr>
      <w:hyperlink w:anchor="_Toc153479690" w:history="1">
        <w:r w:rsidRPr="007E690B">
          <w:rPr>
            <w:rStyle w:val="Hyperlink"/>
          </w:rPr>
          <w:t>CHƯƠNG 5 PHÂN TÍCH THIẾT KẾ HỆ THỐNG</w:t>
        </w:r>
        <w:r>
          <w:rPr>
            <w:webHidden/>
          </w:rPr>
          <w:tab/>
        </w:r>
        <w:r>
          <w:rPr>
            <w:webHidden/>
          </w:rPr>
          <w:fldChar w:fldCharType="begin"/>
        </w:r>
        <w:r>
          <w:rPr>
            <w:webHidden/>
          </w:rPr>
          <w:instrText xml:space="preserve"> PAGEREF _Toc153479690 \h </w:instrText>
        </w:r>
        <w:r>
          <w:rPr>
            <w:webHidden/>
          </w:rPr>
        </w:r>
        <w:r>
          <w:rPr>
            <w:webHidden/>
          </w:rPr>
          <w:fldChar w:fldCharType="separate"/>
        </w:r>
        <w:r>
          <w:rPr>
            <w:webHidden/>
          </w:rPr>
          <w:t>1</w:t>
        </w:r>
        <w:r>
          <w:rPr>
            <w:webHidden/>
          </w:rPr>
          <w:fldChar w:fldCharType="end"/>
        </w:r>
      </w:hyperlink>
    </w:p>
    <w:p w14:paraId="37D49396" w14:textId="0C5F054E" w:rsidR="00353E58" w:rsidRDefault="00353E58">
      <w:pPr>
        <w:pStyle w:val="TOC2"/>
        <w:rPr>
          <w:rFonts w:asciiTheme="minorHAnsi" w:eastAsiaTheme="minorEastAsia" w:hAnsiTheme="minorHAnsi" w:cstheme="minorBidi"/>
          <w:noProof/>
          <w:sz w:val="22"/>
          <w:szCs w:val="22"/>
        </w:rPr>
      </w:pPr>
      <w:hyperlink w:anchor="_Toc153479691" w:history="1">
        <w:r w:rsidRPr="007E690B">
          <w:rPr>
            <w:rStyle w:val="Hyperlink"/>
            <w:noProof/>
          </w:rPr>
          <w:t>5.1 Mục đích thực hiện</w:t>
        </w:r>
        <w:r>
          <w:rPr>
            <w:noProof/>
            <w:webHidden/>
          </w:rPr>
          <w:tab/>
        </w:r>
        <w:r>
          <w:rPr>
            <w:noProof/>
            <w:webHidden/>
          </w:rPr>
          <w:fldChar w:fldCharType="begin"/>
        </w:r>
        <w:r>
          <w:rPr>
            <w:noProof/>
            <w:webHidden/>
          </w:rPr>
          <w:instrText xml:space="preserve"> PAGEREF _Toc153479691 \h </w:instrText>
        </w:r>
        <w:r>
          <w:rPr>
            <w:noProof/>
            <w:webHidden/>
          </w:rPr>
        </w:r>
        <w:r>
          <w:rPr>
            <w:noProof/>
            <w:webHidden/>
          </w:rPr>
          <w:fldChar w:fldCharType="separate"/>
        </w:r>
        <w:r>
          <w:rPr>
            <w:noProof/>
            <w:webHidden/>
          </w:rPr>
          <w:t>2</w:t>
        </w:r>
        <w:r>
          <w:rPr>
            <w:noProof/>
            <w:webHidden/>
          </w:rPr>
          <w:fldChar w:fldCharType="end"/>
        </w:r>
      </w:hyperlink>
    </w:p>
    <w:p w14:paraId="712EB08A" w14:textId="51327E39" w:rsidR="00353E58" w:rsidRDefault="00353E58">
      <w:pPr>
        <w:pStyle w:val="TOC2"/>
        <w:rPr>
          <w:rFonts w:asciiTheme="minorHAnsi" w:eastAsiaTheme="minorEastAsia" w:hAnsiTheme="minorHAnsi" w:cstheme="minorBidi"/>
          <w:noProof/>
          <w:sz w:val="22"/>
          <w:szCs w:val="22"/>
        </w:rPr>
      </w:pPr>
      <w:hyperlink w:anchor="_Toc153479692" w:history="1">
        <w:r w:rsidRPr="007E690B">
          <w:rPr>
            <w:rStyle w:val="Hyperlink"/>
            <w:noProof/>
          </w:rPr>
          <w:t>5.2 Mô hình tổng thể và đối tượng tham gia hệ thống</w:t>
        </w:r>
        <w:r>
          <w:rPr>
            <w:noProof/>
            <w:webHidden/>
          </w:rPr>
          <w:tab/>
        </w:r>
        <w:r>
          <w:rPr>
            <w:noProof/>
            <w:webHidden/>
          </w:rPr>
          <w:fldChar w:fldCharType="begin"/>
        </w:r>
        <w:r>
          <w:rPr>
            <w:noProof/>
            <w:webHidden/>
          </w:rPr>
          <w:instrText xml:space="preserve"> PAGEREF _Toc153479692 \h </w:instrText>
        </w:r>
        <w:r>
          <w:rPr>
            <w:noProof/>
            <w:webHidden/>
          </w:rPr>
        </w:r>
        <w:r>
          <w:rPr>
            <w:noProof/>
            <w:webHidden/>
          </w:rPr>
          <w:fldChar w:fldCharType="separate"/>
        </w:r>
        <w:r>
          <w:rPr>
            <w:noProof/>
            <w:webHidden/>
          </w:rPr>
          <w:t>2</w:t>
        </w:r>
        <w:r>
          <w:rPr>
            <w:noProof/>
            <w:webHidden/>
          </w:rPr>
          <w:fldChar w:fldCharType="end"/>
        </w:r>
      </w:hyperlink>
    </w:p>
    <w:p w14:paraId="2737902D" w14:textId="44AD234F"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93" w:history="1">
        <w:r w:rsidRPr="007E690B">
          <w:rPr>
            <w:rStyle w:val="Hyperlink"/>
            <w:noProof/>
          </w:rPr>
          <w:t>5.2.1 Mô hình tổng thể hệ thống</w:t>
        </w:r>
        <w:r>
          <w:rPr>
            <w:noProof/>
            <w:webHidden/>
          </w:rPr>
          <w:tab/>
        </w:r>
        <w:r>
          <w:rPr>
            <w:noProof/>
            <w:webHidden/>
          </w:rPr>
          <w:fldChar w:fldCharType="begin"/>
        </w:r>
        <w:r>
          <w:rPr>
            <w:noProof/>
            <w:webHidden/>
          </w:rPr>
          <w:instrText xml:space="preserve"> PAGEREF _Toc153479693 \h </w:instrText>
        </w:r>
        <w:r>
          <w:rPr>
            <w:noProof/>
            <w:webHidden/>
          </w:rPr>
        </w:r>
        <w:r>
          <w:rPr>
            <w:noProof/>
            <w:webHidden/>
          </w:rPr>
          <w:fldChar w:fldCharType="separate"/>
        </w:r>
        <w:r>
          <w:rPr>
            <w:noProof/>
            <w:webHidden/>
          </w:rPr>
          <w:t>2</w:t>
        </w:r>
        <w:r>
          <w:rPr>
            <w:noProof/>
            <w:webHidden/>
          </w:rPr>
          <w:fldChar w:fldCharType="end"/>
        </w:r>
      </w:hyperlink>
    </w:p>
    <w:p w14:paraId="19A2D382" w14:textId="0B574002" w:rsidR="00353E58" w:rsidRDefault="00353E58">
      <w:pPr>
        <w:pStyle w:val="TOC2"/>
        <w:rPr>
          <w:rFonts w:asciiTheme="minorHAnsi" w:eastAsiaTheme="minorEastAsia" w:hAnsiTheme="minorHAnsi" w:cstheme="minorBidi"/>
          <w:noProof/>
          <w:sz w:val="22"/>
          <w:szCs w:val="22"/>
        </w:rPr>
      </w:pPr>
      <w:hyperlink w:anchor="_Toc153479694" w:history="1">
        <w:r w:rsidRPr="007E690B">
          <w:rPr>
            <w:rStyle w:val="Hyperlink"/>
            <w:noProof/>
          </w:rPr>
          <w:t>5.3 Yêu cầu chức năng người dùng</w:t>
        </w:r>
        <w:r>
          <w:rPr>
            <w:noProof/>
            <w:webHidden/>
          </w:rPr>
          <w:tab/>
        </w:r>
        <w:r>
          <w:rPr>
            <w:noProof/>
            <w:webHidden/>
          </w:rPr>
          <w:fldChar w:fldCharType="begin"/>
        </w:r>
        <w:r>
          <w:rPr>
            <w:noProof/>
            <w:webHidden/>
          </w:rPr>
          <w:instrText xml:space="preserve"> PAGEREF _Toc153479694 \h </w:instrText>
        </w:r>
        <w:r>
          <w:rPr>
            <w:noProof/>
            <w:webHidden/>
          </w:rPr>
        </w:r>
        <w:r>
          <w:rPr>
            <w:noProof/>
            <w:webHidden/>
          </w:rPr>
          <w:fldChar w:fldCharType="separate"/>
        </w:r>
        <w:r>
          <w:rPr>
            <w:noProof/>
            <w:webHidden/>
          </w:rPr>
          <w:t>2</w:t>
        </w:r>
        <w:r>
          <w:rPr>
            <w:noProof/>
            <w:webHidden/>
          </w:rPr>
          <w:fldChar w:fldCharType="end"/>
        </w:r>
      </w:hyperlink>
    </w:p>
    <w:p w14:paraId="1698EECE" w14:textId="17039E05"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95" w:history="1">
        <w:r w:rsidRPr="007E690B">
          <w:rPr>
            <w:rStyle w:val="Hyperlink"/>
            <w:noProof/>
          </w:rPr>
          <w:t>5.3.1 Chức năng hệ thống</w:t>
        </w:r>
        <w:r>
          <w:rPr>
            <w:noProof/>
            <w:webHidden/>
          </w:rPr>
          <w:tab/>
        </w:r>
        <w:r>
          <w:rPr>
            <w:noProof/>
            <w:webHidden/>
          </w:rPr>
          <w:fldChar w:fldCharType="begin"/>
        </w:r>
        <w:r>
          <w:rPr>
            <w:noProof/>
            <w:webHidden/>
          </w:rPr>
          <w:instrText xml:space="preserve"> PAGEREF _Toc153479695 \h </w:instrText>
        </w:r>
        <w:r>
          <w:rPr>
            <w:noProof/>
            <w:webHidden/>
          </w:rPr>
        </w:r>
        <w:r>
          <w:rPr>
            <w:noProof/>
            <w:webHidden/>
          </w:rPr>
          <w:fldChar w:fldCharType="separate"/>
        </w:r>
        <w:r>
          <w:rPr>
            <w:noProof/>
            <w:webHidden/>
          </w:rPr>
          <w:t>2</w:t>
        </w:r>
        <w:r>
          <w:rPr>
            <w:noProof/>
            <w:webHidden/>
          </w:rPr>
          <w:fldChar w:fldCharType="end"/>
        </w:r>
      </w:hyperlink>
    </w:p>
    <w:p w14:paraId="040E20BE" w14:textId="6B0C06E2" w:rsidR="00353E58" w:rsidRDefault="00353E58">
      <w:pPr>
        <w:pStyle w:val="TOC2"/>
        <w:rPr>
          <w:rFonts w:asciiTheme="minorHAnsi" w:eastAsiaTheme="minorEastAsia" w:hAnsiTheme="minorHAnsi" w:cstheme="minorBidi"/>
          <w:noProof/>
          <w:sz w:val="22"/>
          <w:szCs w:val="22"/>
        </w:rPr>
      </w:pPr>
      <w:hyperlink w:anchor="_Toc153479696" w:history="1">
        <w:r w:rsidRPr="007E690B">
          <w:rPr>
            <w:rStyle w:val="Hyperlink"/>
            <w:noProof/>
          </w:rPr>
          <w:t>5.4 Yêu cầu phi chức năng</w:t>
        </w:r>
        <w:r>
          <w:rPr>
            <w:noProof/>
            <w:webHidden/>
          </w:rPr>
          <w:tab/>
        </w:r>
        <w:r>
          <w:rPr>
            <w:noProof/>
            <w:webHidden/>
          </w:rPr>
          <w:fldChar w:fldCharType="begin"/>
        </w:r>
        <w:r>
          <w:rPr>
            <w:noProof/>
            <w:webHidden/>
          </w:rPr>
          <w:instrText xml:space="preserve"> PAGEREF _Toc153479696 \h </w:instrText>
        </w:r>
        <w:r>
          <w:rPr>
            <w:noProof/>
            <w:webHidden/>
          </w:rPr>
        </w:r>
        <w:r>
          <w:rPr>
            <w:noProof/>
            <w:webHidden/>
          </w:rPr>
          <w:fldChar w:fldCharType="separate"/>
        </w:r>
        <w:r>
          <w:rPr>
            <w:noProof/>
            <w:webHidden/>
          </w:rPr>
          <w:t>2</w:t>
        </w:r>
        <w:r>
          <w:rPr>
            <w:noProof/>
            <w:webHidden/>
          </w:rPr>
          <w:fldChar w:fldCharType="end"/>
        </w:r>
      </w:hyperlink>
    </w:p>
    <w:p w14:paraId="2D0ACC93" w14:textId="60095CDB" w:rsidR="00353E58" w:rsidRDefault="00353E58">
      <w:pPr>
        <w:pStyle w:val="TOC3"/>
        <w:tabs>
          <w:tab w:val="right" w:leader="dot" w:pos="8778"/>
        </w:tabs>
        <w:rPr>
          <w:rFonts w:asciiTheme="minorHAnsi" w:eastAsiaTheme="minorEastAsia" w:hAnsiTheme="minorHAnsi" w:cstheme="minorBidi"/>
          <w:noProof/>
          <w:sz w:val="22"/>
          <w:szCs w:val="22"/>
        </w:rPr>
      </w:pPr>
      <w:hyperlink w:anchor="_Toc153479697" w:history="1">
        <w:r w:rsidRPr="007E690B">
          <w:rPr>
            <w:rStyle w:val="Hyperlink"/>
            <w:noProof/>
          </w:rPr>
          <w:t>5.4.1 Yêu cầu chức năng hệ thống, mô hình hóa hệ thống</w:t>
        </w:r>
        <w:r>
          <w:rPr>
            <w:noProof/>
            <w:webHidden/>
          </w:rPr>
          <w:tab/>
        </w:r>
        <w:r>
          <w:rPr>
            <w:noProof/>
            <w:webHidden/>
          </w:rPr>
          <w:fldChar w:fldCharType="begin"/>
        </w:r>
        <w:r>
          <w:rPr>
            <w:noProof/>
            <w:webHidden/>
          </w:rPr>
          <w:instrText xml:space="preserve"> PAGEREF _Toc153479697 \h </w:instrText>
        </w:r>
        <w:r>
          <w:rPr>
            <w:noProof/>
            <w:webHidden/>
          </w:rPr>
        </w:r>
        <w:r>
          <w:rPr>
            <w:noProof/>
            <w:webHidden/>
          </w:rPr>
          <w:fldChar w:fldCharType="separate"/>
        </w:r>
        <w:r>
          <w:rPr>
            <w:noProof/>
            <w:webHidden/>
          </w:rPr>
          <w:t>2</w:t>
        </w:r>
        <w:r>
          <w:rPr>
            <w:noProof/>
            <w:webHidden/>
          </w:rPr>
          <w:fldChar w:fldCharType="end"/>
        </w:r>
      </w:hyperlink>
    </w:p>
    <w:p w14:paraId="1256FC0C" w14:textId="4845DA0E" w:rsidR="00353E58" w:rsidRDefault="00353E58">
      <w:pPr>
        <w:pStyle w:val="TOC2"/>
        <w:rPr>
          <w:rFonts w:asciiTheme="minorHAnsi" w:eastAsiaTheme="minorEastAsia" w:hAnsiTheme="minorHAnsi" w:cstheme="minorBidi"/>
          <w:noProof/>
          <w:sz w:val="22"/>
          <w:szCs w:val="22"/>
        </w:rPr>
      </w:pPr>
      <w:hyperlink w:anchor="_Toc153479698" w:history="1">
        <w:r w:rsidRPr="007E690B">
          <w:rPr>
            <w:rStyle w:val="Hyperlink"/>
            <w:noProof/>
          </w:rPr>
          <w:t>5.5 Đặc tả giao diện đồ họa người dùng</w:t>
        </w:r>
        <w:r>
          <w:rPr>
            <w:noProof/>
            <w:webHidden/>
          </w:rPr>
          <w:tab/>
        </w:r>
        <w:r>
          <w:rPr>
            <w:noProof/>
            <w:webHidden/>
          </w:rPr>
          <w:fldChar w:fldCharType="begin"/>
        </w:r>
        <w:r>
          <w:rPr>
            <w:noProof/>
            <w:webHidden/>
          </w:rPr>
          <w:instrText xml:space="preserve"> PAGEREF _Toc153479698 \h </w:instrText>
        </w:r>
        <w:r>
          <w:rPr>
            <w:noProof/>
            <w:webHidden/>
          </w:rPr>
        </w:r>
        <w:r>
          <w:rPr>
            <w:noProof/>
            <w:webHidden/>
          </w:rPr>
          <w:fldChar w:fldCharType="separate"/>
        </w:r>
        <w:r>
          <w:rPr>
            <w:noProof/>
            <w:webHidden/>
          </w:rPr>
          <w:t>2</w:t>
        </w:r>
        <w:r>
          <w:rPr>
            <w:noProof/>
            <w:webHidden/>
          </w:rPr>
          <w:fldChar w:fldCharType="end"/>
        </w:r>
      </w:hyperlink>
    </w:p>
    <w:p w14:paraId="2E100744" w14:textId="589EB6C2" w:rsidR="00353E58" w:rsidRDefault="00353E58">
      <w:pPr>
        <w:pStyle w:val="TOC1"/>
        <w:rPr>
          <w:rFonts w:asciiTheme="minorHAnsi" w:eastAsiaTheme="minorEastAsia" w:hAnsiTheme="minorHAnsi" w:cstheme="minorBidi"/>
          <w:sz w:val="22"/>
          <w:szCs w:val="22"/>
        </w:rPr>
      </w:pPr>
      <w:hyperlink w:anchor="_Toc153479699" w:history="1">
        <w:r w:rsidRPr="007E690B">
          <w:rPr>
            <w:rStyle w:val="Hyperlink"/>
          </w:rPr>
          <w:t>CHƯƠNG 6 KẾT QUẢ CÀI ĐẶT VÀ THỬ NGHIỆM</w:t>
        </w:r>
        <w:r>
          <w:rPr>
            <w:webHidden/>
          </w:rPr>
          <w:tab/>
        </w:r>
        <w:r>
          <w:rPr>
            <w:webHidden/>
          </w:rPr>
          <w:fldChar w:fldCharType="begin"/>
        </w:r>
        <w:r>
          <w:rPr>
            <w:webHidden/>
          </w:rPr>
          <w:instrText xml:space="preserve"> PAGEREF _Toc153479699 \h </w:instrText>
        </w:r>
        <w:r>
          <w:rPr>
            <w:webHidden/>
          </w:rPr>
        </w:r>
        <w:r>
          <w:rPr>
            <w:webHidden/>
          </w:rPr>
          <w:fldChar w:fldCharType="separate"/>
        </w:r>
        <w:r>
          <w:rPr>
            <w:webHidden/>
          </w:rPr>
          <w:t>1</w:t>
        </w:r>
        <w:r>
          <w:rPr>
            <w:webHidden/>
          </w:rPr>
          <w:fldChar w:fldCharType="end"/>
        </w:r>
      </w:hyperlink>
    </w:p>
    <w:p w14:paraId="37F38A4E" w14:textId="5FDD7EB1" w:rsidR="00353E58" w:rsidRDefault="00353E58">
      <w:pPr>
        <w:pStyle w:val="TOC2"/>
        <w:rPr>
          <w:rFonts w:asciiTheme="minorHAnsi" w:eastAsiaTheme="minorEastAsia" w:hAnsiTheme="minorHAnsi" w:cstheme="minorBidi"/>
          <w:noProof/>
          <w:sz w:val="22"/>
          <w:szCs w:val="22"/>
        </w:rPr>
      </w:pPr>
      <w:hyperlink w:anchor="_Toc153479700" w:history="1">
        <w:r w:rsidRPr="007E690B">
          <w:rPr>
            <w:rStyle w:val="Hyperlink"/>
            <w:noProof/>
          </w:rPr>
          <w:t>6.1 Màn hình mở đầu</w:t>
        </w:r>
        <w:r>
          <w:rPr>
            <w:noProof/>
            <w:webHidden/>
          </w:rPr>
          <w:tab/>
        </w:r>
        <w:r>
          <w:rPr>
            <w:noProof/>
            <w:webHidden/>
          </w:rPr>
          <w:fldChar w:fldCharType="begin"/>
        </w:r>
        <w:r>
          <w:rPr>
            <w:noProof/>
            <w:webHidden/>
          </w:rPr>
          <w:instrText xml:space="preserve"> PAGEREF _Toc153479700 \h </w:instrText>
        </w:r>
        <w:r>
          <w:rPr>
            <w:noProof/>
            <w:webHidden/>
          </w:rPr>
        </w:r>
        <w:r>
          <w:rPr>
            <w:noProof/>
            <w:webHidden/>
          </w:rPr>
          <w:fldChar w:fldCharType="separate"/>
        </w:r>
        <w:r>
          <w:rPr>
            <w:noProof/>
            <w:webHidden/>
          </w:rPr>
          <w:t>2</w:t>
        </w:r>
        <w:r>
          <w:rPr>
            <w:noProof/>
            <w:webHidden/>
          </w:rPr>
          <w:fldChar w:fldCharType="end"/>
        </w:r>
      </w:hyperlink>
    </w:p>
    <w:p w14:paraId="150D9A92" w14:textId="58E7CEAB" w:rsidR="00353E58" w:rsidRDefault="00353E58">
      <w:pPr>
        <w:pStyle w:val="TOC1"/>
        <w:rPr>
          <w:rFonts w:asciiTheme="minorHAnsi" w:eastAsiaTheme="minorEastAsia" w:hAnsiTheme="minorHAnsi" w:cstheme="minorBidi"/>
          <w:sz w:val="22"/>
          <w:szCs w:val="22"/>
        </w:rPr>
      </w:pPr>
      <w:hyperlink w:anchor="_Toc153479701" w:history="1">
        <w:r w:rsidRPr="007E690B">
          <w:rPr>
            <w:rStyle w:val="Hyperlink"/>
          </w:rPr>
          <w:t>CHƯƠNG 7 KẾT LUẬN VÀ PHƯƠNG HƯỚNG PHÁT TRIỂN</w:t>
        </w:r>
        <w:r>
          <w:rPr>
            <w:webHidden/>
          </w:rPr>
          <w:tab/>
        </w:r>
        <w:r>
          <w:rPr>
            <w:webHidden/>
          </w:rPr>
          <w:fldChar w:fldCharType="begin"/>
        </w:r>
        <w:r>
          <w:rPr>
            <w:webHidden/>
          </w:rPr>
          <w:instrText xml:space="preserve"> PAGEREF _Toc153479701 \h </w:instrText>
        </w:r>
        <w:r>
          <w:rPr>
            <w:webHidden/>
          </w:rPr>
        </w:r>
        <w:r>
          <w:rPr>
            <w:webHidden/>
          </w:rPr>
          <w:fldChar w:fldCharType="separate"/>
        </w:r>
        <w:r>
          <w:rPr>
            <w:webHidden/>
          </w:rPr>
          <w:t>1</w:t>
        </w:r>
        <w:r>
          <w:rPr>
            <w:webHidden/>
          </w:rPr>
          <w:fldChar w:fldCharType="end"/>
        </w:r>
      </w:hyperlink>
    </w:p>
    <w:p w14:paraId="45EF8A69" w14:textId="631C606B" w:rsidR="00353E58" w:rsidRDefault="00353E58">
      <w:pPr>
        <w:pStyle w:val="TOC1"/>
        <w:rPr>
          <w:rFonts w:asciiTheme="minorHAnsi" w:eastAsiaTheme="minorEastAsia" w:hAnsiTheme="minorHAnsi" w:cstheme="minorBidi"/>
          <w:sz w:val="22"/>
          <w:szCs w:val="22"/>
        </w:rPr>
      </w:pPr>
      <w:hyperlink w:anchor="_Toc153479702" w:history="1">
        <w:r w:rsidRPr="007E690B">
          <w:rPr>
            <w:rStyle w:val="Hyperlink"/>
          </w:rPr>
          <w:t>Tài liệu tham khảo</w:t>
        </w:r>
        <w:r>
          <w:rPr>
            <w:webHidden/>
          </w:rPr>
          <w:tab/>
        </w:r>
        <w:r>
          <w:rPr>
            <w:webHidden/>
          </w:rPr>
          <w:fldChar w:fldCharType="begin"/>
        </w:r>
        <w:r>
          <w:rPr>
            <w:webHidden/>
          </w:rPr>
          <w:instrText xml:space="preserve"> PAGEREF _Toc153479702 \h </w:instrText>
        </w:r>
        <w:r>
          <w:rPr>
            <w:webHidden/>
          </w:rPr>
        </w:r>
        <w:r>
          <w:rPr>
            <w:webHidden/>
          </w:rPr>
          <w:fldChar w:fldCharType="separate"/>
        </w:r>
        <w:r>
          <w:rPr>
            <w:webHidden/>
          </w:rPr>
          <w:t>1</w:t>
        </w:r>
        <w:r>
          <w:rPr>
            <w:webHidden/>
          </w:rPr>
          <w:fldChar w:fldCharType="end"/>
        </w:r>
      </w:hyperlink>
    </w:p>
    <w:p w14:paraId="119DC0E7" w14:textId="30AC3A3D" w:rsidR="00353E58" w:rsidRDefault="00353E58">
      <w:pPr>
        <w:pStyle w:val="TOC1"/>
        <w:rPr>
          <w:rFonts w:asciiTheme="minorHAnsi" w:eastAsiaTheme="minorEastAsia" w:hAnsiTheme="minorHAnsi" w:cstheme="minorBidi"/>
          <w:sz w:val="22"/>
          <w:szCs w:val="22"/>
        </w:rPr>
      </w:pPr>
      <w:hyperlink w:anchor="_Toc153479703" w:history="1">
        <w:r w:rsidRPr="007E690B">
          <w:rPr>
            <w:rStyle w:val="Hyperlink"/>
          </w:rPr>
          <w:t>Công việc và nhiệm vụ</w:t>
        </w:r>
        <w:r>
          <w:rPr>
            <w:webHidden/>
          </w:rPr>
          <w:tab/>
        </w:r>
        <w:r>
          <w:rPr>
            <w:webHidden/>
          </w:rPr>
          <w:fldChar w:fldCharType="begin"/>
        </w:r>
        <w:r>
          <w:rPr>
            <w:webHidden/>
          </w:rPr>
          <w:instrText xml:space="preserve"> PAGEREF _Toc153479703 \h </w:instrText>
        </w:r>
        <w:r>
          <w:rPr>
            <w:webHidden/>
          </w:rPr>
        </w:r>
        <w:r>
          <w:rPr>
            <w:webHidden/>
          </w:rPr>
          <w:fldChar w:fldCharType="separate"/>
        </w:r>
        <w:r>
          <w:rPr>
            <w:webHidden/>
          </w:rPr>
          <w:t>2</w:t>
        </w:r>
        <w:r>
          <w:rPr>
            <w:webHidden/>
          </w:rPr>
          <w:fldChar w:fldCharType="end"/>
        </w:r>
      </w:hyperlink>
    </w:p>
    <w:p w14:paraId="2C1E37E3" w14:textId="6BFE20D4" w:rsidR="00FE5128" w:rsidRPr="002637C5" w:rsidRDefault="00791320" w:rsidP="00B43BD0">
      <w:pPr>
        <w:pStyle w:val="Heading1"/>
        <w:numPr>
          <w:ilvl w:val="0"/>
          <w:numId w:val="0"/>
        </w:numPr>
        <w:rPr>
          <w:rFonts w:cs="Times New Roman"/>
          <w:b w:val="0"/>
          <w:bCs w:val="0"/>
          <w:noProof/>
          <w:kern w:val="0"/>
          <w:sz w:val="26"/>
          <w:szCs w:val="24"/>
        </w:rPr>
      </w:pPr>
      <w:r w:rsidRPr="002637C5">
        <w:rPr>
          <w:rFonts w:cs="Times New Roman"/>
          <w:b w:val="0"/>
          <w:bCs w:val="0"/>
          <w:noProof/>
          <w:kern w:val="0"/>
          <w:sz w:val="26"/>
          <w:szCs w:val="24"/>
        </w:rPr>
        <w:fldChar w:fldCharType="end"/>
      </w:r>
    </w:p>
    <w:p w14:paraId="1E52BE42" w14:textId="77777777" w:rsidR="00FE5128" w:rsidRPr="002637C5" w:rsidRDefault="00FE5128" w:rsidP="00FE5128">
      <w:pPr>
        <w:rPr>
          <w:noProof/>
          <w:sz w:val="24"/>
        </w:rPr>
      </w:pPr>
      <w:r w:rsidRPr="002637C5">
        <w:rPr>
          <w:noProof/>
          <w:sz w:val="24"/>
        </w:rPr>
        <w:br w:type="page"/>
      </w:r>
    </w:p>
    <w:p w14:paraId="6759A5B1" w14:textId="77777777" w:rsidR="00B43BD0" w:rsidRPr="002637C5" w:rsidRDefault="00511681" w:rsidP="00B43BD0">
      <w:pPr>
        <w:pStyle w:val="Heading1"/>
        <w:numPr>
          <w:ilvl w:val="0"/>
          <w:numId w:val="0"/>
        </w:numPr>
        <w:rPr>
          <w:sz w:val="30"/>
        </w:rPr>
      </w:pPr>
      <w:bookmarkStart w:id="3" w:name="_Toc153479660"/>
      <w:r w:rsidRPr="002637C5">
        <w:rPr>
          <w:sz w:val="30"/>
        </w:rPr>
        <w:lastRenderedPageBreak/>
        <w:t>DANH MỤC CÁC HÌNH VẼ</w:t>
      </w:r>
      <w:bookmarkEnd w:id="3"/>
    </w:p>
    <w:p w14:paraId="40424C07" w14:textId="201CCFD4" w:rsidR="001113AB" w:rsidRDefault="00791320">
      <w:pPr>
        <w:pStyle w:val="TableofFigures"/>
        <w:tabs>
          <w:tab w:val="right" w:leader="dot" w:pos="8778"/>
        </w:tabs>
        <w:rPr>
          <w:rFonts w:asciiTheme="minorHAnsi" w:eastAsiaTheme="minorEastAsia" w:hAnsiTheme="minorHAnsi" w:cstheme="minorBidi"/>
          <w:noProof/>
          <w:sz w:val="22"/>
          <w:szCs w:val="22"/>
        </w:rPr>
      </w:pPr>
      <w:r w:rsidRPr="002637C5">
        <w:rPr>
          <w:sz w:val="24"/>
        </w:rPr>
        <w:fldChar w:fldCharType="begin"/>
      </w:r>
      <w:r w:rsidR="00511681" w:rsidRPr="002637C5">
        <w:rPr>
          <w:sz w:val="24"/>
        </w:rPr>
        <w:instrText xml:space="preserve"> TOC \h \z \c "Hình" </w:instrText>
      </w:r>
      <w:r w:rsidRPr="002637C5">
        <w:rPr>
          <w:sz w:val="24"/>
        </w:rPr>
        <w:fldChar w:fldCharType="separate"/>
      </w:r>
      <w:hyperlink w:anchor="_Toc153468405" w:history="1">
        <w:r w:rsidR="001113AB" w:rsidRPr="009D6B9E">
          <w:rPr>
            <w:rStyle w:val="Hyperlink"/>
            <w:noProof/>
          </w:rPr>
          <w:t>Hình 2</w:t>
        </w:r>
        <w:r w:rsidR="001113AB" w:rsidRPr="009D6B9E">
          <w:rPr>
            <w:rStyle w:val="Hyperlink"/>
            <w:noProof/>
          </w:rPr>
          <w:noBreakHyphen/>
          <w:t>1 Mô hình tổng thể giữa người dùng và ứng dụng</w:t>
        </w:r>
        <w:r w:rsidR="001113AB">
          <w:rPr>
            <w:noProof/>
            <w:webHidden/>
          </w:rPr>
          <w:tab/>
        </w:r>
        <w:r w:rsidR="001113AB">
          <w:rPr>
            <w:noProof/>
            <w:webHidden/>
          </w:rPr>
          <w:fldChar w:fldCharType="begin"/>
        </w:r>
        <w:r w:rsidR="001113AB">
          <w:rPr>
            <w:noProof/>
            <w:webHidden/>
          </w:rPr>
          <w:instrText xml:space="preserve"> PAGEREF _Toc153468405 \h </w:instrText>
        </w:r>
        <w:r w:rsidR="001113AB">
          <w:rPr>
            <w:noProof/>
            <w:webHidden/>
          </w:rPr>
        </w:r>
        <w:r w:rsidR="001113AB">
          <w:rPr>
            <w:noProof/>
            <w:webHidden/>
          </w:rPr>
          <w:fldChar w:fldCharType="separate"/>
        </w:r>
        <w:r w:rsidR="001113AB">
          <w:rPr>
            <w:noProof/>
            <w:webHidden/>
          </w:rPr>
          <w:t>6</w:t>
        </w:r>
        <w:r w:rsidR="001113AB">
          <w:rPr>
            <w:noProof/>
            <w:webHidden/>
          </w:rPr>
          <w:fldChar w:fldCharType="end"/>
        </w:r>
      </w:hyperlink>
    </w:p>
    <w:p w14:paraId="4A6B74E5" w14:textId="53CE71A0"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06" w:history="1">
        <w:r w:rsidRPr="009D6B9E">
          <w:rPr>
            <w:rStyle w:val="Hyperlink"/>
            <w:noProof/>
          </w:rPr>
          <w:t>Hình 2</w:t>
        </w:r>
        <w:r w:rsidRPr="009D6B9E">
          <w:rPr>
            <w:rStyle w:val="Hyperlink"/>
            <w:noProof/>
          </w:rPr>
          <w:noBreakHyphen/>
          <w:t>2 Mẫu câu hỏi về thông tin cá nhân người tham gia trả lời</w:t>
        </w:r>
        <w:r>
          <w:rPr>
            <w:noProof/>
            <w:webHidden/>
          </w:rPr>
          <w:tab/>
        </w:r>
        <w:r>
          <w:rPr>
            <w:noProof/>
            <w:webHidden/>
          </w:rPr>
          <w:fldChar w:fldCharType="begin"/>
        </w:r>
        <w:r>
          <w:rPr>
            <w:noProof/>
            <w:webHidden/>
          </w:rPr>
          <w:instrText xml:space="preserve"> PAGEREF _Toc153468406 \h </w:instrText>
        </w:r>
        <w:r>
          <w:rPr>
            <w:noProof/>
            <w:webHidden/>
          </w:rPr>
        </w:r>
        <w:r>
          <w:rPr>
            <w:noProof/>
            <w:webHidden/>
          </w:rPr>
          <w:fldChar w:fldCharType="separate"/>
        </w:r>
        <w:r>
          <w:rPr>
            <w:noProof/>
            <w:webHidden/>
          </w:rPr>
          <w:t>6</w:t>
        </w:r>
        <w:r>
          <w:rPr>
            <w:noProof/>
            <w:webHidden/>
          </w:rPr>
          <w:fldChar w:fldCharType="end"/>
        </w:r>
      </w:hyperlink>
    </w:p>
    <w:p w14:paraId="1770528E" w14:textId="54C287BA"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07" w:history="1">
        <w:r w:rsidRPr="009D6B9E">
          <w:rPr>
            <w:rStyle w:val="Hyperlink"/>
            <w:noProof/>
          </w:rPr>
          <w:t>Hình 2</w:t>
        </w:r>
        <w:r w:rsidRPr="009D6B9E">
          <w:rPr>
            <w:rStyle w:val="Hyperlink"/>
            <w:noProof/>
          </w:rPr>
          <w:noBreakHyphen/>
          <w:t>3 Nội dung khảo sát</w:t>
        </w:r>
        <w:r>
          <w:rPr>
            <w:noProof/>
            <w:webHidden/>
          </w:rPr>
          <w:tab/>
        </w:r>
        <w:r>
          <w:rPr>
            <w:noProof/>
            <w:webHidden/>
          </w:rPr>
          <w:fldChar w:fldCharType="begin"/>
        </w:r>
        <w:r>
          <w:rPr>
            <w:noProof/>
            <w:webHidden/>
          </w:rPr>
          <w:instrText xml:space="preserve"> PAGEREF _Toc153468407 \h </w:instrText>
        </w:r>
        <w:r>
          <w:rPr>
            <w:noProof/>
            <w:webHidden/>
          </w:rPr>
        </w:r>
        <w:r>
          <w:rPr>
            <w:noProof/>
            <w:webHidden/>
          </w:rPr>
          <w:fldChar w:fldCharType="separate"/>
        </w:r>
        <w:r>
          <w:rPr>
            <w:noProof/>
            <w:webHidden/>
          </w:rPr>
          <w:t>7</w:t>
        </w:r>
        <w:r>
          <w:rPr>
            <w:noProof/>
            <w:webHidden/>
          </w:rPr>
          <w:fldChar w:fldCharType="end"/>
        </w:r>
      </w:hyperlink>
    </w:p>
    <w:p w14:paraId="4B1BD180" w14:textId="49E2C346"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08" w:history="1">
        <w:r w:rsidRPr="009D6B9E">
          <w:rPr>
            <w:rStyle w:val="Hyperlink"/>
            <w:noProof/>
          </w:rPr>
          <w:t>Hình 2</w:t>
        </w:r>
        <w:r w:rsidRPr="009D6B9E">
          <w:rPr>
            <w:rStyle w:val="Hyperlink"/>
            <w:noProof/>
          </w:rPr>
          <w:noBreakHyphen/>
          <w:t>4 Nội dung khảo sát</w:t>
        </w:r>
        <w:r>
          <w:rPr>
            <w:noProof/>
            <w:webHidden/>
          </w:rPr>
          <w:tab/>
        </w:r>
        <w:r>
          <w:rPr>
            <w:noProof/>
            <w:webHidden/>
          </w:rPr>
          <w:fldChar w:fldCharType="begin"/>
        </w:r>
        <w:r>
          <w:rPr>
            <w:noProof/>
            <w:webHidden/>
          </w:rPr>
          <w:instrText xml:space="preserve"> PAGEREF _Toc153468408 \h </w:instrText>
        </w:r>
        <w:r>
          <w:rPr>
            <w:noProof/>
            <w:webHidden/>
          </w:rPr>
        </w:r>
        <w:r>
          <w:rPr>
            <w:noProof/>
            <w:webHidden/>
          </w:rPr>
          <w:fldChar w:fldCharType="separate"/>
        </w:r>
        <w:r>
          <w:rPr>
            <w:noProof/>
            <w:webHidden/>
          </w:rPr>
          <w:t>7</w:t>
        </w:r>
        <w:r>
          <w:rPr>
            <w:noProof/>
            <w:webHidden/>
          </w:rPr>
          <w:fldChar w:fldCharType="end"/>
        </w:r>
      </w:hyperlink>
    </w:p>
    <w:p w14:paraId="0540F305" w14:textId="3902D74A"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09" w:history="1">
        <w:r w:rsidRPr="009D6B9E">
          <w:rPr>
            <w:rStyle w:val="Hyperlink"/>
            <w:noProof/>
          </w:rPr>
          <w:t>Hình 2</w:t>
        </w:r>
        <w:r w:rsidRPr="009D6B9E">
          <w:rPr>
            <w:rStyle w:val="Hyperlink"/>
            <w:noProof/>
          </w:rPr>
          <w:noBreakHyphen/>
          <w:t>5 Nội dung khảo sát</w:t>
        </w:r>
        <w:r>
          <w:rPr>
            <w:noProof/>
            <w:webHidden/>
          </w:rPr>
          <w:tab/>
        </w:r>
        <w:r>
          <w:rPr>
            <w:noProof/>
            <w:webHidden/>
          </w:rPr>
          <w:fldChar w:fldCharType="begin"/>
        </w:r>
        <w:r>
          <w:rPr>
            <w:noProof/>
            <w:webHidden/>
          </w:rPr>
          <w:instrText xml:space="preserve"> PAGEREF _Toc153468409 \h </w:instrText>
        </w:r>
        <w:r>
          <w:rPr>
            <w:noProof/>
            <w:webHidden/>
          </w:rPr>
        </w:r>
        <w:r>
          <w:rPr>
            <w:noProof/>
            <w:webHidden/>
          </w:rPr>
          <w:fldChar w:fldCharType="separate"/>
        </w:r>
        <w:r>
          <w:rPr>
            <w:noProof/>
            <w:webHidden/>
          </w:rPr>
          <w:t>7</w:t>
        </w:r>
        <w:r>
          <w:rPr>
            <w:noProof/>
            <w:webHidden/>
          </w:rPr>
          <w:fldChar w:fldCharType="end"/>
        </w:r>
      </w:hyperlink>
    </w:p>
    <w:p w14:paraId="27B7C04A" w14:textId="30E0EE84"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0" w:history="1">
        <w:r w:rsidRPr="009D6B9E">
          <w:rPr>
            <w:rStyle w:val="Hyperlink"/>
            <w:noProof/>
          </w:rPr>
          <w:t>Hình 2</w:t>
        </w:r>
        <w:r w:rsidRPr="009D6B9E">
          <w:rPr>
            <w:rStyle w:val="Hyperlink"/>
            <w:noProof/>
          </w:rPr>
          <w:noBreakHyphen/>
          <w:t>6 Kê</w:t>
        </w:r>
        <w:r>
          <w:rPr>
            <w:noProof/>
            <w:webHidden/>
          </w:rPr>
          <w:tab/>
        </w:r>
        <w:r>
          <w:rPr>
            <w:noProof/>
            <w:webHidden/>
          </w:rPr>
          <w:fldChar w:fldCharType="begin"/>
        </w:r>
        <w:r>
          <w:rPr>
            <w:noProof/>
            <w:webHidden/>
          </w:rPr>
          <w:instrText xml:space="preserve"> PAGEREF _Toc153468410 \h </w:instrText>
        </w:r>
        <w:r>
          <w:rPr>
            <w:noProof/>
            <w:webHidden/>
          </w:rPr>
        </w:r>
        <w:r>
          <w:rPr>
            <w:noProof/>
            <w:webHidden/>
          </w:rPr>
          <w:fldChar w:fldCharType="separate"/>
        </w:r>
        <w:r>
          <w:rPr>
            <w:noProof/>
            <w:webHidden/>
          </w:rPr>
          <w:t>8</w:t>
        </w:r>
        <w:r>
          <w:rPr>
            <w:noProof/>
            <w:webHidden/>
          </w:rPr>
          <w:fldChar w:fldCharType="end"/>
        </w:r>
      </w:hyperlink>
    </w:p>
    <w:p w14:paraId="4F589692" w14:textId="5CA73317"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1" w:history="1">
        <w:r w:rsidRPr="009D6B9E">
          <w:rPr>
            <w:rStyle w:val="Hyperlink"/>
            <w:noProof/>
          </w:rPr>
          <w:t>Hình 3</w:t>
        </w:r>
        <w:r w:rsidRPr="009D6B9E">
          <w:rPr>
            <w:rStyle w:val="Hyperlink"/>
            <w:noProof/>
          </w:rPr>
          <w:noBreakHyphen/>
          <w:t>1 Cách chèn nhãn cho hình</w:t>
        </w:r>
        <w:r>
          <w:rPr>
            <w:noProof/>
            <w:webHidden/>
          </w:rPr>
          <w:tab/>
        </w:r>
        <w:r>
          <w:rPr>
            <w:noProof/>
            <w:webHidden/>
          </w:rPr>
          <w:fldChar w:fldCharType="begin"/>
        </w:r>
        <w:r>
          <w:rPr>
            <w:noProof/>
            <w:webHidden/>
          </w:rPr>
          <w:instrText xml:space="preserve"> PAGEREF _Toc153468411 \h </w:instrText>
        </w:r>
        <w:r>
          <w:rPr>
            <w:noProof/>
            <w:webHidden/>
          </w:rPr>
        </w:r>
        <w:r>
          <w:rPr>
            <w:noProof/>
            <w:webHidden/>
          </w:rPr>
          <w:fldChar w:fldCharType="separate"/>
        </w:r>
        <w:r>
          <w:rPr>
            <w:noProof/>
            <w:webHidden/>
          </w:rPr>
          <w:t>9</w:t>
        </w:r>
        <w:r>
          <w:rPr>
            <w:noProof/>
            <w:webHidden/>
          </w:rPr>
          <w:fldChar w:fldCharType="end"/>
        </w:r>
      </w:hyperlink>
    </w:p>
    <w:p w14:paraId="14954804" w14:textId="50C8D884"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2" w:history="1">
        <w:r w:rsidRPr="009D6B9E">
          <w:rPr>
            <w:rStyle w:val="Hyperlink"/>
            <w:noProof/>
          </w:rPr>
          <w:t>Hình 3</w:t>
        </w:r>
        <w:r w:rsidRPr="009D6B9E">
          <w:rPr>
            <w:rStyle w:val="Hyperlink"/>
            <w:noProof/>
          </w:rPr>
          <w:noBreakHyphen/>
          <w:t>2 Cách tạo một nhãn mới</w:t>
        </w:r>
        <w:r>
          <w:rPr>
            <w:noProof/>
            <w:webHidden/>
          </w:rPr>
          <w:tab/>
        </w:r>
        <w:r>
          <w:rPr>
            <w:noProof/>
            <w:webHidden/>
          </w:rPr>
          <w:fldChar w:fldCharType="begin"/>
        </w:r>
        <w:r>
          <w:rPr>
            <w:noProof/>
            <w:webHidden/>
          </w:rPr>
          <w:instrText xml:space="preserve"> PAGEREF _Toc153468412 \h </w:instrText>
        </w:r>
        <w:r>
          <w:rPr>
            <w:noProof/>
            <w:webHidden/>
          </w:rPr>
        </w:r>
        <w:r>
          <w:rPr>
            <w:noProof/>
            <w:webHidden/>
          </w:rPr>
          <w:fldChar w:fldCharType="separate"/>
        </w:r>
        <w:r>
          <w:rPr>
            <w:noProof/>
            <w:webHidden/>
          </w:rPr>
          <w:t>9</w:t>
        </w:r>
        <w:r>
          <w:rPr>
            <w:noProof/>
            <w:webHidden/>
          </w:rPr>
          <w:fldChar w:fldCharType="end"/>
        </w:r>
      </w:hyperlink>
    </w:p>
    <w:p w14:paraId="3DF88749" w14:textId="1DF42418"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3" w:history="1">
        <w:r w:rsidRPr="009D6B9E">
          <w:rPr>
            <w:rStyle w:val="Hyperlink"/>
            <w:noProof/>
          </w:rPr>
          <w:t>Hình 3</w:t>
        </w:r>
        <w:r w:rsidRPr="009D6B9E">
          <w:rPr>
            <w:rStyle w:val="Hyperlink"/>
            <w:noProof/>
          </w:rPr>
          <w:noBreakHyphen/>
          <w:t>3 Cách tham chiếu đến một nhãn</w:t>
        </w:r>
        <w:r>
          <w:rPr>
            <w:noProof/>
            <w:webHidden/>
          </w:rPr>
          <w:tab/>
        </w:r>
        <w:r>
          <w:rPr>
            <w:noProof/>
            <w:webHidden/>
          </w:rPr>
          <w:fldChar w:fldCharType="begin"/>
        </w:r>
        <w:r>
          <w:rPr>
            <w:noProof/>
            <w:webHidden/>
          </w:rPr>
          <w:instrText xml:space="preserve"> PAGEREF _Toc153468413 \h </w:instrText>
        </w:r>
        <w:r>
          <w:rPr>
            <w:noProof/>
            <w:webHidden/>
          </w:rPr>
        </w:r>
        <w:r>
          <w:rPr>
            <w:noProof/>
            <w:webHidden/>
          </w:rPr>
          <w:fldChar w:fldCharType="separate"/>
        </w:r>
        <w:r>
          <w:rPr>
            <w:noProof/>
            <w:webHidden/>
          </w:rPr>
          <w:t>10</w:t>
        </w:r>
        <w:r>
          <w:rPr>
            <w:noProof/>
            <w:webHidden/>
          </w:rPr>
          <w:fldChar w:fldCharType="end"/>
        </w:r>
      </w:hyperlink>
    </w:p>
    <w:p w14:paraId="026AE074" w14:textId="21448421"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4" w:history="1">
        <w:r w:rsidRPr="009D6B9E">
          <w:rPr>
            <w:rStyle w:val="Hyperlink"/>
            <w:noProof/>
          </w:rPr>
          <w:t>Hình 3</w:t>
        </w:r>
        <w:r w:rsidRPr="009D6B9E">
          <w:rPr>
            <w:rStyle w:val="Hyperlink"/>
            <w:noProof/>
          </w:rPr>
          <w:noBreakHyphen/>
          <w:t>4 Định nghĩa Đạo đức máy tính (nguồn [1])</w:t>
        </w:r>
        <w:r>
          <w:rPr>
            <w:noProof/>
            <w:webHidden/>
          </w:rPr>
          <w:tab/>
        </w:r>
        <w:r>
          <w:rPr>
            <w:noProof/>
            <w:webHidden/>
          </w:rPr>
          <w:fldChar w:fldCharType="begin"/>
        </w:r>
        <w:r>
          <w:rPr>
            <w:noProof/>
            <w:webHidden/>
          </w:rPr>
          <w:instrText xml:space="preserve"> PAGEREF _Toc153468414 \h </w:instrText>
        </w:r>
        <w:r>
          <w:rPr>
            <w:noProof/>
            <w:webHidden/>
          </w:rPr>
        </w:r>
        <w:r>
          <w:rPr>
            <w:noProof/>
            <w:webHidden/>
          </w:rPr>
          <w:fldChar w:fldCharType="separate"/>
        </w:r>
        <w:r>
          <w:rPr>
            <w:noProof/>
            <w:webHidden/>
          </w:rPr>
          <w:t>11</w:t>
        </w:r>
        <w:r>
          <w:rPr>
            <w:noProof/>
            <w:webHidden/>
          </w:rPr>
          <w:fldChar w:fldCharType="end"/>
        </w:r>
      </w:hyperlink>
    </w:p>
    <w:p w14:paraId="593168F4" w14:textId="575404EF"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5" w:history="1">
        <w:r w:rsidRPr="009D6B9E">
          <w:rPr>
            <w:rStyle w:val="Hyperlink"/>
            <w:noProof/>
          </w:rPr>
          <w:t>Hình 3</w:t>
        </w:r>
        <w:r w:rsidRPr="009D6B9E">
          <w:rPr>
            <w:rStyle w:val="Hyperlink"/>
            <w:noProof/>
          </w:rPr>
          <w:noBreakHyphen/>
          <w:t>5 Quản lý tài liệu tham khảo</w:t>
        </w:r>
        <w:r>
          <w:rPr>
            <w:noProof/>
            <w:webHidden/>
          </w:rPr>
          <w:tab/>
        </w:r>
        <w:r>
          <w:rPr>
            <w:noProof/>
            <w:webHidden/>
          </w:rPr>
          <w:fldChar w:fldCharType="begin"/>
        </w:r>
        <w:r>
          <w:rPr>
            <w:noProof/>
            <w:webHidden/>
          </w:rPr>
          <w:instrText xml:space="preserve"> PAGEREF _Toc153468415 \h </w:instrText>
        </w:r>
        <w:r>
          <w:rPr>
            <w:noProof/>
            <w:webHidden/>
          </w:rPr>
        </w:r>
        <w:r>
          <w:rPr>
            <w:noProof/>
            <w:webHidden/>
          </w:rPr>
          <w:fldChar w:fldCharType="separate"/>
        </w:r>
        <w:r>
          <w:rPr>
            <w:noProof/>
            <w:webHidden/>
          </w:rPr>
          <w:t>11</w:t>
        </w:r>
        <w:r>
          <w:rPr>
            <w:noProof/>
            <w:webHidden/>
          </w:rPr>
          <w:fldChar w:fldCharType="end"/>
        </w:r>
      </w:hyperlink>
    </w:p>
    <w:p w14:paraId="579435ED" w14:textId="315E6BFB"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6" w:history="1">
        <w:r w:rsidRPr="009D6B9E">
          <w:rPr>
            <w:rStyle w:val="Hyperlink"/>
            <w:noProof/>
          </w:rPr>
          <w:t>Hình 3</w:t>
        </w:r>
        <w:r w:rsidRPr="009D6B9E">
          <w:rPr>
            <w:rStyle w:val="Hyperlink"/>
            <w:noProof/>
          </w:rPr>
          <w:noBreakHyphen/>
          <w:t>6 Tạo mới một tài liệu tham khảo</w:t>
        </w:r>
        <w:r>
          <w:rPr>
            <w:noProof/>
            <w:webHidden/>
          </w:rPr>
          <w:tab/>
        </w:r>
        <w:r>
          <w:rPr>
            <w:noProof/>
            <w:webHidden/>
          </w:rPr>
          <w:fldChar w:fldCharType="begin"/>
        </w:r>
        <w:r>
          <w:rPr>
            <w:noProof/>
            <w:webHidden/>
          </w:rPr>
          <w:instrText xml:space="preserve"> PAGEREF _Toc153468416 \h </w:instrText>
        </w:r>
        <w:r>
          <w:rPr>
            <w:noProof/>
            <w:webHidden/>
          </w:rPr>
        </w:r>
        <w:r>
          <w:rPr>
            <w:noProof/>
            <w:webHidden/>
          </w:rPr>
          <w:fldChar w:fldCharType="separate"/>
        </w:r>
        <w:r>
          <w:rPr>
            <w:noProof/>
            <w:webHidden/>
          </w:rPr>
          <w:t>12</w:t>
        </w:r>
        <w:r>
          <w:rPr>
            <w:noProof/>
            <w:webHidden/>
          </w:rPr>
          <w:fldChar w:fldCharType="end"/>
        </w:r>
      </w:hyperlink>
    </w:p>
    <w:p w14:paraId="6BE5BB68" w14:textId="6EE684D5"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7" w:history="1">
        <w:r w:rsidRPr="009D6B9E">
          <w:rPr>
            <w:rStyle w:val="Hyperlink"/>
            <w:noProof/>
          </w:rPr>
          <w:t>Hình 3</w:t>
        </w:r>
        <w:r w:rsidRPr="009D6B9E">
          <w:rPr>
            <w:rStyle w:val="Hyperlink"/>
            <w:noProof/>
          </w:rPr>
          <w:noBreakHyphen/>
          <w:t>7 Thêm chi tiết tài liệu tham khảo</w:t>
        </w:r>
        <w:r>
          <w:rPr>
            <w:noProof/>
            <w:webHidden/>
          </w:rPr>
          <w:tab/>
        </w:r>
        <w:r>
          <w:rPr>
            <w:noProof/>
            <w:webHidden/>
          </w:rPr>
          <w:fldChar w:fldCharType="begin"/>
        </w:r>
        <w:r>
          <w:rPr>
            <w:noProof/>
            <w:webHidden/>
          </w:rPr>
          <w:instrText xml:space="preserve"> PAGEREF _Toc153468417 \h </w:instrText>
        </w:r>
        <w:r>
          <w:rPr>
            <w:noProof/>
            <w:webHidden/>
          </w:rPr>
        </w:r>
        <w:r>
          <w:rPr>
            <w:noProof/>
            <w:webHidden/>
          </w:rPr>
          <w:fldChar w:fldCharType="separate"/>
        </w:r>
        <w:r>
          <w:rPr>
            <w:noProof/>
            <w:webHidden/>
          </w:rPr>
          <w:t>12</w:t>
        </w:r>
        <w:r>
          <w:rPr>
            <w:noProof/>
            <w:webHidden/>
          </w:rPr>
          <w:fldChar w:fldCharType="end"/>
        </w:r>
      </w:hyperlink>
    </w:p>
    <w:p w14:paraId="67537DB7" w14:textId="4625A259"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8" w:history="1">
        <w:r w:rsidRPr="009D6B9E">
          <w:rPr>
            <w:rStyle w:val="Hyperlink"/>
            <w:noProof/>
          </w:rPr>
          <w:t>Hình 3</w:t>
        </w:r>
        <w:r w:rsidRPr="009D6B9E">
          <w:rPr>
            <w:rStyle w:val="Hyperlink"/>
            <w:noProof/>
          </w:rPr>
          <w:noBreakHyphen/>
          <w:t>8 Thêm tài liệu tham khảo vào danh sách</w:t>
        </w:r>
        <w:r>
          <w:rPr>
            <w:noProof/>
            <w:webHidden/>
          </w:rPr>
          <w:tab/>
        </w:r>
        <w:r>
          <w:rPr>
            <w:noProof/>
            <w:webHidden/>
          </w:rPr>
          <w:fldChar w:fldCharType="begin"/>
        </w:r>
        <w:r>
          <w:rPr>
            <w:noProof/>
            <w:webHidden/>
          </w:rPr>
          <w:instrText xml:space="preserve"> PAGEREF _Toc153468418 \h </w:instrText>
        </w:r>
        <w:r>
          <w:rPr>
            <w:noProof/>
            <w:webHidden/>
          </w:rPr>
        </w:r>
        <w:r>
          <w:rPr>
            <w:noProof/>
            <w:webHidden/>
          </w:rPr>
          <w:fldChar w:fldCharType="separate"/>
        </w:r>
        <w:r>
          <w:rPr>
            <w:noProof/>
            <w:webHidden/>
          </w:rPr>
          <w:t>13</w:t>
        </w:r>
        <w:r>
          <w:rPr>
            <w:noProof/>
            <w:webHidden/>
          </w:rPr>
          <w:fldChar w:fldCharType="end"/>
        </w:r>
      </w:hyperlink>
    </w:p>
    <w:p w14:paraId="090AB5EB" w14:textId="622CFB9D"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19" w:history="1">
        <w:r w:rsidRPr="009D6B9E">
          <w:rPr>
            <w:rStyle w:val="Hyperlink"/>
            <w:noProof/>
          </w:rPr>
          <w:t>Hình 3</w:t>
        </w:r>
        <w:r w:rsidRPr="009D6B9E">
          <w:rPr>
            <w:rStyle w:val="Hyperlink"/>
            <w:noProof/>
          </w:rPr>
          <w:noBreakHyphen/>
          <w:t>9 Chọn kiểu hiển thị tài liệu tham khảo</w:t>
        </w:r>
        <w:r>
          <w:rPr>
            <w:noProof/>
            <w:webHidden/>
          </w:rPr>
          <w:tab/>
        </w:r>
        <w:r>
          <w:rPr>
            <w:noProof/>
            <w:webHidden/>
          </w:rPr>
          <w:fldChar w:fldCharType="begin"/>
        </w:r>
        <w:r>
          <w:rPr>
            <w:noProof/>
            <w:webHidden/>
          </w:rPr>
          <w:instrText xml:space="preserve"> PAGEREF _Toc153468419 \h </w:instrText>
        </w:r>
        <w:r>
          <w:rPr>
            <w:noProof/>
            <w:webHidden/>
          </w:rPr>
        </w:r>
        <w:r>
          <w:rPr>
            <w:noProof/>
            <w:webHidden/>
          </w:rPr>
          <w:fldChar w:fldCharType="separate"/>
        </w:r>
        <w:r>
          <w:rPr>
            <w:noProof/>
            <w:webHidden/>
          </w:rPr>
          <w:t>13</w:t>
        </w:r>
        <w:r>
          <w:rPr>
            <w:noProof/>
            <w:webHidden/>
          </w:rPr>
          <w:fldChar w:fldCharType="end"/>
        </w:r>
      </w:hyperlink>
    </w:p>
    <w:p w14:paraId="7AF1A314" w14:textId="5603CDDB"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20" w:history="1">
        <w:r w:rsidRPr="009D6B9E">
          <w:rPr>
            <w:rStyle w:val="Hyperlink"/>
            <w:noProof/>
          </w:rPr>
          <w:t>Hình 3</w:t>
        </w:r>
        <w:r w:rsidRPr="009D6B9E">
          <w:rPr>
            <w:rStyle w:val="Hyperlink"/>
            <w:noProof/>
          </w:rPr>
          <w:noBreakHyphen/>
          <w:t>10 Thêm một tài liệu tham khảo vào văn bản.</w:t>
        </w:r>
        <w:r>
          <w:rPr>
            <w:noProof/>
            <w:webHidden/>
          </w:rPr>
          <w:tab/>
        </w:r>
        <w:r>
          <w:rPr>
            <w:noProof/>
            <w:webHidden/>
          </w:rPr>
          <w:fldChar w:fldCharType="begin"/>
        </w:r>
        <w:r>
          <w:rPr>
            <w:noProof/>
            <w:webHidden/>
          </w:rPr>
          <w:instrText xml:space="preserve"> PAGEREF _Toc153468420 \h </w:instrText>
        </w:r>
        <w:r>
          <w:rPr>
            <w:noProof/>
            <w:webHidden/>
          </w:rPr>
        </w:r>
        <w:r>
          <w:rPr>
            <w:noProof/>
            <w:webHidden/>
          </w:rPr>
          <w:fldChar w:fldCharType="separate"/>
        </w:r>
        <w:r>
          <w:rPr>
            <w:noProof/>
            <w:webHidden/>
          </w:rPr>
          <w:t>14</w:t>
        </w:r>
        <w:r>
          <w:rPr>
            <w:noProof/>
            <w:webHidden/>
          </w:rPr>
          <w:fldChar w:fldCharType="end"/>
        </w:r>
      </w:hyperlink>
    </w:p>
    <w:p w14:paraId="230A24A3" w14:textId="41AA18D8"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21" w:history="1">
        <w:r w:rsidRPr="009D6B9E">
          <w:rPr>
            <w:rStyle w:val="Hyperlink"/>
            <w:noProof/>
          </w:rPr>
          <w:t>Hình 3</w:t>
        </w:r>
        <w:r w:rsidRPr="009D6B9E">
          <w:rPr>
            <w:rStyle w:val="Hyperlink"/>
            <w:noProof/>
          </w:rPr>
          <w:noBreakHyphen/>
          <w:t>11 Thêm danh sách các tài liệu tham khảo</w:t>
        </w:r>
        <w:r>
          <w:rPr>
            <w:noProof/>
            <w:webHidden/>
          </w:rPr>
          <w:tab/>
        </w:r>
        <w:r>
          <w:rPr>
            <w:noProof/>
            <w:webHidden/>
          </w:rPr>
          <w:fldChar w:fldCharType="begin"/>
        </w:r>
        <w:r>
          <w:rPr>
            <w:noProof/>
            <w:webHidden/>
          </w:rPr>
          <w:instrText xml:space="preserve"> PAGEREF _Toc153468421 \h </w:instrText>
        </w:r>
        <w:r>
          <w:rPr>
            <w:noProof/>
            <w:webHidden/>
          </w:rPr>
        </w:r>
        <w:r>
          <w:rPr>
            <w:noProof/>
            <w:webHidden/>
          </w:rPr>
          <w:fldChar w:fldCharType="separate"/>
        </w:r>
        <w:r>
          <w:rPr>
            <w:noProof/>
            <w:webHidden/>
          </w:rPr>
          <w:t>14</w:t>
        </w:r>
        <w:r>
          <w:rPr>
            <w:noProof/>
            <w:webHidden/>
          </w:rPr>
          <w:fldChar w:fldCharType="end"/>
        </w:r>
      </w:hyperlink>
    </w:p>
    <w:p w14:paraId="572C4A1E" w14:textId="68B954A7"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22" w:history="1">
        <w:r w:rsidRPr="009D6B9E">
          <w:rPr>
            <w:rStyle w:val="Hyperlink"/>
            <w:noProof/>
          </w:rPr>
          <w:t>Hình 3</w:t>
        </w:r>
        <w:r w:rsidRPr="009D6B9E">
          <w:rPr>
            <w:rStyle w:val="Hyperlink"/>
            <w:noProof/>
          </w:rPr>
          <w:noBreakHyphen/>
          <w:t>12 Cập nhật danh sách tài liệu tham khảo</w:t>
        </w:r>
        <w:r>
          <w:rPr>
            <w:noProof/>
            <w:webHidden/>
          </w:rPr>
          <w:tab/>
        </w:r>
        <w:r>
          <w:rPr>
            <w:noProof/>
            <w:webHidden/>
          </w:rPr>
          <w:fldChar w:fldCharType="begin"/>
        </w:r>
        <w:r>
          <w:rPr>
            <w:noProof/>
            <w:webHidden/>
          </w:rPr>
          <w:instrText xml:space="preserve"> PAGEREF _Toc153468422 \h </w:instrText>
        </w:r>
        <w:r>
          <w:rPr>
            <w:noProof/>
            <w:webHidden/>
          </w:rPr>
        </w:r>
        <w:r>
          <w:rPr>
            <w:noProof/>
            <w:webHidden/>
          </w:rPr>
          <w:fldChar w:fldCharType="separate"/>
        </w:r>
        <w:r>
          <w:rPr>
            <w:noProof/>
            <w:webHidden/>
          </w:rPr>
          <w:t>15</w:t>
        </w:r>
        <w:r>
          <w:rPr>
            <w:noProof/>
            <w:webHidden/>
          </w:rPr>
          <w:fldChar w:fldCharType="end"/>
        </w:r>
      </w:hyperlink>
    </w:p>
    <w:p w14:paraId="592456FC" w14:textId="5810B00D" w:rsidR="001113AB" w:rsidRDefault="001113AB">
      <w:pPr>
        <w:pStyle w:val="TableofFigures"/>
        <w:tabs>
          <w:tab w:val="right" w:leader="dot" w:pos="8778"/>
        </w:tabs>
        <w:rPr>
          <w:rFonts w:asciiTheme="minorHAnsi" w:eastAsiaTheme="minorEastAsia" w:hAnsiTheme="minorHAnsi" w:cstheme="minorBidi"/>
          <w:noProof/>
          <w:sz w:val="22"/>
          <w:szCs w:val="22"/>
        </w:rPr>
      </w:pPr>
      <w:hyperlink w:anchor="_Toc153468423" w:history="1">
        <w:r w:rsidRPr="009D6B9E">
          <w:rPr>
            <w:rStyle w:val="Hyperlink"/>
            <w:noProof/>
          </w:rPr>
          <w:t>Hình 3</w:t>
        </w:r>
        <w:r w:rsidRPr="009D6B9E">
          <w:rPr>
            <w:rStyle w:val="Hyperlink"/>
            <w:noProof/>
          </w:rPr>
          <w:noBreakHyphen/>
          <w:t>13 Chỉnh sửa định dạng hiển thị danh sách các tài liệu tham khảo</w:t>
        </w:r>
        <w:r>
          <w:rPr>
            <w:noProof/>
            <w:webHidden/>
          </w:rPr>
          <w:tab/>
        </w:r>
        <w:r>
          <w:rPr>
            <w:noProof/>
            <w:webHidden/>
          </w:rPr>
          <w:fldChar w:fldCharType="begin"/>
        </w:r>
        <w:r>
          <w:rPr>
            <w:noProof/>
            <w:webHidden/>
          </w:rPr>
          <w:instrText xml:space="preserve"> PAGEREF _Toc153468423 \h </w:instrText>
        </w:r>
        <w:r>
          <w:rPr>
            <w:noProof/>
            <w:webHidden/>
          </w:rPr>
        </w:r>
        <w:r>
          <w:rPr>
            <w:noProof/>
            <w:webHidden/>
          </w:rPr>
          <w:fldChar w:fldCharType="separate"/>
        </w:r>
        <w:r>
          <w:rPr>
            <w:noProof/>
            <w:webHidden/>
          </w:rPr>
          <w:t>15</w:t>
        </w:r>
        <w:r>
          <w:rPr>
            <w:noProof/>
            <w:webHidden/>
          </w:rPr>
          <w:fldChar w:fldCharType="end"/>
        </w:r>
      </w:hyperlink>
    </w:p>
    <w:p w14:paraId="2353517C" w14:textId="6229E593" w:rsidR="00511681" w:rsidRPr="002637C5" w:rsidRDefault="00791320" w:rsidP="00511681">
      <w:pPr>
        <w:rPr>
          <w:sz w:val="24"/>
        </w:rPr>
      </w:pPr>
      <w:r w:rsidRPr="002637C5">
        <w:rPr>
          <w:sz w:val="24"/>
        </w:rPr>
        <w:fldChar w:fldCharType="end"/>
      </w:r>
    </w:p>
    <w:p w14:paraId="4E69C52F" w14:textId="77777777" w:rsidR="00511681" w:rsidRPr="002637C5" w:rsidRDefault="00511681" w:rsidP="00511681">
      <w:pPr>
        <w:pStyle w:val="Heading1"/>
        <w:numPr>
          <w:ilvl w:val="0"/>
          <w:numId w:val="0"/>
        </w:numPr>
        <w:rPr>
          <w:sz w:val="30"/>
        </w:rPr>
      </w:pPr>
      <w:bookmarkStart w:id="4" w:name="_Toc153479661"/>
      <w:r w:rsidRPr="002637C5">
        <w:rPr>
          <w:sz w:val="30"/>
        </w:rPr>
        <w:t>DANH MỤC CÁC BẢNG BIỂU</w:t>
      </w:r>
      <w:bookmarkEnd w:id="4"/>
    </w:p>
    <w:p w14:paraId="020C1CF2" w14:textId="701807E8" w:rsidR="00353E58" w:rsidRDefault="00791320">
      <w:pPr>
        <w:pStyle w:val="TableofFigures"/>
        <w:tabs>
          <w:tab w:val="right" w:leader="dot" w:pos="8778"/>
        </w:tabs>
        <w:rPr>
          <w:rFonts w:asciiTheme="minorHAnsi" w:eastAsiaTheme="minorEastAsia" w:hAnsiTheme="minorHAnsi" w:cstheme="minorBidi"/>
          <w:noProof/>
          <w:sz w:val="22"/>
          <w:szCs w:val="22"/>
        </w:rPr>
      </w:pPr>
      <w:r w:rsidRPr="002637C5">
        <w:rPr>
          <w:sz w:val="24"/>
        </w:rPr>
        <w:fldChar w:fldCharType="begin"/>
      </w:r>
      <w:r w:rsidR="00511681" w:rsidRPr="002637C5">
        <w:rPr>
          <w:sz w:val="24"/>
        </w:rPr>
        <w:instrText xml:space="preserve"> TOC \h \z \c "Bảng" </w:instrText>
      </w:r>
      <w:r w:rsidRPr="002637C5">
        <w:rPr>
          <w:sz w:val="24"/>
        </w:rPr>
        <w:fldChar w:fldCharType="separate"/>
      </w:r>
      <w:hyperlink w:anchor="_Toc153479704" w:history="1">
        <w:r w:rsidR="00353E58" w:rsidRPr="00440E5F">
          <w:rPr>
            <w:rStyle w:val="Hyperlink"/>
            <w:noProof/>
          </w:rPr>
          <w:t>Bảng 6</w:t>
        </w:r>
        <w:r w:rsidR="00353E58" w:rsidRPr="00440E5F">
          <w:rPr>
            <w:rStyle w:val="Hyperlink"/>
            <w:noProof/>
          </w:rPr>
          <w:noBreakHyphen/>
          <w:t>1 Phân công công việc</w:t>
        </w:r>
        <w:r w:rsidR="00353E58">
          <w:rPr>
            <w:noProof/>
            <w:webHidden/>
          </w:rPr>
          <w:tab/>
        </w:r>
        <w:r w:rsidR="00353E58">
          <w:rPr>
            <w:noProof/>
            <w:webHidden/>
          </w:rPr>
          <w:fldChar w:fldCharType="begin"/>
        </w:r>
        <w:r w:rsidR="00353E58">
          <w:rPr>
            <w:noProof/>
            <w:webHidden/>
          </w:rPr>
          <w:instrText xml:space="preserve"> PAGEREF _Toc153479704 \h </w:instrText>
        </w:r>
        <w:r w:rsidR="00353E58">
          <w:rPr>
            <w:noProof/>
            <w:webHidden/>
          </w:rPr>
        </w:r>
        <w:r w:rsidR="00353E58">
          <w:rPr>
            <w:noProof/>
            <w:webHidden/>
          </w:rPr>
          <w:fldChar w:fldCharType="separate"/>
        </w:r>
        <w:r w:rsidR="00353E58">
          <w:rPr>
            <w:noProof/>
            <w:webHidden/>
          </w:rPr>
          <w:t>2</w:t>
        </w:r>
        <w:r w:rsidR="00353E58">
          <w:rPr>
            <w:noProof/>
            <w:webHidden/>
          </w:rPr>
          <w:fldChar w:fldCharType="end"/>
        </w:r>
      </w:hyperlink>
    </w:p>
    <w:p w14:paraId="064E743D" w14:textId="25BF3034" w:rsidR="00531F29" w:rsidRPr="002637C5" w:rsidRDefault="00791320" w:rsidP="00531F29">
      <w:pPr>
        <w:rPr>
          <w:sz w:val="24"/>
        </w:rPr>
        <w:sectPr w:rsidR="00531F29" w:rsidRPr="002637C5" w:rsidSect="002637C5">
          <w:headerReference w:type="default" r:id="rId11"/>
          <w:footerReference w:type="even" r:id="rId12"/>
          <w:footerReference w:type="default" r:id="rId13"/>
          <w:pgSz w:w="11907" w:h="16840" w:code="9"/>
          <w:pgMar w:top="1701" w:right="1134" w:bottom="1701" w:left="1985" w:header="709" w:footer="709" w:gutter="0"/>
          <w:pgNumType w:fmt="upperRoman"/>
          <w:cols w:space="708"/>
          <w:docGrid w:linePitch="360"/>
        </w:sectPr>
      </w:pPr>
      <w:r w:rsidRPr="002637C5">
        <w:rPr>
          <w:sz w:val="24"/>
        </w:rPr>
        <w:fldChar w:fldCharType="end"/>
      </w:r>
      <w:bookmarkStart w:id="5" w:name="_Ref262310752"/>
    </w:p>
    <w:p w14:paraId="0ACDF199" w14:textId="78307A12" w:rsidR="00E800F6" w:rsidRDefault="0077247B" w:rsidP="0014594F">
      <w:pPr>
        <w:pStyle w:val="Heading1"/>
        <w:numPr>
          <w:ilvl w:val="0"/>
          <w:numId w:val="0"/>
        </w:numPr>
        <w:rPr>
          <w:sz w:val="30"/>
        </w:rPr>
      </w:pPr>
      <w:bookmarkStart w:id="6" w:name="_Toc153479662"/>
      <w:r w:rsidRPr="002637C5">
        <w:rPr>
          <w:sz w:val="30"/>
        </w:rPr>
        <w:lastRenderedPageBreak/>
        <w:t>MỞ ĐẦU</w:t>
      </w:r>
      <w:bookmarkEnd w:id="1"/>
      <w:bookmarkEnd w:id="5"/>
      <w:bookmarkEnd w:id="6"/>
    </w:p>
    <w:p w14:paraId="6AC30879" w14:textId="77777777" w:rsidR="00B56B02" w:rsidRDefault="00B56B02" w:rsidP="00B56B02">
      <w:r>
        <w:t>Android là hệ điều hành trên điện thoại di động (và hiện nay là cả trên một sô đầu phát HD, HD Player, TV) dựa trên nền tảng Linux kernel và các phần mềm mã nguồn mở. Lập trình android là một lập trình ứng dụng di động phổ biến. Android được xây dựng để cho phép các nhà phát triển tạo ra các ứng dụng di động hấp dẫn, tận dụng tất cả các tính năng của một chiếc điện thoại đã cung cấp.</w:t>
      </w:r>
    </w:p>
    <w:p w14:paraId="5728E7EB" w14:textId="77777777" w:rsidR="00B56B02" w:rsidRDefault="00B56B02" w:rsidP="00B56B02">
      <w:r>
        <w:t>Android Studio là một phẩm mềm bao gộm các bộ công cụ khác nhau dùng để phát triển ứng dụng chạy trên thiết bị sử dụng hệ điều hành Android như các loại điện thoại smartphone, các tablet...</w:t>
      </w:r>
    </w:p>
    <w:p w14:paraId="19BA3F38" w14:textId="756C9C21" w:rsidR="00916D44" w:rsidRDefault="00B56B02" w:rsidP="00E4542C">
      <w:r>
        <w:t>Sau khi hoàn thành học phần Phát triển ứng dụng cho thiết bị di động, nhóm 5 chúng em xin xây dựng một chương trình ứng dụng Android về dự báo thời tiết.</w:t>
      </w:r>
    </w:p>
    <w:p w14:paraId="62AE8E27" w14:textId="0A0AF90F" w:rsidR="00E4542C" w:rsidRPr="002637C5" w:rsidRDefault="00E4542C" w:rsidP="00E4542C">
      <w:pPr>
        <w:pStyle w:val="Heading2"/>
      </w:pPr>
      <w:bookmarkStart w:id="7" w:name="_Toc153479663"/>
      <w:r w:rsidRPr="002637C5">
        <w:t>Tổng quan tình hình nghiên cứu thuộc lĩnh vực của đề tài</w:t>
      </w:r>
      <w:bookmarkEnd w:id="7"/>
    </w:p>
    <w:p w14:paraId="1F386C48" w14:textId="180E0B0E" w:rsidR="00B56B02" w:rsidRDefault="00B56B02" w:rsidP="00B56B02">
      <w:r>
        <w:t xml:space="preserve">Trong kỷ nguyên công nghệ phát triển mạnh mẽ như ngày nay, điện thoại di động thông minh - smartphone ngày càng khẳng định được tầm quan trọng cuộc sống. Với những lợi ích to lớn mang lại, một lần nữa cho thấy sự có mặt của điện thoại di động đã giúp thay đổi cuộc sống, mang tới sự tiện lợi vô cùng to lớn. Đặc biệt các ứng dụng trên điện thoại di động ngày càng phát triển, đáp ứng sự đa dạng về nhu cầu sử dụng trên mọi hoạt động, lĩnh vực như: trao đổi thông tin, làm việc, giải trí mọi lúc mọi nơi, du lịch,… </w:t>
      </w:r>
    </w:p>
    <w:p w14:paraId="529ED44E" w14:textId="4B741C09" w:rsidR="00B56B02" w:rsidRDefault="00B56B02" w:rsidP="00B56B02">
      <w:r>
        <w:t>Hiện nay, trái đất đang dần nóng lên dẫn đến nhiệt độ của nước biển ngày càng tăng cao, gây ra các thiên tai như lũ lụt, bão,…Mưa sẽ tăng ở các vùng xích đạo, vùng cực và các vùng cận cực, giảm ở các vùng á nhiệt đới. Điều này gây ra hạn hán ở một số vùng và lũ lụt ở các vùng khác. Vì thế, trái đất sẽ chịu các điều kiện thời tiết khắc nhiệt, lũ lụt, hạn hán, các đợt nắng nóng và các đợt lạnh, cả các cơn bão khắc nghiệt, lốc xoáy.</w:t>
      </w:r>
    </w:p>
    <w:p w14:paraId="32439F7C" w14:textId="77777777" w:rsidR="00B56B02" w:rsidRDefault="00B56B02" w:rsidP="00B56B02">
      <w:r>
        <w:t>Nắm bắt được thực trạng và kết hợp với thực tế hiện nay việc sở hữu smartphone không còn quá xa lạ đối với mọi người nên nhiều công ty cũng đã nghiên cứu và triển khai, áp dụng ứng dụng di động trong dự báo, cập nhật và xem thời tiết hiện nay. Các dữ kiện về thời tiết tại nơi bạn đang sinh sống và mọi nơi trên thế giới gửi đến mọi người là rất cần thiết và luôn đảm bảo tín chính xác, nhanh chóng về thời gian để mọi người có thể nắm bắt một cách đầy đủ nhất. Những thông tin về thời tiết này liên quan đến việc di chuyển, du lịch,… là vô cùng quan trọng, với nhu cầu cập nhật mọi lúc mọi nơi trên thiết bị, nhằm đáp ứng nhu cầu đó, ứng dụng trên điện thoại di động đang là một giả pháp tiện lợi và có tính thực tiễn cao được mọi người trên thế giới sử dụng hiện tay.</w:t>
      </w:r>
    </w:p>
    <w:p w14:paraId="686C9853" w14:textId="388A75FC" w:rsidR="004B4BF6" w:rsidRPr="0033616D" w:rsidRDefault="001D730B" w:rsidP="00E4542C">
      <w:pPr>
        <w:pStyle w:val="Heading2"/>
        <w:rPr>
          <w:lang w:val="vi-VN"/>
        </w:rPr>
      </w:pPr>
      <w:r w:rsidRPr="0033616D">
        <w:rPr>
          <w:lang w:val="vi-VN"/>
        </w:rPr>
        <w:t xml:space="preserve"> </w:t>
      </w:r>
      <w:bookmarkStart w:id="8" w:name="_Toc153479664"/>
      <w:r w:rsidR="00243BE7" w:rsidRPr="0033616D">
        <w:rPr>
          <w:lang w:val="vi-VN"/>
        </w:rPr>
        <w:t>Tính cấp thiết, ý nghĩa khoa học và thực tiễn của đề tài</w:t>
      </w:r>
      <w:bookmarkEnd w:id="8"/>
    </w:p>
    <w:p w14:paraId="58FFC355" w14:textId="77777777" w:rsidR="00B56B02" w:rsidRDefault="00B56B02" w:rsidP="00B56B02">
      <w:r>
        <w:t>Theo tìm hiểu thực tế,  Thời tiết là một yếu tố quan trọng trong cuộc sống của con người, ảnh hưởng đến nhiều khía cạnh khác nhau của đời sống xã hội.Thời tiết ảnh hưởng trực tiếp đến hoạt động của con người trong cuộc sống hàng ngày. Ví dụ, thời tiết nắng nóng khiến con người cảm thấy khó chịu, dễ bị say nắng, còn thời tiết mưa bão có thể gây ra các tai nạn giao thông, lũ lụt,...Thời tiết ảnh hưởng đến hoạt động sản xuất và kinh doanh của các doanh nghiệp. Ví dụ, thời tiết nắng nóng có thể khiến máy móc hỏng hóc, còn thời tiết mưa bão có thể gây ra ngập úng, sạt lở đất,...Thời tiết ảnh hưởng đến hoạt động của quân đội và các lực lượng an ninh. Ví dụ, thời tiết xấu có thể cản trở hoạt động của tàu thuyền, máy bay,...</w:t>
      </w:r>
    </w:p>
    <w:p w14:paraId="66F58205" w14:textId="77777777" w:rsidR="00B56B02" w:rsidRDefault="00B56B02" w:rsidP="00B56B02">
      <w:r>
        <w:t>Tính cấp thiết của thời tiết ngày càng được nâng cao do biến đổi khí hậu. Biến đổi khí hậu khiến thời tiết trở nên khắc nghiệt hơn, gây ra nhiều hậu quả nghiêm trọng cho đời sống xã hội. Do đó, việc dự báo thời tiết chính xác là vô cùng cần thiết để giúp con người ứng phó với những tác động của thời tiết.</w:t>
      </w:r>
    </w:p>
    <w:p w14:paraId="7389FA77" w14:textId="77777777" w:rsidR="00B56B02" w:rsidRDefault="00B56B02" w:rsidP="00B56B02">
      <w:r>
        <w:t>Từ những dữ liệu, thực tại hiện nay, ý tưởng xây dựng một ứng dụng trên điện thoại thông minh dành cho người dùng được thực hiện vừa hỗ trợ việc nhận thông tin về thời tiết, chỉ cần thiết bị là một chiếc smartphone có kết nối Internet các vấn đề về thời tiết sẽ dược cập nhật một cánh nhanh chóng và chính xác nhất.</w:t>
      </w:r>
    </w:p>
    <w:p w14:paraId="7DF24506" w14:textId="157EE09D" w:rsidR="00AF3B0D" w:rsidRDefault="00B56B02" w:rsidP="00B56B02">
      <w:pPr>
        <w:spacing w:before="0" w:line="240" w:lineRule="auto"/>
        <w:ind w:firstLine="0"/>
        <w:jc w:val="left"/>
      </w:pPr>
      <w:r>
        <w:t>Đây là ứng dụng điện thoại hướng phát triển dựa trên tình hình thực tế của thời tiết, tuy không phải là mới nhất nhưng do kinh nghiệm của nhóm chúng em còn nhiều hạn chế cũng như sai sót mong thầy cô và các bạn đóng góp ý kiến để đề tài được hoàn thiện hơn.</w:t>
      </w:r>
    </w:p>
    <w:p w14:paraId="3F7B91F8" w14:textId="77777777" w:rsidR="00AF3B0D" w:rsidRDefault="00AF3B0D">
      <w:pPr>
        <w:spacing w:before="0" w:line="240" w:lineRule="auto"/>
        <w:ind w:firstLine="0"/>
        <w:jc w:val="left"/>
      </w:pPr>
      <w:r>
        <w:br w:type="page"/>
      </w:r>
    </w:p>
    <w:p w14:paraId="414BD6DE" w14:textId="77777777" w:rsidR="00505902" w:rsidRPr="0033616D" w:rsidRDefault="00505902" w:rsidP="00B56B02">
      <w:pPr>
        <w:spacing w:before="0" w:line="240" w:lineRule="auto"/>
        <w:ind w:firstLine="0"/>
        <w:jc w:val="left"/>
        <w:rPr>
          <w:sz w:val="24"/>
          <w:lang w:val="vi-VN"/>
        </w:rPr>
      </w:pPr>
    </w:p>
    <w:p w14:paraId="524EF3A3" w14:textId="14CC8A32" w:rsidR="003510E3" w:rsidRPr="002637C5" w:rsidRDefault="00E76491" w:rsidP="0014594F">
      <w:pPr>
        <w:pStyle w:val="Heading1"/>
        <w:rPr>
          <w:sz w:val="30"/>
        </w:rPr>
      </w:pPr>
      <w:r w:rsidRPr="0033616D">
        <w:rPr>
          <w:sz w:val="30"/>
          <w:lang w:val="vi-VN"/>
        </w:rPr>
        <w:t xml:space="preserve"> </w:t>
      </w:r>
      <w:bookmarkStart w:id="9" w:name="_Toc153479665"/>
      <w:r w:rsidR="00AF3B0D">
        <w:rPr>
          <w:sz w:val="30"/>
        </w:rPr>
        <w:t>GIỚI THIỆU HỆ ĐIỀU HÀNH ADROID</w:t>
      </w:r>
      <w:bookmarkEnd w:id="9"/>
    </w:p>
    <w:p w14:paraId="39E582D1" w14:textId="61DE1F9D" w:rsidR="003510E3" w:rsidRPr="002637C5" w:rsidRDefault="00AF3B0D" w:rsidP="00A16910">
      <w:pPr>
        <w:pStyle w:val="Heading2"/>
        <w:rPr>
          <w:sz w:val="24"/>
        </w:rPr>
      </w:pPr>
      <w:bookmarkStart w:id="10" w:name="_Toc153479666"/>
      <w:r>
        <w:rPr>
          <w:sz w:val="24"/>
        </w:rPr>
        <w:t>Giới thiệu hệ điều hành android</w:t>
      </w:r>
      <w:bookmarkEnd w:id="10"/>
    </w:p>
    <w:p w14:paraId="33230193" w14:textId="77777777" w:rsidR="00267F81" w:rsidRDefault="00267F81" w:rsidP="00267F81">
      <w:pPr>
        <w:pStyle w:val="ListParagraph"/>
        <w:ind w:left="576" w:firstLine="0"/>
      </w:pPr>
      <w:r>
        <w:t>Android là hệ điều hành được phát triển bởi Tổng công ty Android, với sự hỗ trợ tài chính từ Google. Mãi đến năm 2005, được chính Google mua lại và cho ra mắt vào năm 2007.</w:t>
      </w:r>
    </w:p>
    <w:p w14:paraId="610021EB" w14:textId="77777777" w:rsidR="00267F81" w:rsidRDefault="00267F81" w:rsidP="00267F81">
      <w:pPr>
        <w:pStyle w:val="ListParagraph"/>
        <w:ind w:left="576" w:firstLine="0"/>
      </w:pPr>
      <w:r>
        <w:t>Android là hệ điều hành nguồn mở dựa trên nền tảng Linux, chủ yếu dành cho các thiết bị có màn hình cảm ứng như điện thoại, máy tính bảng.</w:t>
      </w:r>
    </w:p>
    <w:p w14:paraId="5D221314" w14:textId="77777777" w:rsidR="00267F81" w:rsidRDefault="00267F81" w:rsidP="00267F81">
      <w:pPr>
        <w:pStyle w:val="ListParagraph"/>
        <w:ind w:left="576" w:firstLine="0"/>
      </w:pPr>
      <w:r>
        <w:t>Với mã nguồn mở và giấy phép không có nhiều ràng buộc nên Android ngày càng trở thành nền tảng điện thoại thông minh phổ biến nhất thế giới.</w:t>
      </w:r>
    </w:p>
    <w:p w14:paraId="7F42D6E1" w14:textId="77777777" w:rsidR="00267F81" w:rsidRDefault="00267F81" w:rsidP="00267F81">
      <w:pPr>
        <w:pStyle w:val="ListParagraph"/>
        <w:ind w:left="576" w:firstLine="0"/>
      </w:pPr>
      <w:r>
        <w:t>Vào quý 3 năm 2012, Android chiếm 75% thị phần về điện thoại thông minh trên toàn thế giới với con số tổng cộng khoảng 500 triệu thiết bị đã được kích hoạt và 1,3 triệu lượt kích hoạt mỗi ngày.</w:t>
      </w:r>
    </w:p>
    <w:p w14:paraId="423A762A" w14:textId="77777777" w:rsidR="00267F81" w:rsidRDefault="00267F81" w:rsidP="00267F81">
      <w:pPr>
        <w:pStyle w:val="ListParagraph"/>
        <w:ind w:left="576" w:firstLine="0"/>
      </w:pPr>
      <w:r>
        <w:t>Giao diện của Android sử dụng cảm ứng chạm, tác động trực tiếp lên màn hình như vuốt, chạm, phóng to và thu lại để xử lý các đối tượng trên màn hình.</w:t>
      </w:r>
    </w:p>
    <w:p w14:paraId="57D40FFC" w14:textId="77777777" w:rsidR="00267F81" w:rsidRDefault="00267F81" w:rsidP="00267F81">
      <w:pPr>
        <w:pStyle w:val="ListParagraph"/>
        <w:ind w:left="576" w:firstLine="0"/>
      </w:pPr>
      <w:r>
        <w:t>Sau khi khởi động các thiết bị Android màn hình chính sẽ hiển thị gồm nhiều biểu tượng (icon) và tiện ích (widget). Giao diện của Android cho phép người dùng tự do sắp xếp hình dáng, biểu tượng, tiện ích tùy theo ý thích của mình.</w:t>
      </w:r>
    </w:p>
    <w:p w14:paraId="7D761182" w14:textId="77777777" w:rsidR="00267F81" w:rsidRDefault="00267F81" w:rsidP="00267F81">
      <w:pPr>
        <w:pStyle w:val="ListParagraph"/>
        <w:ind w:left="576" w:firstLine="0"/>
      </w:pPr>
      <w:r>
        <w:t>Những ứng dụng do bên thứ 3 cung cấp có trên Google Play cho phép người dùng thay đổi chủ đề của màn hình chính tương tự như Windows Phone hay iOS.</w:t>
      </w:r>
    </w:p>
    <w:p w14:paraId="358A95B3" w14:textId="77777777" w:rsidR="00267F81" w:rsidRDefault="00267F81" w:rsidP="00267F81">
      <w:pPr>
        <w:pStyle w:val="ListParagraph"/>
        <w:ind w:left="576" w:firstLine="0"/>
      </w:pPr>
      <w:r>
        <w:t>Tuy nhiên, những nhà sản xuất đều thay đổi hình dáng Android một cách linh hoạt để dễ dàng phân biệt chúng với các hệ điều hành khác.</w:t>
      </w:r>
    </w:p>
    <w:p w14:paraId="209DB60B" w14:textId="77777777" w:rsidR="00267F81" w:rsidRDefault="00267F81" w:rsidP="00267F81">
      <w:pPr>
        <w:pStyle w:val="ListParagraph"/>
        <w:ind w:left="576" w:firstLine="0"/>
      </w:pPr>
      <w:r>
        <w:t>Các phiên bản Android sẽ được Google cập nhật theo chu kỳ từ 6 đến 9 tháng. Hiện nay (tính đến tháng 08/2021), bản cập nhật chính thức mới nhất của Android là Android 11.</w:t>
      </w:r>
    </w:p>
    <w:p w14:paraId="5D5D7872" w14:textId="77777777" w:rsidR="00267F81" w:rsidRDefault="00267F81" w:rsidP="00267F81">
      <w:pPr>
        <w:pStyle w:val="ListParagraph"/>
        <w:ind w:left="576" w:firstLine="0"/>
      </w:pPr>
      <w:r>
        <w:t>Tính đến tháng 10/2012, đã có hơn 700.000 ứng dụng trên Android và số lượt tải về từ cửa hàng ứng dụng chính của Android (Google Play) chiếm khoảng 25 tỷ lượt.</w:t>
      </w:r>
    </w:p>
    <w:p w14:paraId="65E28CF2" w14:textId="77777777" w:rsidR="00267F81" w:rsidRDefault="00267F81" w:rsidP="00267F81">
      <w:pPr>
        <w:pStyle w:val="ListParagraph"/>
        <w:ind w:left="576" w:firstLine="0"/>
      </w:pPr>
      <w:r>
        <w:t>Đến nay, con số này đã lên tới 3 triệu ứng dụng.</w:t>
      </w:r>
    </w:p>
    <w:p w14:paraId="3F461075" w14:textId="77777777" w:rsidR="00267F81" w:rsidRDefault="00267F81" w:rsidP="00267F81">
      <w:pPr>
        <w:pStyle w:val="ListParagraph"/>
        <w:ind w:left="576" w:firstLine="0"/>
      </w:pPr>
      <w:r>
        <w:t>Kiến trúc của hệ điều hành Android có thể được chia thành 5 lớp chính:</w:t>
      </w:r>
    </w:p>
    <w:p w14:paraId="7DF22B99" w14:textId="77777777" w:rsidR="00267F81" w:rsidRDefault="00267F81" w:rsidP="00826284">
      <w:pPr>
        <w:pStyle w:val="ListParagraph"/>
        <w:numPr>
          <w:ilvl w:val="0"/>
          <w:numId w:val="6"/>
        </w:numPr>
      </w:pPr>
      <w:r>
        <w:t>Lớp Linux Kernel là lớp nền tảng của hệ điều hành Android. Nó cung cấp các chức năng cơ bản như quản lý bộ nhớ, quản lý CPU, quản lý thiết bị và giao tiếp mạng.</w:t>
      </w:r>
    </w:p>
    <w:p w14:paraId="4E7F7748" w14:textId="77777777" w:rsidR="00267F81" w:rsidRDefault="00267F81" w:rsidP="00826284">
      <w:pPr>
        <w:pStyle w:val="ListParagraph"/>
        <w:numPr>
          <w:ilvl w:val="0"/>
          <w:numId w:val="6"/>
        </w:numPr>
      </w:pPr>
      <w:r>
        <w:t>Các thư viện cung cấp các chức năng chung cho các ứng dụng, chẳng hạn như truy cập cơ sở dữ liệu, xử lý hình ảnh và âm thanh.</w:t>
      </w:r>
    </w:p>
    <w:p w14:paraId="0B0FD1D0" w14:textId="77777777" w:rsidR="00267F81" w:rsidRDefault="00267F81" w:rsidP="00826284">
      <w:pPr>
        <w:pStyle w:val="ListParagraph"/>
        <w:numPr>
          <w:ilvl w:val="0"/>
          <w:numId w:val="6"/>
        </w:numPr>
      </w:pPr>
      <w:r>
        <w:t>Các thư viện Android cung cấp các chức năng cụ thể cho hệ điều hành Android, chẳng hạn như truy cập hệ thống tệp, giao diện người dùng và dịch vụ nền.</w:t>
      </w:r>
    </w:p>
    <w:p w14:paraId="78F0C511" w14:textId="77777777" w:rsidR="00267F81" w:rsidRDefault="00267F81" w:rsidP="00826284">
      <w:pPr>
        <w:pStyle w:val="ListParagraph"/>
        <w:numPr>
          <w:ilvl w:val="0"/>
          <w:numId w:val="6"/>
        </w:numPr>
      </w:pPr>
      <w:r>
        <w:t>Android Runtime à một máy ảo cho phép các ứng dụng Android được biên dịch thành mã native. Điều này giúp cải thiện hiệu suất của ứng dụng.</w:t>
      </w:r>
    </w:p>
    <w:p w14:paraId="47C51955" w14:textId="77777777" w:rsidR="00267F81" w:rsidRDefault="00267F81" w:rsidP="00826284">
      <w:pPr>
        <w:pStyle w:val="ListParagraph"/>
        <w:numPr>
          <w:ilvl w:val="0"/>
          <w:numId w:val="6"/>
        </w:numPr>
      </w:pPr>
      <w:r>
        <w:t>Application Framework cung cấp các lớp và API cho các nhà phát triển ứng dụng. Các lớp và API này giúp các nhà phát triển dễ dàng tạo các ứng dụng Android.</w:t>
      </w:r>
    </w:p>
    <w:p w14:paraId="6F69AAF7" w14:textId="77777777" w:rsidR="00267F81" w:rsidRDefault="00267F81" w:rsidP="00267F81">
      <w:pPr>
        <w:pStyle w:val="ListParagraph"/>
        <w:ind w:left="576" w:firstLine="0"/>
      </w:pPr>
      <w:r>
        <w:t>Các lớp này giao tiếp với nhau thông qua các API. API là các giao diện lập trình ứng dụng cho phép các lớp giao tiếp với nhau.</w:t>
      </w:r>
    </w:p>
    <w:p w14:paraId="43D0C4CF" w14:textId="77777777" w:rsidR="00267F81" w:rsidRDefault="00267F81" w:rsidP="00267F81">
      <w:pPr>
        <w:pStyle w:val="ListParagraph"/>
        <w:ind w:left="576" w:firstLine="0"/>
      </w:pPr>
      <w:r>
        <w:t>Kiến trúc của hệ điều hành Android được thiết kế để linh hoạt và có thể mở rộng. Điều này giúp hệ điều hành có thể hỗ trợ nhiều loại thiết bị và ứng dụng khác nhau.</w:t>
      </w:r>
    </w:p>
    <w:p w14:paraId="43D598EC" w14:textId="53CD94E7" w:rsidR="004B5960" w:rsidRDefault="00267F81" w:rsidP="004B5960">
      <w:pPr>
        <w:pStyle w:val="Heading2"/>
      </w:pPr>
      <w:bookmarkStart w:id="11" w:name="_Toc153479667"/>
      <w:r>
        <w:t>Tìm hiểu về OpenWeather</w:t>
      </w:r>
      <w:r w:rsidR="00C24D62">
        <w:t>Map</w:t>
      </w:r>
      <w:bookmarkEnd w:id="11"/>
    </w:p>
    <w:p w14:paraId="7458684D" w14:textId="77777777" w:rsidR="004B5960" w:rsidRDefault="004B5960" w:rsidP="004B5960">
      <w:r>
        <w:t>OpenWeatherMap là một dịch vụ thời tiết trực tuyến cung cấp dữ liệu thời tiết toàn cầu thông qua API. Dịch vụ này được phát triển bởi một nhóm các nhà phát triển phần mềm ở Nga.</w:t>
      </w:r>
    </w:p>
    <w:p w14:paraId="7EA6589E" w14:textId="77777777" w:rsidR="004B5960" w:rsidRDefault="004B5960" w:rsidP="004B5960">
      <w:r>
        <w:t>OpenWeatherMap cung cấp nhiều loại dữ liệu thời tiết, bao gồm:</w:t>
      </w:r>
    </w:p>
    <w:p w14:paraId="4EA28EF9" w14:textId="77777777" w:rsidR="004B5960" w:rsidRDefault="004B5960" w:rsidP="00826284">
      <w:pPr>
        <w:pStyle w:val="ListParagraph"/>
        <w:numPr>
          <w:ilvl w:val="0"/>
          <w:numId w:val="35"/>
        </w:numPr>
      </w:pPr>
      <w:r>
        <w:t>Thời tiết hiện tại</w:t>
      </w:r>
    </w:p>
    <w:p w14:paraId="4D53BDBF" w14:textId="77777777" w:rsidR="004B5960" w:rsidRDefault="004B5960" w:rsidP="00826284">
      <w:pPr>
        <w:pStyle w:val="ListParagraph"/>
        <w:numPr>
          <w:ilvl w:val="0"/>
          <w:numId w:val="35"/>
        </w:numPr>
      </w:pPr>
      <w:r>
        <w:t>Dự báo thời tiết</w:t>
      </w:r>
    </w:p>
    <w:p w14:paraId="20A339AE" w14:textId="77777777" w:rsidR="004B5960" w:rsidRDefault="004B5960" w:rsidP="00826284">
      <w:pPr>
        <w:pStyle w:val="ListParagraph"/>
        <w:numPr>
          <w:ilvl w:val="0"/>
          <w:numId w:val="35"/>
        </w:numPr>
      </w:pPr>
      <w:r>
        <w:t>Dữ liệu thời tiết lịch sử</w:t>
      </w:r>
    </w:p>
    <w:p w14:paraId="30E89444" w14:textId="77777777" w:rsidR="004B5960" w:rsidRDefault="004B5960" w:rsidP="00826284">
      <w:pPr>
        <w:pStyle w:val="ListParagraph"/>
        <w:numPr>
          <w:ilvl w:val="0"/>
          <w:numId w:val="35"/>
        </w:numPr>
      </w:pPr>
      <w:r>
        <w:t>Dữ liệu thời tiết địa phương</w:t>
      </w:r>
    </w:p>
    <w:p w14:paraId="658CB630" w14:textId="77777777" w:rsidR="004B5960" w:rsidRDefault="004B5960" w:rsidP="00826284">
      <w:pPr>
        <w:pStyle w:val="ListParagraph"/>
        <w:numPr>
          <w:ilvl w:val="0"/>
          <w:numId w:val="35"/>
        </w:numPr>
      </w:pPr>
      <w:r>
        <w:t>Dữ liệu thời tiết toàn cầu</w:t>
      </w:r>
    </w:p>
    <w:p w14:paraId="62364632" w14:textId="77777777" w:rsidR="004B5960" w:rsidRDefault="004B5960" w:rsidP="004B5960">
      <w:r>
        <w:t>Dữ liệu thời tiết của OpenWeatherMap được thu thập từ nhiều nguồn khác nhau, bao gồm:</w:t>
      </w:r>
    </w:p>
    <w:p w14:paraId="572FE88B" w14:textId="77777777" w:rsidR="004B5960" w:rsidRDefault="004B5960" w:rsidP="00826284">
      <w:pPr>
        <w:pStyle w:val="ListParagraph"/>
        <w:numPr>
          <w:ilvl w:val="0"/>
          <w:numId w:val="36"/>
        </w:numPr>
      </w:pPr>
      <w:r>
        <w:t>Mạng lưới trạm thời tiết</w:t>
      </w:r>
    </w:p>
    <w:p w14:paraId="63F90A6A" w14:textId="77777777" w:rsidR="004B5960" w:rsidRDefault="004B5960" w:rsidP="00826284">
      <w:pPr>
        <w:pStyle w:val="ListParagraph"/>
        <w:numPr>
          <w:ilvl w:val="0"/>
          <w:numId w:val="36"/>
        </w:numPr>
      </w:pPr>
      <w:r>
        <w:t>Hình ảnh vệ tinh</w:t>
      </w:r>
    </w:p>
    <w:p w14:paraId="64117041" w14:textId="77777777" w:rsidR="004B5960" w:rsidRDefault="004B5960" w:rsidP="00826284">
      <w:pPr>
        <w:pStyle w:val="ListParagraph"/>
        <w:numPr>
          <w:ilvl w:val="0"/>
          <w:numId w:val="36"/>
        </w:numPr>
      </w:pPr>
      <w:r>
        <w:t>Dữ liệu radar</w:t>
      </w:r>
    </w:p>
    <w:p w14:paraId="0C0C4F19" w14:textId="77777777" w:rsidR="004B5960" w:rsidRDefault="004B5960" w:rsidP="004B5960">
      <w:r>
        <w:t>OpenWeatherMap cung cấp API cho phép các nhà phát triển ứng dụng truy cập dữ liệu thời tiết của dịch vụ này. API của OpenWeatherMap được cung cấp miễn phí cho các mục đích sử dụng cá nhân và thương mại.</w:t>
      </w:r>
    </w:p>
    <w:p w14:paraId="4F43319F" w14:textId="77777777" w:rsidR="004B5960" w:rsidRDefault="004B5960" w:rsidP="004B5960">
      <w:r>
        <w:t>Để sử dụng API của OpenWeatherMap, bạn cần tạo một tài khoản và đăng ký một API key. API key là một chuỗi ký tự duy nhất mà bạn sẽ sử dụng để xác thực yêu cầu của mình với API.</w:t>
      </w:r>
    </w:p>
    <w:p w14:paraId="5FD37BCC" w14:textId="77777777" w:rsidR="004B5960" w:rsidRDefault="004B5960" w:rsidP="004B5960">
      <w:r>
        <w:t>Sau khi bạn đã có API key, bạn có thể bắt đầu sử dụng API của OpenWeatherMap. Để biết thêm thông tin về cách sử dụng API của OpenWeatherMap, bạn có thể tham khảo tài liệu tham khảo API.</w:t>
      </w:r>
    </w:p>
    <w:p w14:paraId="4F41358C" w14:textId="77777777" w:rsidR="004B5960" w:rsidRDefault="004B5960" w:rsidP="004B5960">
      <w:r>
        <w:t>Dưới đây là một số ví dụ về cách bạn có thể sử dụng dữ liệu thời tiết của OpenWeatherMap:</w:t>
      </w:r>
    </w:p>
    <w:p w14:paraId="13B0200B" w14:textId="77777777" w:rsidR="004B5960" w:rsidRDefault="004B5960" w:rsidP="00826284">
      <w:pPr>
        <w:pStyle w:val="ListParagraph"/>
        <w:numPr>
          <w:ilvl w:val="0"/>
          <w:numId w:val="37"/>
        </w:numPr>
      </w:pPr>
      <w:r>
        <w:t>Tạo ứng dụng thời tiết</w:t>
      </w:r>
    </w:p>
    <w:p w14:paraId="66C9F3DA" w14:textId="77777777" w:rsidR="004B5960" w:rsidRDefault="004B5960" w:rsidP="00826284">
      <w:pPr>
        <w:pStyle w:val="ListParagraph"/>
        <w:numPr>
          <w:ilvl w:val="0"/>
          <w:numId w:val="37"/>
        </w:numPr>
      </w:pPr>
      <w:r>
        <w:t>Thêm dữ liệu thời tiết vào trang web của bạn</w:t>
      </w:r>
    </w:p>
    <w:p w14:paraId="6C9CD253" w14:textId="77777777" w:rsidR="004B5960" w:rsidRDefault="004B5960" w:rsidP="00826284">
      <w:pPr>
        <w:pStyle w:val="ListParagraph"/>
        <w:numPr>
          <w:ilvl w:val="0"/>
          <w:numId w:val="37"/>
        </w:numPr>
      </w:pPr>
      <w:r>
        <w:t>Phát triển các ứng dụng dựa trên thời tiết</w:t>
      </w:r>
    </w:p>
    <w:p w14:paraId="0C42FAE7" w14:textId="573DBC14" w:rsidR="004B5960" w:rsidRPr="004B5960" w:rsidRDefault="004B5960" w:rsidP="004B5960">
      <w:r>
        <w:t>OpenWeatherMap là một nguồn dữ liệu thời tiết đáng tin cậy và giá cả phải chăng. Dịch vụ này cung cấp nhiều loại dữ liệu thời tiết và API thân thiện với người dùng.</w:t>
      </w:r>
    </w:p>
    <w:p w14:paraId="3A6BD417" w14:textId="19E1CF7D" w:rsidR="00B11C20" w:rsidRPr="002637C5" w:rsidRDefault="00B11C20" w:rsidP="00F60826">
      <w:pPr>
        <w:ind w:firstLine="0"/>
        <w:rPr>
          <w:sz w:val="24"/>
        </w:rPr>
      </w:pPr>
    </w:p>
    <w:p w14:paraId="55B4458E" w14:textId="06E1BD2A" w:rsidR="00F658C7" w:rsidRPr="002637C5" w:rsidRDefault="00F658C7" w:rsidP="00F658C7">
      <w:pPr>
        <w:ind w:firstLine="0"/>
        <w:jc w:val="center"/>
        <w:rPr>
          <w:sz w:val="24"/>
        </w:rPr>
      </w:pPr>
    </w:p>
    <w:p w14:paraId="7FDD3232" w14:textId="1D22A411" w:rsidR="0002083D" w:rsidRPr="002637C5" w:rsidRDefault="0002083D" w:rsidP="0002083D">
      <w:pPr>
        <w:keepNext/>
        <w:ind w:firstLine="0"/>
        <w:jc w:val="center"/>
        <w:rPr>
          <w:sz w:val="24"/>
        </w:rPr>
      </w:pPr>
    </w:p>
    <w:p w14:paraId="39DECBC8" w14:textId="76C70CC4" w:rsidR="00417928" w:rsidRPr="002637C5" w:rsidRDefault="00EA1A76" w:rsidP="00C24D62">
      <w:pPr>
        <w:pStyle w:val="Heading1"/>
      </w:pPr>
      <w:r w:rsidRPr="002637C5">
        <w:t xml:space="preserve"> </w:t>
      </w:r>
      <w:bookmarkStart w:id="12" w:name="_Toc153479668"/>
      <w:r w:rsidR="00C24D62">
        <w:t>TỔNG QUAN ĐỀ TÀI</w:t>
      </w:r>
      <w:bookmarkEnd w:id="12"/>
      <w:r w:rsidR="00C24D62">
        <w:t xml:space="preserve"> </w:t>
      </w:r>
    </w:p>
    <w:p w14:paraId="333C9638" w14:textId="10C060F6" w:rsidR="006A0F8F" w:rsidRDefault="006A0F8F" w:rsidP="00AC7CA5">
      <w:pPr>
        <w:pStyle w:val="Heading2"/>
      </w:pPr>
      <w:bookmarkStart w:id="13" w:name="_Toc153479669"/>
      <w:r w:rsidRPr="002637C5">
        <w:t>K</w:t>
      </w:r>
      <w:r w:rsidR="00AC7CA5">
        <w:t>hảo sát</w:t>
      </w:r>
      <w:bookmarkEnd w:id="13"/>
    </w:p>
    <w:p w14:paraId="3F5470D8" w14:textId="0BB2178D" w:rsidR="00AC7CA5" w:rsidRDefault="00AC7CA5" w:rsidP="00AC7CA5">
      <w:pPr>
        <w:pStyle w:val="Heading3"/>
      </w:pPr>
      <w:bookmarkStart w:id="14" w:name="_Toc153479670"/>
      <w:r>
        <w:t>Khảo sát người dùng</w:t>
      </w:r>
      <w:bookmarkEnd w:id="14"/>
    </w:p>
    <w:p w14:paraId="4A3E4401" w14:textId="08B077B3" w:rsidR="00AC7CA5" w:rsidRPr="00AC7CA5" w:rsidRDefault="00AC7CA5" w:rsidP="00B0374F">
      <w:pPr>
        <w:pStyle w:val="Heading4"/>
      </w:pPr>
      <w:r>
        <w:t>Mục đích</w:t>
      </w:r>
    </w:p>
    <w:p w14:paraId="336EFF9C" w14:textId="77777777" w:rsidR="00AC7CA5" w:rsidRPr="00C8501D" w:rsidRDefault="00AC7CA5" w:rsidP="00826284">
      <w:pPr>
        <w:numPr>
          <w:ilvl w:val="0"/>
          <w:numId w:val="7"/>
        </w:numPr>
        <w:pBdr>
          <w:top w:val="nil"/>
          <w:left w:val="nil"/>
          <w:bottom w:val="nil"/>
          <w:right w:val="nil"/>
          <w:between w:val="nil"/>
        </w:pBdr>
      </w:pPr>
      <w:r>
        <w:rPr>
          <w:color w:val="000000"/>
        </w:rPr>
        <w:t>Xây dựng ứng dụng thời tiết dễ nhìn, dễ sử dụng, phù hợp với mọi người.</w:t>
      </w:r>
    </w:p>
    <w:p w14:paraId="4450E587" w14:textId="77777777" w:rsidR="00AC7CA5" w:rsidRPr="008E794B" w:rsidRDefault="00AC7CA5" w:rsidP="00826284">
      <w:pPr>
        <w:keepNext/>
        <w:numPr>
          <w:ilvl w:val="0"/>
          <w:numId w:val="7"/>
        </w:numPr>
        <w:pBdr>
          <w:top w:val="nil"/>
          <w:left w:val="nil"/>
          <w:bottom w:val="nil"/>
          <w:right w:val="nil"/>
          <w:between w:val="nil"/>
        </w:pBdr>
        <w:spacing w:before="0"/>
      </w:pPr>
      <w:r>
        <w:rPr>
          <w:color w:val="000000"/>
        </w:rPr>
        <w:t>T</w:t>
      </w:r>
      <w:r w:rsidRPr="008E794B">
        <w:rPr>
          <w:color w:val="000000"/>
        </w:rPr>
        <w:t>hu thập thông tin về nhu cầu và mong muốn của người dùng đối với ứng dụng này.</w:t>
      </w:r>
      <w:r>
        <w:rPr>
          <w:color w:val="000000"/>
        </w:rPr>
        <w:t xml:space="preserve"> </w:t>
      </w:r>
      <w:r w:rsidRPr="008E794B">
        <w:rPr>
          <w:color w:val="000000"/>
        </w:rPr>
        <w:t>Thông tin thu thập được từ khảo sát sẽ được sử dụng để cải thiện ứng dụng, đáp ứng tốt hơn nhu cầu của người dùng.</w:t>
      </w:r>
    </w:p>
    <w:p w14:paraId="6E824E6C" w14:textId="77777777" w:rsidR="00AC7CA5" w:rsidRDefault="00AC7CA5" w:rsidP="00826284">
      <w:pPr>
        <w:keepNext/>
        <w:numPr>
          <w:ilvl w:val="0"/>
          <w:numId w:val="7"/>
        </w:numPr>
        <w:pBdr>
          <w:top w:val="nil"/>
          <w:left w:val="nil"/>
          <w:bottom w:val="nil"/>
          <w:right w:val="nil"/>
          <w:between w:val="nil"/>
        </w:pBdr>
        <w:spacing w:before="0"/>
      </w:pPr>
      <w:r>
        <w:t>Nhu cầu của người dùng đối với ứng dụng dự báo thời tiết: Người dùng sử dụng ứng dụng dự báo thời tiết để làm gì? Họ quan tâm đến những thông tin thời tiết nào? Họ mong muốn ứng dụng dự báo thời tiết có những tính năng gì?</w:t>
      </w:r>
    </w:p>
    <w:p w14:paraId="18077208" w14:textId="77777777" w:rsidR="00AC7CA5" w:rsidRDefault="00AC7CA5" w:rsidP="00826284">
      <w:pPr>
        <w:keepNext/>
        <w:numPr>
          <w:ilvl w:val="0"/>
          <w:numId w:val="7"/>
        </w:numPr>
        <w:pBdr>
          <w:top w:val="nil"/>
          <w:left w:val="nil"/>
          <w:bottom w:val="nil"/>
          <w:right w:val="nil"/>
          <w:between w:val="nil"/>
        </w:pBdr>
        <w:spacing w:before="0"/>
      </w:pPr>
      <w:r>
        <w:t>Sự hài lòng của người dùng đối với ứng dụng dự báo thời tiết: Người dùng hài lòng với tính chính xác của dự báo thời tiết? Họ hài lòng với giao diện và cách sử dụng của ứng dụng?</w:t>
      </w:r>
    </w:p>
    <w:p w14:paraId="70AE6CDA" w14:textId="77777777" w:rsidR="00AC7CA5" w:rsidRDefault="00AC7CA5" w:rsidP="00826284">
      <w:pPr>
        <w:keepNext/>
        <w:numPr>
          <w:ilvl w:val="0"/>
          <w:numId w:val="7"/>
        </w:numPr>
        <w:pBdr>
          <w:top w:val="nil"/>
          <w:left w:val="nil"/>
          <w:bottom w:val="nil"/>
          <w:right w:val="nil"/>
          <w:between w:val="nil"/>
        </w:pBdr>
        <w:spacing w:before="0"/>
      </w:pPr>
      <w:r>
        <w:t>Đề xuất của người dùng đối với ứng dụng dự báo thời tiết: Người dùng có đề xuất nào để cải thiện ứng dụng dự báo thời tiết?</w:t>
      </w:r>
    </w:p>
    <w:p w14:paraId="50890866" w14:textId="77777777" w:rsidR="00A83E2A" w:rsidRDefault="00AC7CA5" w:rsidP="00B0374F">
      <w:pPr>
        <w:pStyle w:val="Heading4"/>
      </w:pPr>
      <w:r>
        <w:t>Nội dung khảo sát</w:t>
      </w:r>
      <w:r w:rsidR="00A83E2A">
        <w:t xml:space="preserve"> </w:t>
      </w:r>
    </w:p>
    <w:p w14:paraId="328C8ACF" w14:textId="77777777" w:rsidR="00A83E2A" w:rsidRPr="00A83E2A" w:rsidRDefault="00A83E2A" w:rsidP="00826284">
      <w:pPr>
        <w:numPr>
          <w:ilvl w:val="0"/>
          <w:numId w:val="8"/>
        </w:numPr>
        <w:pBdr>
          <w:top w:val="nil"/>
          <w:left w:val="nil"/>
          <w:bottom w:val="nil"/>
          <w:right w:val="nil"/>
          <w:between w:val="nil"/>
        </w:pBdr>
        <w:rPr>
          <w:color w:val="000000"/>
          <w:sz w:val="24"/>
        </w:rPr>
      </w:pPr>
      <w:r w:rsidRPr="00A83E2A">
        <w:rPr>
          <w:color w:val="000000"/>
          <w:sz w:val="24"/>
        </w:rPr>
        <w:t>Nội dung khảo sát của ứng dụng thời tiết được sử dụng để thu thập thông tin từ người dùng về trải nghiệm của họ với ứng dụng họ đã từng sử dụng. Thông tin này có thể được sử dụng để cải thiện ứng dụng theo nhiều cách, bao gồm:</w:t>
      </w:r>
    </w:p>
    <w:p w14:paraId="54B5E44D" w14:textId="77777777" w:rsidR="00A83E2A" w:rsidRPr="00A83E2A" w:rsidRDefault="00A83E2A" w:rsidP="00826284">
      <w:pPr>
        <w:numPr>
          <w:ilvl w:val="1"/>
          <w:numId w:val="8"/>
        </w:numPr>
        <w:pBdr>
          <w:top w:val="nil"/>
          <w:left w:val="nil"/>
          <w:bottom w:val="nil"/>
          <w:right w:val="nil"/>
          <w:between w:val="nil"/>
        </w:pBdr>
        <w:rPr>
          <w:color w:val="000000"/>
          <w:sz w:val="24"/>
        </w:rPr>
      </w:pPr>
      <w:r w:rsidRPr="00A83E2A">
        <w:rPr>
          <w:color w:val="000000"/>
          <w:sz w:val="24"/>
        </w:rPr>
        <w:t>Tăng cường độ chính xác của dự báo thời tiết: Ứng dụng thời tiết có thể sử dụng thông tin từ người dùng về độ chính xác của dự báo để cải thiện thuật toán dự báo của mình.</w:t>
      </w:r>
    </w:p>
    <w:p w14:paraId="61044FE6" w14:textId="77777777" w:rsidR="00A83E2A" w:rsidRPr="00A83E2A" w:rsidRDefault="00A83E2A" w:rsidP="00826284">
      <w:pPr>
        <w:numPr>
          <w:ilvl w:val="1"/>
          <w:numId w:val="8"/>
        </w:numPr>
        <w:pBdr>
          <w:top w:val="nil"/>
          <w:left w:val="nil"/>
          <w:bottom w:val="nil"/>
          <w:right w:val="nil"/>
          <w:between w:val="nil"/>
        </w:pBdr>
        <w:rPr>
          <w:color w:val="000000"/>
          <w:sz w:val="24"/>
        </w:rPr>
      </w:pPr>
      <w:r w:rsidRPr="00A83E2A">
        <w:rPr>
          <w:color w:val="000000"/>
          <w:sz w:val="24"/>
        </w:rPr>
        <w:t>Cải thiện giao diện người dùng: Ứng dụng thời tiết có thể sử dụng thông tin từ người dùng về giao diện người dùng để cải thiện tính dễ sử dụng và khả năng truy cập của ứng dụng.</w:t>
      </w:r>
    </w:p>
    <w:p w14:paraId="7D7A1EB1" w14:textId="77777777" w:rsidR="00A83E2A" w:rsidRPr="00A83E2A" w:rsidRDefault="00A83E2A" w:rsidP="00826284">
      <w:pPr>
        <w:numPr>
          <w:ilvl w:val="1"/>
          <w:numId w:val="8"/>
        </w:numPr>
        <w:pBdr>
          <w:top w:val="nil"/>
          <w:left w:val="nil"/>
          <w:bottom w:val="nil"/>
          <w:right w:val="nil"/>
          <w:between w:val="nil"/>
        </w:pBdr>
        <w:rPr>
          <w:color w:val="000000"/>
          <w:sz w:val="24"/>
        </w:rPr>
      </w:pPr>
      <w:r w:rsidRPr="00A83E2A">
        <w:rPr>
          <w:color w:val="000000"/>
          <w:sz w:val="24"/>
        </w:rPr>
        <w:t>Thêm các tính năng mới: Ứng dụng thời tiết có thể sử dụng thông tin từ người dùng để xác định các tính năng mới mà họ muốn thấy.:</w:t>
      </w:r>
    </w:p>
    <w:p w14:paraId="50F85AF8" w14:textId="77777777" w:rsidR="00A83E2A" w:rsidRPr="00A83E2A" w:rsidRDefault="00A83E2A" w:rsidP="00826284">
      <w:pPr>
        <w:numPr>
          <w:ilvl w:val="0"/>
          <w:numId w:val="9"/>
        </w:numPr>
        <w:pBdr>
          <w:top w:val="nil"/>
          <w:left w:val="nil"/>
          <w:bottom w:val="nil"/>
          <w:right w:val="nil"/>
          <w:between w:val="nil"/>
        </w:pBdr>
        <w:ind w:left="1276"/>
        <w:rPr>
          <w:sz w:val="24"/>
        </w:rPr>
      </w:pPr>
      <w:bookmarkStart w:id="15" w:name="_heading=h.1ksv4uv" w:colFirst="0" w:colLast="0"/>
      <w:bookmarkEnd w:id="15"/>
      <w:r w:rsidRPr="00A83E2A">
        <w:rPr>
          <w:color w:val="000000"/>
          <w:sz w:val="24"/>
        </w:rPr>
        <w:t>Các chức năng hệ thống</w:t>
      </w:r>
    </w:p>
    <w:p w14:paraId="62C6C0DF" w14:textId="77777777" w:rsidR="00A83E2A" w:rsidRPr="00A83E2A" w:rsidRDefault="00A83E2A" w:rsidP="00826284">
      <w:pPr>
        <w:numPr>
          <w:ilvl w:val="0"/>
          <w:numId w:val="9"/>
        </w:numPr>
        <w:pBdr>
          <w:top w:val="nil"/>
          <w:left w:val="nil"/>
          <w:bottom w:val="nil"/>
          <w:right w:val="nil"/>
          <w:between w:val="nil"/>
        </w:pBdr>
        <w:rPr>
          <w:sz w:val="24"/>
        </w:rPr>
      </w:pPr>
      <w:r w:rsidRPr="00A83E2A">
        <w:rPr>
          <w:sz w:val="24"/>
        </w:rPr>
        <w:t>Dự báo thời tiết: Đây là chức năng chính của ứng dụng thời tiết, cung cấp thông tin về thời tiết hiện tại và dự báo thời tiết trong tương lai.</w:t>
      </w:r>
    </w:p>
    <w:p w14:paraId="7DE2109C" w14:textId="77777777" w:rsidR="00A83E2A" w:rsidRPr="00A83E2A" w:rsidRDefault="00A83E2A" w:rsidP="00826284">
      <w:pPr>
        <w:numPr>
          <w:ilvl w:val="0"/>
          <w:numId w:val="9"/>
        </w:numPr>
        <w:pBdr>
          <w:top w:val="nil"/>
          <w:left w:val="nil"/>
          <w:bottom w:val="nil"/>
          <w:right w:val="nil"/>
          <w:between w:val="nil"/>
        </w:pBdr>
        <w:rPr>
          <w:sz w:val="24"/>
        </w:rPr>
      </w:pPr>
      <w:r w:rsidRPr="00A83E2A">
        <w:rPr>
          <w:sz w:val="24"/>
        </w:rPr>
        <w:t>Thông tin chi tiết về thời tiết: Ngoài dự báo thời tiết, ứng dụng thời tiết cũng có thể cung cấp thông tin chi tiết về thời tiết, chẳng hạn như nhiệt độ, độ ẩm, áp suất khí quyển, tốc độ gió, độ che phủ mây, v.v.</w:t>
      </w:r>
    </w:p>
    <w:p w14:paraId="64A43C90" w14:textId="77777777" w:rsidR="00A83E2A" w:rsidRPr="00A83E2A" w:rsidRDefault="00A83E2A" w:rsidP="00826284">
      <w:pPr>
        <w:numPr>
          <w:ilvl w:val="0"/>
          <w:numId w:val="9"/>
        </w:numPr>
        <w:pBdr>
          <w:top w:val="nil"/>
          <w:left w:val="nil"/>
          <w:bottom w:val="nil"/>
          <w:right w:val="nil"/>
          <w:between w:val="nil"/>
        </w:pBdr>
        <w:rPr>
          <w:sz w:val="24"/>
        </w:rPr>
      </w:pPr>
      <w:r w:rsidRPr="00A83E2A">
        <w:rPr>
          <w:sz w:val="24"/>
        </w:rPr>
        <w:t>Cảnh báo thời tiết: Ứng dụng thời tiết có thể cung cấp cảnh báo về thời tiết nguy hiểm, chẳng hạn như bão, lốc xoáy, mưa đá, v.v.</w:t>
      </w:r>
    </w:p>
    <w:p w14:paraId="0BB43EF3" w14:textId="6DCADA05" w:rsidR="00A83E2A" w:rsidRDefault="00A83E2A" w:rsidP="00826284">
      <w:pPr>
        <w:numPr>
          <w:ilvl w:val="0"/>
          <w:numId w:val="9"/>
        </w:numPr>
        <w:pBdr>
          <w:top w:val="nil"/>
          <w:left w:val="nil"/>
          <w:bottom w:val="nil"/>
          <w:right w:val="nil"/>
          <w:between w:val="nil"/>
        </w:pBdr>
        <w:rPr>
          <w:sz w:val="24"/>
        </w:rPr>
      </w:pPr>
      <w:r w:rsidRPr="00A83E2A">
        <w:rPr>
          <w:sz w:val="24"/>
        </w:rPr>
        <w:t>Tính năng tùy chỉnh: Ứng dụng thời tiết có thể cung cấp các tính năng tùy chỉnh, chẳng hạn như thay đổi đơn vị đo, chọn vị trí, v.v.</w:t>
      </w:r>
    </w:p>
    <w:p w14:paraId="1A1AEC07" w14:textId="36D21014" w:rsidR="00A83E2A" w:rsidRDefault="00A83E2A" w:rsidP="00B0374F">
      <w:pPr>
        <w:pStyle w:val="Heading4"/>
      </w:pPr>
      <w:r>
        <w:t xml:space="preserve">Mô hình tổng thể </w:t>
      </w:r>
    </w:p>
    <w:p w14:paraId="204278B4" w14:textId="77777777" w:rsidR="00002562" w:rsidRDefault="00A83E2A" w:rsidP="00002562">
      <w:pPr>
        <w:keepNext/>
      </w:pPr>
      <w:r>
        <w:rPr>
          <w:noProof/>
        </w:rPr>
        <w:drawing>
          <wp:inline distT="0" distB="0" distL="0" distR="0" wp14:anchorId="2BE7E889" wp14:editId="69A82AB0">
            <wp:extent cx="5578475"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8475" cy="1493520"/>
                    </a:xfrm>
                    <a:prstGeom prst="rect">
                      <a:avLst/>
                    </a:prstGeom>
                    <a:noFill/>
                  </pic:spPr>
                </pic:pic>
              </a:graphicData>
            </a:graphic>
          </wp:inline>
        </w:drawing>
      </w:r>
    </w:p>
    <w:p w14:paraId="365B9EA9" w14:textId="49D65B39" w:rsidR="00417928" w:rsidRDefault="00002562" w:rsidP="00B0374F">
      <w:pPr>
        <w:pStyle w:val="Caption"/>
      </w:pPr>
      <w:bookmarkStart w:id="16" w:name="_Toc153468405"/>
      <w:r>
        <w:t xml:space="preserve">Hình </w:t>
      </w:r>
      <w:fldSimple w:instr=" STYLEREF 1 \s ">
        <w:r w:rsidR="00037888">
          <w:rPr>
            <w:noProof/>
          </w:rPr>
          <w:t>2</w:t>
        </w:r>
      </w:fldSimple>
      <w:r w:rsidR="00037888">
        <w:noBreakHyphen/>
      </w:r>
      <w:fldSimple w:instr=" SEQ Hình \* ARABIC \s 1 ">
        <w:r w:rsidR="00037888">
          <w:rPr>
            <w:noProof/>
          </w:rPr>
          <w:t>1</w:t>
        </w:r>
      </w:fldSimple>
      <w:r>
        <w:t xml:space="preserve"> </w:t>
      </w:r>
      <w:r w:rsidRPr="00002562">
        <w:t>Mô hình tổng thể giữa người dùng và ứng dụng</w:t>
      </w:r>
      <w:bookmarkEnd w:id="16"/>
    </w:p>
    <w:p w14:paraId="73215EA6" w14:textId="07DB5F56" w:rsidR="00B0374F" w:rsidRDefault="00B0374F" w:rsidP="00B0374F">
      <w:pPr>
        <w:pStyle w:val="Heading3"/>
      </w:pPr>
      <w:bookmarkStart w:id="17" w:name="_Toc153479671"/>
      <w:r>
        <w:t>Mẫu khảo sát và kết quả</w:t>
      </w:r>
      <w:bookmarkEnd w:id="17"/>
    </w:p>
    <w:p w14:paraId="05E51FCA" w14:textId="0BFEB5C7" w:rsidR="00B0374F" w:rsidRDefault="00B0374F" w:rsidP="00826284">
      <w:pPr>
        <w:pStyle w:val="Heading4"/>
        <w:numPr>
          <w:ilvl w:val="0"/>
          <w:numId w:val="10"/>
        </w:numPr>
      </w:pPr>
      <w:r>
        <w:t>Mẫu khảo sát dành cho người dùng</w:t>
      </w:r>
    </w:p>
    <w:p w14:paraId="45904844" w14:textId="30830421" w:rsidR="000A6485" w:rsidRDefault="000A6485" w:rsidP="00826284">
      <w:pPr>
        <w:pStyle w:val="ListParagraph"/>
        <w:numPr>
          <w:ilvl w:val="0"/>
          <w:numId w:val="11"/>
        </w:numPr>
      </w:pPr>
      <w:r>
        <w:t>2 câu hỏi về thông tin cá nhân của người tham gia khảo sát((bắt buộc)</w:t>
      </w:r>
    </w:p>
    <w:p w14:paraId="6AB1E26C" w14:textId="77777777" w:rsidR="000A6485" w:rsidRDefault="000A6485" w:rsidP="000A6485">
      <w:pPr>
        <w:pStyle w:val="ListParagraph"/>
        <w:keepNext/>
        <w:ind w:left="1287" w:firstLine="0"/>
      </w:pPr>
      <w:r>
        <w:rPr>
          <w:noProof/>
        </w:rPr>
        <w:drawing>
          <wp:inline distT="0" distB="0" distL="0" distR="0" wp14:anchorId="569B4E6C" wp14:editId="1A5BC240">
            <wp:extent cx="4664075" cy="2719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4075" cy="2719070"/>
                    </a:xfrm>
                    <a:prstGeom prst="rect">
                      <a:avLst/>
                    </a:prstGeom>
                    <a:noFill/>
                  </pic:spPr>
                </pic:pic>
              </a:graphicData>
            </a:graphic>
          </wp:inline>
        </w:drawing>
      </w:r>
    </w:p>
    <w:p w14:paraId="2D422275" w14:textId="6C624C30" w:rsidR="000A6485" w:rsidRDefault="000A6485" w:rsidP="000A6485">
      <w:pPr>
        <w:pStyle w:val="Caption"/>
      </w:pPr>
      <w:bookmarkStart w:id="18" w:name="_Toc153468406"/>
      <w:r>
        <w:t xml:space="preserve">Hình </w:t>
      </w:r>
      <w:fldSimple w:instr=" STYLEREF 1 \s ">
        <w:r w:rsidR="00037888">
          <w:rPr>
            <w:noProof/>
          </w:rPr>
          <w:t>2</w:t>
        </w:r>
      </w:fldSimple>
      <w:r w:rsidR="00037888">
        <w:noBreakHyphen/>
      </w:r>
      <w:fldSimple w:instr=" SEQ Hình \* ARABIC \s 1 ">
        <w:r w:rsidR="00037888">
          <w:rPr>
            <w:noProof/>
          </w:rPr>
          <w:t>2</w:t>
        </w:r>
      </w:fldSimple>
      <w:r>
        <w:t xml:space="preserve"> Mẫu câu hỏi về thông tin cá nhân người tham gia trả lời</w:t>
      </w:r>
      <w:bookmarkEnd w:id="18"/>
    </w:p>
    <w:p w14:paraId="01EDE685" w14:textId="1816281F" w:rsidR="000A6485" w:rsidRDefault="000A6485" w:rsidP="00826284">
      <w:pPr>
        <w:pStyle w:val="ListParagraph"/>
        <w:numPr>
          <w:ilvl w:val="0"/>
          <w:numId w:val="11"/>
        </w:numPr>
      </w:pPr>
      <w:r>
        <w:t xml:space="preserve">5 câu hỏi </w:t>
      </w:r>
      <w:r w:rsidR="00DD613E">
        <w:t>với câu trả lời dưới dạng lựa chọn(bắt buộc)</w:t>
      </w:r>
    </w:p>
    <w:p w14:paraId="7DDE9215" w14:textId="77777777" w:rsidR="00DD613E" w:rsidRDefault="00DD613E" w:rsidP="00DD613E">
      <w:pPr>
        <w:pStyle w:val="ListParagraph"/>
        <w:keepNext/>
        <w:ind w:left="1287" w:firstLine="0"/>
      </w:pPr>
      <w:r>
        <w:rPr>
          <w:noProof/>
        </w:rPr>
        <w:drawing>
          <wp:inline distT="0" distB="0" distL="0" distR="0" wp14:anchorId="4F0D3021" wp14:editId="4F0E29D4">
            <wp:extent cx="5084445" cy="4017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4445" cy="4017645"/>
                    </a:xfrm>
                    <a:prstGeom prst="rect">
                      <a:avLst/>
                    </a:prstGeom>
                    <a:noFill/>
                  </pic:spPr>
                </pic:pic>
              </a:graphicData>
            </a:graphic>
          </wp:inline>
        </w:drawing>
      </w:r>
    </w:p>
    <w:p w14:paraId="250DF3B2" w14:textId="314C1209" w:rsidR="00DD613E" w:rsidRDefault="00DD613E" w:rsidP="00DD613E">
      <w:pPr>
        <w:pStyle w:val="Caption"/>
      </w:pPr>
      <w:bookmarkStart w:id="19" w:name="_Toc153468407"/>
      <w:r>
        <w:t xml:space="preserve">Hình </w:t>
      </w:r>
      <w:fldSimple w:instr=" STYLEREF 1 \s ">
        <w:r w:rsidR="00037888">
          <w:rPr>
            <w:noProof/>
          </w:rPr>
          <w:t>2</w:t>
        </w:r>
      </w:fldSimple>
      <w:r w:rsidR="00037888">
        <w:noBreakHyphen/>
      </w:r>
      <w:fldSimple w:instr=" SEQ Hình \* ARABIC \s 1 ">
        <w:r w:rsidR="00037888">
          <w:rPr>
            <w:noProof/>
          </w:rPr>
          <w:t>3</w:t>
        </w:r>
      </w:fldSimple>
      <w:r>
        <w:t xml:space="preserve"> Nội dung khảo sát</w:t>
      </w:r>
      <w:bookmarkEnd w:id="19"/>
    </w:p>
    <w:p w14:paraId="427F5EA0" w14:textId="77777777" w:rsidR="00DD613E" w:rsidRDefault="00DD613E" w:rsidP="00DD613E">
      <w:pPr>
        <w:keepNext/>
      </w:pPr>
      <w:r>
        <w:rPr>
          <w:noProof/>
        </w:rPr>
        <w:drawing>
          <wp:inline distT="0" distB="0" distL="0" distR="0" wp14:anchorId="565AF4DD" wp14:editId="259EC803">
            <wp:extent cx="4996070" cy="13252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396" b="43344"/>
                    <a:stretch/>
                  </pic:blipFill>
                  <pic:spPr bwMode="auto">
                    <a:xfrm>
                      <a:off x="0" y="0"/>
                      <a:ext cx="4996070" cy="1325217"/>
                    </a:xfrm>
                    <a:prstGeom prst="rect">
                      <a:avLst/>
                    </a:prstGeom>
                    <a:noFill/>
                    <a:ln>
                      <a:noFill/>
                    </a:ln>
                    <a:extLst>
                      <a:ext uri="{53640926-AAD7-44D8-BBD7-CCE9431645EC}">
                        <a14:shadowObscured xmlns:a14="http://schemas.microsoft.com/office/drawing/2010/main"/>
                      </a:ext>
                    </a:extLst>
                  </pic:spPr>
                </pic:pic>
              </a:graphicData>
            </a:graphic>
          </wp:inline>
        </w:drawing>
      </w:r>
    </w:p>
    <w:p w14:paraId="494574A4" w14:textId="7E22AE0B" w:rsidR="00DD613E" w:rsidRDefault="00DD613E" w:rsidP="00DD613E">
      <w:pPr>
        <w:pStyle w:val="Caption"/>
      </w:pPr>
      <w:bookmarkStart w:id="20" w:name="_Toc153468408"/>
      <w:r>
        <w:t xml:space="preserve">Hình </w:t>
      </w:r>
      <w:fldSimple w:instr=" STYLEREF 1 \s ">
        <w:r w:rsidR="00037888">
          <w:rPr>
            <w:noProof/>
          </w:rPr>
          <w:t>2</w:t>
        </w:r>
      </w:fldSimple>
      <w:r w:rsidR="00037888">
        <w:noBreakHyphen/>
      </w:r>
      <w:fldSimple w:instr=" SEQ Hình \* ARABIC \s 1 ">
        <w:r w:rsidR="00037888">
          <w:rPr>
            <w:noProof/>
          </w:rPr>
          <w:t>4</w:t>
        </w:r>
      </w:fldSimple>
      <w:r>
        <w:t xml:space="preserve"> Nội dung khảo sát</w:t>
      </w:r>
      <w:bookmarkEnd w:id="20"/>
    </w:p>
    <w:p w14:paraId="1DEE2B65" w14:textId="7129E3BE" w:rsidR="00FD5C59" w:rsidRPr="00FD5C59" w:rsidRDefault="00FD5C59" w:rsidP="00826284">
      <w:pPr>
        <w:pStyle w:val="ListParagraph"/>
        <w:numPr>
          <w:ilvl w:val="0"/>
          <w:numId w:val="11"/>
        </w:numPr>
      </w:pPr>
      <w:r>
        <w:t>1 câu hỏi mở cho phép tự do trả lời ý kiến</w:t>
      </w:r>
    </w:p>
    <w:p w14:paraId="183830A3" w14:textId="77777777" w:rsidR="00FD5C59" w:rsidRDefault="00FD5C59" w:rsidP="00FD5C59">
      <w:pPr>
        <w:keepNext/>
      </w:pPr>
      <w:r w:rsidRPr="00FD5C59">
        <w:rPr>
          <w:noProof/>
        </w:rPr>
        <w:drawing>
          <wp:inline distT="0" distB="0" distL="0" distR="0" wp14:anchorId="7E7A4839" wp14:editId="3431BDC6">
            <wp:extent cx="4813547" cy="74933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3547" cy="749339"/>
                    </a:xfrm>
                    <a:prstGeom prst="rect">
                      <a:avLst/>
                    </a:prstGeom>
                  </pic:spPr>
                </pic:pic>
              </a:graphicData>
            </a:graphic>
          </wp:inline>
        </w:drawing>
      </w:r>
    </w:p>
    <w:p w14:paraId="15C1E94D" w14:textId="613F7134" w:rsidR="00DD613E" w:rsidRDefault="00FD5C59" w:rsidP="00FD5C59">
      <w:pPr>
        <w:pStyle w:val="Caption"/>
      </w:pPr>
      <w:bookmarkStart w:id="21" w:name="_Toc153468409"/>
      <w:r>
        <w:t xml:space="preserve">Hình </w:t>
      </w:r>
      <w:fldSimple w:instr=" STYLEREF 1 \s ">
        <w:r w:rsidR="00037888">
          <w:rPr>
            <w:noProof/>
          </w:rPr>
          <w:t>2</w:t>
        </w:r>
      </w:fldSimple>
      <w:r w:rsidR="00037888">
        <w:noBreakHyphen/>
      </w:r>
      <w:fldSimple w:instr=" SEQ Hình \* ARABIC \s 1 ">
        <w:r w:rsidR="00037888">
          <w:rPr>
            <w:noProof/>
          </w:rPr>
          <w:t>5</w:t>
        </w:r>
      </w:fldSimple>
      <w:r>
        <w:t xml:space="preserve"> Nội dung khảo sát</w:t>
      </w:r>
      <w:bookmarkEnd w:id="21"/>
    </w:p>
    <w:p w14:paraId="468A73F2" w14:textId="20E99553" w:rsidR="00FD5C59" w:rsidRDefault="00FD5C59" w:rsidP="00FD5C59">
      <w:pPr>
        <w:ind w:firstLine="0"/>
        <w:jc w:val="left"/>
        <w:rPr>
          <w:rStyle w:val="Hyperlink"/>
        </w:rPr>
      </w:pPr>
      <w:r>
        <w:t xml:space="preserve">Link khảo sát: </w:t>
      </w:r>
      <w:hyperlink r:id="rId19" w:history="1">
        <w:r w:rsidRPr="003E2637">
          <w:rPr>
            <w:rStyle w:val="Hyperlink"/>
          </w:rPr>
          <w:t>https://docs.google.com/forms/d/1An2Lncny9214gLRu3HKCuJI1wJWUXeDXBiLTERjpBn4/edit</w:t>
        </w:r>
      </w:hyperlink>
    </w:p>
    <w:p w14:paraId="3C12667F" w14:textId="68B11BAA" w:rsidR="00FD5C59" w:rsidRDefault="00324BDF" w:rsidP="00324BDF">
      <w:pPr>
        <w:pStyle w:val="Heading4"/>
        <w:rPr>
          <w:rStyle w:val="Hyperlink"/>
          <w:color w:val="auto"/>
          <w:u w:val="none"/>
        </w:rPr>
      </w:pPr>
      <w:r>
        <w:rPr>
          <w:rStyle w:val="Hyperlink"/>
          <w:color w:val="auto"/>
          <w:u w:val="none"/>
        </w:rPr>
        <w:t>Kết quả khảo sát</w:t>
      </w:r>
    </w:p>
    <w:p w14:paraId="0C789E69" w14:textId="77777777" w:rsidR="00324BDF" w:rsidRDefault="00324BDF" w:rsidP="00324BDF">
      <w:pPr>
        <w:keepNext/>
      </w:pPr>
      <w:r w:rsidRPr="00D853CA">
        <w:rPr>
          <w:noProof/>
        </w:rPr>
        <w:drawing>
          <wp:inline distT="0" distB="0" distL="0" distR="0" wp14:anchorId="2409AAD8" wp14:editId="32A6D820">
            <wp:extent cx="3740342" cy="1892397"/>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0342" cy="1892397"/>
                    </a:xfrm>
                    <a:prstGeom prst="rect">
                      <a:avLst/>
                    </a:prstGeom>
                  </pic:spPr>
                </pic:pic>
              </a:graphicData>
            </a:graphic>
          </wp:inline>
        </w:drawing>
      </w:r>
    </w:p>
    <w:p w14:paraId="6D7F3FBE" w14:textId="5856204D" w:rsidR="00324BDF" w:rsidRDefault="00324BDF" w:rsidP="001113AB">
      <w:pPr>
        <w:pStyle w:val="Caption"/>
      </w:pPr>
      <w:bookmarkStart w:id="22" w:name="_Toc153468410"/>
      <w:r>
        <w:t xml:space="preserve">Hình </w:t>
      </w:r>
      <w:fldSimple w:instr=" STYLEREF 1 \s ">
        <w:r w:rsidR="00037888">
          <w:rPr>
            <w:noProof/>
          </w:rPr>
          <w:t>2</w:t>
        </w:r>
      </w:fldSimple>
      <w:r w:rsidR="00037888">
        <w:noBreakHyphen/>
      </w:r>
      <w:fldSimple w:instr=" SEQ Hình \* ARABIC \s 1 ">
        <w:r w:rsidR="00037888">
          <w:rPr>
            <w:noProof/>
          </w:rPr>
          <w:t>6</w:t>
        </w:r>
      </w:fldSimple>
      <w:r>
        <w:t xml:space="preserve"> </w:t>
      </w:r>
      <w:bookmarkEnd w:id="22"/>
      <w:r w:rsidR="001113AB">
        <w:t>Kết quả khảo sát</w:t>
      </w:r>
    </w:p>
    <w:p w14:paraId="28A61C2A" w14:textId="77777777" w:rsidR="001113AB" w:rsidRDefault="001113AB" w:rsidP="001113AB">
      <w:pPr>
        <w:keepNext/>
      </w:pPr>
      <w:r>
        <w:rPr>
          <w:noProof/>
        </w:rPr>
        <w:drawing>
          <wp:inline distT="0" distB="0" distL="0" distR="0" wp14:anchorId="5A9C4B27" wp14:editId="38FC05C3">
            <wp:extent cx="3638550" cy="16637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0" cy="1663700"/>
                    </a:xfrm>
                    <a:prstGeom prst="rect">
                      <a:avLst/>
                    </a:prstGeom>
                    <a:noFill/>
                  </pic:spPr>
                </pic:pic>
              </a:graphicData>
            </a:graphic>
          </wp:inline>
        </w:drawing>
      </w:r>
    </w:p>
    <w:p w14:paraId="0531452A" w14:textId="0BF649DD" w:rsidR="001113AB" w:rsidRDefault="001113AB" w:rsidP="001113AB">
      <w:pPr>
        <w:pStyle w:val="Caption"/>
      </w:pPr>
      <w:r>
        <w:t xml:space="preserve">Hình </w:t>
      </w:r>
      <w:fldSimple w:instr=" STYLEREF 1 \s ">
        <w:r w:rsidR="00037888">
          <w:rPr>
            <w:noProof/>
          </w:rPr>
          <w:t>2</w:t>
        </w:r>
      </w:fldSimple>
      <w:r w:rsidR="00037888">
        <w:noBreakHyphen/>
      </w:r>
      <w:fldSimple w:instr=" SEQ Hình \* ARABIC \s 1 ">
        <w:r w:rsidR="00037888">
          <w:rPr>
            <w:noProof/>
          </w:rPr>
          <w:t>7</w:t>
        </w:r>
      </w:fldSimple>
      <w:r>
        <w:t xml:space="preserve"> Kết quả khảo sát</w:t>
      </w:r>
    </w:p>
    <w:p w14:paraId="0BDB9E57" w14:textId="77777777" w:rsidR="001113AB" w:rsidRDefault="001113AB" w:rsidP="001113AB">
      <w:pPr>
        <w:keepNext/>
      </w:pPr>
      <w:r>
        <w:rPr>
          <w:noProof/>
        </w:rPr>
        <w:drawing>
          <wp:inline distT="0" distB="0" distL="0" distR="0" wp14:anchorId="209E6295" wp14:editId="7738C3D8">
            <wp:extent cx="4038600" cy="18161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1816100"/>
                    </a:xfrm>
                    <a:prstGeom prst="rect">
                      <a:avLst/>
                    </a:prstGeom>
                    <a:noFill/>
                  </pic:spPr>
                </pic:pic>
              </a:graphicData>
            </a:graphic>
          </wp:inline>
        </w:drawing>
      </w:r>
    </w:p>
    <w:p w14:paraId="3C8BA427" w14:textId="7C07BA44" w:rsidR="001113AB" w:rsidRDefault="001113AB" w:rsidP="001113AB">
      <w:pPr>
        <w:pStyle w:val="Caption"/>
      </w:pPr>
      <w:r>
        <w:t xml:space="preserve">Hình </w:t>
      </w:r>
      <w:fldSimple w:instr=" STYLEREF 1 \s ">
        <w:r w:rsidR="00037888">
          <w:rPr>
            <w:noProof/>
          </w:rPr>
          <w:t>2</w:t>
        </w:r>
      </w:fldSimple>
      <w:r w:rsidR="00037888">
        <w:noBreakHyphen/>
      </w:r>
      <w:fldSimple w:instr=" SEQ Hình \* ARABIC \s 1 ">
        <w:r w:rsidR="00037888">
          <w:rPr>
            <w:noProof/>
          </w:rPr>
          <w:t>8</w:t>
        </w:r>
      </w:fldSimple>
      <w:r>
        <w:t xml:space="preserve"> Kết quả khảo sát</w:t>
      </w:r>
    </w:p>
    <w:p w14:paraId="1775960F" w14:textId="77777777" w:rsidR="001113AB" w:rsidRDefault="001113AB" w:rsidP="001113AB">
      <w:pPr>
        <w:keepNext/>
      </w:pPr>
      <w:r>
        <w:rPr>
          <w:noProof/>
        </w:rPr>
        <w:drawing>
          <wp:inline distT="0" distB="0" distL="0" distR="0" wp14:anchorId="7A1901EE" wp14:editId="2C6BFDA0">
            <wp:extent cx="4095750" cy="20193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2019300"/>
                    </a:xfrm>
                    <a:prstGeom prst="rect">
                      <a:avLst/>
                    </a:prstGeom>
                    <a:noFill/>
                  </pic:spPr>
                </pic:pic>
              </a:graphicData>
            </a:graphic>
          </wp:inline>
        </w:drawing>
      </w:r>
    </w:p>
    <w:p w14:paraId="63835A9F" w14:textId="23F82730" w:rsidR="001113AB" w:rsidRDefault="001113AB" w:rsidP="001113AB">
      <w:pPr>
        <w:pStyle w:val="Caption"/>
      </w:pPr>
      <w:r>
        <w:t xml:space="preserve">Hình </w:t>
      </w:r>
      <w:fldSimple w:instr=" STYLEREF 1 \s ">
        <w:r w:rsidR="00037888">
          <w:rPr>
            <w:noProof/>
          </w:rPr>
          <w:t>2</w:t>
        </w:r>
      </w:fldSimple>
      <w:r w:rsidR="00037888">
        <w:noBreakHyphen/>
      </w:r>
      <w:fldSimple w:instr=" SEQ Hình \* ARABIC \s 1 ">
        <w:r w:rsidR="00037888">
          <w:rPr>
            <w:noProof/>
          </w:rPr>
          <w:t>9</w:t>
        </w:r>
      </w:fldSimple>
      <w:r>
        <w:t xml:space="preserve"> Kết quả khảo sát</w:t>
      </w:r>
    </w:p>
    <w:p w14:paraId="44E8F221" w14:textId="77777777" w:rsidR="001113AB" w:rsidRDefault="001113AB" w:rsidP="001113AB">
      <w:pPr>
        <w:keepNext/>
      </w:pPr>
      <w:r>
        <w:rPr>
          <w:noProof/>
        </w:rPr>
        <w:drawing>
          <wp:inline distT="0" distB="0" distL="0" distR="0" wp14:anchorId="24E90798" wp14:editId="1AD51AD4">
            <wp:extent cx="4368800" cy="17526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800" cy="1752600"/>
                    </a:xfrm>
                    <a:prstGeom prst="rect">
                      <a:avLst/>
                    </a:prstGeom>
                    <a:noFill/>
                  </pic:spPr>
                </pic:pic>
              </a:graphicData>
            </a:graphic>
          </wp:inline>
        </w:drawing>
      </w:r>
    </w:p>
    <w:p w14:paraId="350DD469" w14:textId="6CC0429B" w:rsidR="001113AB" w:rsidRDefault="001113AB" w:rsidP="001113AB">
      <w:pPr>
        <w:pStyle w:val="Caption"/>
      </w:pPr>
      <w:r>
        <w:t xml:space="preserve">Hình </w:t>
      </w:r>
      <w:fldSimple w:instr=" STYLEREF 1 \s ">
        <w:r w:rsidR="00037888">
          <w:rPr>
            <w:noProof/>
          </w:rPr>
          <w:t>2</w:t>
        </w:r>
      </w:fldSimple>
      <w:r w:rsidR="00037888">
        <w:noBreakHyphen/>
      </w:r>
      <w:fldSimple w:instr=" SEQ Hình \* ARABIC \s 1 ">
        <w:r w:rsidR="00037888">
          <w:rPr>
            <w:noProof/>
          </w:rPr>
          <w:t>10</w:t>
        </w:r>
      </w:fldSimple>
      <w:r>
        <w:t xml:space="preserve"> Kết quả khảo sát</w:t>
      </w:r>
    </w:p>
    <w:p w14:paraId="21001AEA" w14:textId="0425F340" w:rsidR="005809C5" w:rsidRDefault="005809C5" w:rsidP="005809C5">
      <w:pPr>
        <w:pStyle w:val="Heading2"/>
      </w:pPr>
      <w:bookmarkStart w:id="23" w:name="_Toc153479672"/>
      <w:r>
        <w:t>Đáng giá thực trạng và Xác lập phương hướng phát triển</w:t>
      </w:r>
      <w:bookmarkEnd w:id="23"/>
    </w:p>
    <w:p w14:paraId="3EF17F98" w14:textId="61C63802" w:rsidR="005809C5" w:rsidRDefault="005809C5" w:rsidP="005809C5">
      <w:pPr>
        <w:pStyle w:val="Heading3"/>
      </w:pPr>
      <w:bookmarkStart w:id="24" w:name="_Toc153479673"/>
      <w:r>
        <w:t>Đánh giá khảo sát người dùng</w:t>
      </w:r>
      <w:bookmarkEnd w:id="24"/>
    </w:p>
    <w:p w14:paraId="021CD1CD" w14:textId="77777777" w:rsidR="005809C5" w:rsidRPr="00631BED" w:rsidRDefault="005809C5" w:rsidP="005809C5">
      <w:pPr>
        <w:rPr>
          <w:color w:val="000000"/>
        </w:rPr>
      </w:pPr>
      <w:r w:rsidRPr="00631BED">
        <w:rPr>
          <w:color w:val="000000"/>
        </w:rPr>
        <w:t>Weatherapp là một ứng dụng thời tiết cung cấp thông tin thời tiết hiện tại và dự báo thời tiết trong tương lai. Ứng dụng hiện đang cung cấp các chức năng cơ bản như:</w:t>
      </w:r>
    </w:p>
    <w:p w14:paraId="26A94F0F" w14:textId="77777777" w:rsidR="005809C5" w:rsidRPr="0035526C" w:rsidRDefault="005809C5" w:rsidP="00826284">
      <w:pPr>
        <w:pStyle w:val="ListParagraph"/>
        <w:numPr>
          <w:ilvl w:val="0"/>
          <w:numId w:val="12"/>
        </w:numPr>
        <w:rPr>
          <w:color w:val="000000"/>
        </w:rPr>
      </w:pPr>
      <w:r w:rsidRPr="0035526C">
        <w:rPr>
          <w:color w:val="000000"/>
        </w:rPr>
        <w:t>Dự báo thời tiết hiện tại và dự báo thời tiết trong 7 ngày: Ứng dụng cung cấp thông tin về nhiệt độ, độ ẩm, áp suất khí quyển, tốc độ gió, độ che phủ mây, v.v.</w:t>
      </w:r>
    </w:p>
    <w:p w14:paraId="484AC506" w14:textId="77777777" w:rsidR="005809C5" w:rsidRPr="0035526C" w:rsidRDefault="005809C5" w:rsidP="00826284">
      <w:pPr>
        <w:pStyle w:val="ListParagraph"/>
        <w:numPr>
          <w:ilvl w:val="0"/>
          <w:numId w:val="12"/>
        </w:numPr>
        <w:rPr>
          <w:color w:val="000000"/>
        </w:rPr>
      </w:pPr>
      <w:r w:rsidRPr="0035526C">
        <w:rPr>
          <w:color w:val="000000"/>
        </w:rPr>
        <w:t>Thông tin chi tiết về thời tiết: Ứng dụng cung cấp thông tin chi tiết về thời tiết, chẳng hạn như nhiệt độ cao nhất, nhiệt độ thấp nhất, độ ẩm tương đối, tốc độ gió tối đa, v.v.</w:t>
      </w:r>
    </w:p>
    <w:p w14:paraId="77754819" w14:textId="77777777" w:rsidR="005809C5" w:rsidRPr="0035526C" w:rsidRDefault="005809C5" w:rsidP="00826284">
      <w:pPr>
        <w:pStyle w:val="ListParagraph"/>
        <w:numPr>
          <w:ilvl w:val="0"/>
          <w:numId w:val="12"/>
        </w:numPr>
        <w:rPr>
          <w:color w:val="000000"/>
        </w:rPr>
      </w:pPr>
      <w:r w:rsidRPr="0035526C">
        <w:rPr>
          <w:color w:val="000000"/>
        </w:rPr>
        <w:t>Cảnh báo về thời tiết nguy hiểm: Ứng dụng cung cấp cảnh báo về thời tiết nguy hiểm, chẳng hạn như bão, lốc xoáy, mưa đá, v.v.</w:t>
      </w:r>
    </w:p>
    <w:p w14:paraId="0C5F9067" w14:textId="4ED5451A" w:rsidR="005809C5" w:rsidRDefault="005809C5" w:rsidP="005809C5">
      <w:pPr>
        <w:pStyle w:val="Heading3"/>
      </w:pPr>
      <w:bookmarkStart w:id="25" w:name="_Toc153479674"/>
      <w:r>
        <w:t>Phương hướng phát triển</w:t>
      </w:r>
      <w:bookmarkEnd w:id="25"/>
    </w:p>
    <w:p w14:paraId="75565365" w14:textId="77777777" w:rsidR="005809C5" w:rsidRDefault="005809C5" w:rsidP="005809C5">
      <w:r>
        <w:t>Trên cơ sở đánh giá thực trạng và nhu cầu của người dùng, nhóm chúng em đề xuất phương hướng phát triển của weatherapp như sau:</w:t>
      </w:r>
    </w:p>
    <w:p w14:paraId="0BCA4242" w14:textId="77777777" w:rsidR="005809C5" w:rsidRDefault="005809C5" w:rsidP="00826284">
      <w:pPr>
        <w:pStyle w:val="ListParagraph"/>
        <w:numPr>
          <w:ilvl w:val="0"/>
          <w:numId w:val="13"/>
        </w:numPr>
      </w:pPr>
      <w:r>
        <w:t>Tối ưu hóa giao diện ứng dụng: Giao diện ứng dụng sẽ được thiết kế lại để phù hợp với việc sử dụng trên màn hình điện thoại thông minh. Điều này sẽ giúp người dùng dễ dàng thao tác và sử dụng ứng dụng.</w:t>
      </w:r>
    </w:p>
    <w:p w14:paraId="695C82C4" w14:textId="77777777" w:rsidR="005809C5" w:rsidRDefault="005809C5" w:rsidP="00826284">
      <w:pPr>
        <w:pStyle w:val="ListParagraph"/>
        <w:numPr>
          <w:ilvl w:val="0"/>
          <w:numId w:val="13"/>
        </w:numPr>
      </w:pPr>
      <w:r>
        <w:t>Thêm chức năng nhắc nhở: Chức năng nhắc nhở sẽ được thêm vào ứng dụng để giúp người dùng không bỏ lỡ các thông tin quan trọng về thời tiết.</w:t>
      </w:r>
    </w:p>
    <w:p w14:paraId="1D117A2A" w14:textId="77777777" w:rsidR="005809C5" w:rsidRDefault="005809C5" w:rsidP="00826284">
      <w:pPr>
        <w:pStyle w:val="ListParagraph"/>
        <w:numPr>
          <w:ilvl w:val="0"/>
          <w:numId w:val="13"/>
        </w:numPr>
      </w:pPr>
      <w:r>
        <w:t>Cung cấp thông tin về các chỉ số thời tiết khác: Ứng dụng sẽ cung cấp thêm thông tin về các chỉ số thời tiết khác, chẳng hạn như độ ẩm không khí, áp suất khí quyển, độ che phủ mây, v.v.</w:t>
      </w:r>
    </w:p>
    <w:p w14:paraId="42885262" w14:textId="77777777" w:rsidR="005809C5" w:rsidRDefault="005809C5" w:rsidP="00826284">
      <w:pPr>
        <w:pStyle w:val="ListParagraph"/>
        <w:numPr>
          <w:ilvl w:val="0"/>
          <w:numId w:val="13"/>
        </w:numPr>
      </w:pPr>
      <w:r>
        <w:t>Sử dụng các biểu tượng và văn bản lớn hơn: Điều này sẽ giúp người dùng dễ dàng nhìn thấy và đọc thông tin trên ứng dụng.</w:t>
      </w:r>
    </w:p>
    <w:p w14:paraId="02CD4B21" w14:textId="77777777" w:rsidR="005809C5" w:rsidRDefault="005809C5" w:rsidP="00826284">
      <w:pPr>
        <w:pStyle w:val="ListParagraph"/>
        <w:numPr>
          <w:ilvl w:val="0"/>
          <w:numId w:val="13"/>
        </w:numPr>
      </w:pPr>
      <w:r>
        <w:t>Tăng khoảng cách giữa các thành phần của giao diện: Điều này sẽ giúp người dùng dễ dàng thao tác và sử dụng ứng dụng.</w:t>
      </w:r>
    </w:p>
    <w:p w14:paraId="18C7D615" w14:textId="77777777" w:rsidR="005809C5" w:rsidRDefault="005809C5" w:rsidP="00826284">
      <w:pPr>
        <w:pStyle w:val="ListParagraph"/>
        <w:numPr>
          <w:ilvl w:val="0"/>
          <w:numId w:val="13"/>
        </w:numPr>
      </w:pPr>
      <w:r>
        <w:t>Sử dụng các màu sắc và hình ảnh phù hợp: Điều này sẽ giúp ứng dụng trở nên bắt mắt và dễ sử dụng hơn.</w:t>
      </w:r>
    </w:p>
    <w:p w14:paraId="456C93BC" w14:textId="77777777" w:rsidR="005809C5" w:rsidRDefault="005809C5" w:rsidP="00826284">
      <w:pPr>
        <w:pStyle w:val="ListParagraph"/>
        <w:numPr>
          <w:ilvl w:val="0"/>
          <w:numId w:val="13"/>
        </w:numPr>
      </w:pPr>
      <w:r>
        <w:t>Gửi thông báo đẩy tới người dùng: Phương thức này sẽ giúp người dùng nhận được thông báo ngay lập tức.</w:t>
      </w:r>
    </w:p>
    <w:p w14:paraId="716C754D" w14:textId="77777777" w:rsidR="005809C5" w:rsidRDefault="005809C5" w:rsidP="00826284">
      <w:pPr>
        <w:pStyle w:val="ListParagraph"/>
        <w:numPr>
          <w:ilvl w:val="0"/>
          <w:numId w:val="13"/>
        </w:numPr>
      </w:pPr>
      <w:r>
        <w:t>Thêm lịch nhắc nhở: Phương thức này sẽ giúp người dùng nhận được thông báo theo thời gian đã cài đặt.</w:t>
      </w:r>
    </w:p>
    <w:p w14:paraId="68DCFB4A" w14:textId="77777777" w:rsidR="005809C5" w:rsidRDefault="005809C5" w:rsidP="00826284">
      <w:pPr>
        <w:pStyle w:val="ListParagraph"/>
        <w:numPr>
          <w:ilvl w:val="0"/>
          <w:numId w:val="13"/>
        </w:numPr>
      </w:pPr>
      <w:r>
        <w:t>Dữ liệu từ các cơ quan khí tượng chính thức: Phương thức này sẽ đảm bảo độ chính xác của thông tin.</w:t>
      </w:r>
    </w:p>
    <w:p w14:paraId="00A12A84" w14:textId="77777777" w:rsidR="005809C5" w:rsidRPr="0035526C" w:rsidRDefault="005809C5" w:rsidP="00826284">
      <w:pPr>
        <w:pStyle w:val="ListParagraph"/>
        <w:numPr>
          <w:ilvl w:val="0"/>
          <w:numId w:val="13"/>
        </w:numPr>
      </w:pPr>
      <w:r>
        <w:t>Dữ liệu từ các công ty cung cấp dịch vụ thời tiết: Phương thức này sẽ giúp ứng dụng cung cấp nhiều thông tin hơn.</w:t>
      </w:r>
    </w:p>
    <w:p w14:paraId="66C8C51E" w14:textId="22090102" w:rsidR="005809C5" w:rsidRDefault="005809C5" w:rsidP="005809C5">
      <w:pPr>
        <w:pStyle w:val="Heading2"/>
      </w:pPr>
      <w:bookmarkStart w:id="26" w:name="_Toc153479675"/>
      <w:r>
        <w:t>Xác định phạm vi dự án</w:t>
      </w:r>
      <w:bookmarkEnd w:id="26"/>
    </w:p>
    <w:p w14:paraId="7D495F9B" w14:textId="77777777" w:rsidR="005809C5" w:rsidRDefault="005809C5" w:rsidP="005809C5">
      <w:bookmarkStart w:id="27" w:name="_Toc153454018"/>
      <w:bookmarkStart w:id="28" w:name="_Toc153454080"/>
      <w:r>
        <w:t>Phạm vi dự án của weatherapp bao gồm các công việc cần thiết để phát triển và triển khai ứng dụng thời tiết. Phạm vi dự án này sẽ được xác định dựa trên các mục tiêu và yêu cầu của dự án, bao gồm:</w:t>
      </w:r>
    </w:p>
    <w:p w14:paraId="02E5B7D2" w14:textId="77777777" w:rsidR="005809C5" w:rsidRDefault="005809C5" w:rsidP="00826284">
      <w:pPr>
        <w:pStyle w:val="ListParagraph"/>
        <w:numPr>
          <w:ilvl w:val="0"/>
          <w:numId w:val="14"/>
        </w:numPr>
      </w:pPr>
      <w:r>
        <w:t>Mục tiêu của dự án: Mục tiêu của dự án weatherapp là phát triển một ứng dụng thời tiết cung cấp thông tin thời tiết chính xác và đầy đủ cho người dùng.</w:t>
      </w:r>
    </w:p>
    <w:p w14:paraId="41C9A62A" w14:textId="77777777" w:rsidR="005809C5" w:rsidRDefault="005809C5" w:rsidP="00826284">
      <w:pPr>
        <w:pStyle w:val="ListParagraph"/>
        <w:numPr>
          <w:ilvl w:val="0"/>
          <w:numId w:val="14"/>
        </w:numPr>
      </w:pPr>
      <w:r>
        <w:t>Yêu cầu của dự án: Yêu cầu của dự án weatherapp bao gồm:</w:t>
      </w:r>
    </w:p>
    <w:p w14:paraId="6FF87FE9" w14:textId="77777777" w:rsidR="005809C5" w:rsidRDefault="005809C5" w:rsidP="00826284">
      <w:pPr>
        <w:pStyle w:val="ListParagraph"/>
        <w:numPr>
          <w:ilvl w:val="1"/>
          <w:numId w:val="14"/>
        </w:numPr>
      </w:pPr>
      <w:r>
        <w:t>Cung cấp thông tin thời tiết hiện tại và dự báo thời tiết trong tương lai.</w:t>
      </w:r>
    </w:p>
    <w:p w14:paraId="2B4FF8A5" w14:textId="77777777" w:rsidR="005809C5" w:rsidRDefault="005809C5" w:rsidP="00826284">
      <w:pPr>
        <w:pStyle w:val="ListParagraph"/>
        <w:numPr>
          <w:ilvl w:val="1"/>
          <w:numId w:val="14"/>
        </w:numPr>
      </w:pPr>
      <w:r>
        <w:t>Cung cấp thông tin chi tiết về thời tiết, chẳng hạn như nhiệt độ, độ ẩm, áp suất khí quyển, tốc độ gió, độ che phủ mây, v.v.</w:t>
      </w:r>
    </w:p>
    <w:p w14:paraId="3602941B" w14:textId="77777777" w:rsidR="005809C5" w:rsidRDefault="005809C5" w:rsidP="00826284">
      <w:pPr>
        <w:pStyle w:val="ListParagraph"/>
        <w:numPr>
          <w:ilvl w:val="1"/>
          <w:numId w:val="14"/>
        </w:numPr>
      </w:pPr>
      <w:r>
        <w:t>Cung cấp cảnh báo về thời tiết nguy hiểm.</w:t>
      </w:r>
    </w:p>
    <w:p w14:paraId="1BF89233" w14:textId="77777777" w:rsidR="005809C5" w:rsidRDefault="005809C5" w:rsidP="00826284">
      <w:pPr>
        <w:pStyle w:val="ListParagraph"/>
        <w:numPr>
          <w:ilvl w:val="1"/>
          <w:numId w:val="14"/>
        </w:numPr>
      </w:pPr>
      <w:r>
        <w:t>Có thể tùy chỉnh theo nhu cầu của người dùng.</w:t>
      </w:r>
    </w:p>
    <w:p w14:paraId="2A0D5F75" w14:textId="77777777" w:rsidR="005809C5" w:rsidRDefault="005809C5" w:rsidP="005809C5">
      <w:r>
        <w:t>Dựa trên các mục tiêu và yêu cầu của dự án, phạm vi dự án của weatherapp có thể được xác định như sau:</w:t>
      </w:r>
    </w:p>
    <w:p w14:paraId="5E13D66E" w14:textId="77777777" w:rsidR="005809C5" w:rsidRDefault="005809C5" w:rsidP="00826284">
      <w:pPr>
        <w:pStyle w:val="ListParagraph"/>
        <w:numPr>
          <w:ilvl w:val="0"/>
          <w:numId w:val="14"/>
        </w:numPr>
      </w:pPr>
      <w:r>
        <w:t>Các chức năng cơ bản:</w:t>
      </w:r>
    </w:p>
    <w:p w14:paraId="3A162C61" w14:textId="77777777" w:rsidR="005809C5" w:rsidRDefault="005809C5" w:rsidP="00826284">
      <w:pPr>
        <w:pStyle w:val="ListParagraph"/>
        <w:numPr>
          <w:ilvl w:val="1"/>
          <w:numId w:val="14"/>
        </w:numPr>
      </w:pPr>
      <w:r>
        <w:t>Dự báo thời tiết hiện tại và dự báo thời tiết trong 7 ngày.</w:t>
      </w:r>
    </w:p>
    <w:p w14:paraId="7FB146B9" w14:textId="77777777" w:rsidR="005809C5" w:rsidRDefault="005809C5" w:rsidP="00826284">
      <w:pPr>
        <w:pStyle w:val="ListParagraph"/>
        <w:numPr>
          <w:ilvl w:val="1"/>
          <w:numId w:val="14"/>
        </w:numPr>
      </w:pPr>
      <w:r>
        <w:t>Thông tin chi tiết về thời tiết, bao gồm nhiệt độ, độ ẩm, áp suất khí quyển, tốc độ gió, độ che phủ mây, v.v.</w:t>
      </w:r>
    </w:p>
    <w:p w14:paraId="4EF31DF8" w14:textId="77777777" w:rsidR="005809C5" w:rsidRDefault="005809C5" w:rsidP="00826284">
      <w:pPr>
        <w:pStyle w:val="ListParagraph"/>
        <w:numPr>
          <w:ilvl w:val="1"/>
          <w:numId w:val="14"/>
        </w:numPr>
      </w:pPr>
      <w:r>
        <w:t>Cảnh báo về thời tiết nguy hiểm, bao gồm bão, lốc xoáy, mưa đá, v.v.</w:t>
      </w:r>
    </w:p>
    <w:p w14:paraId="5FD1892F" w14:textId="77777777" w:rsidR="005809C5" w:rsidRDefault="005809C5" w:rsidP="00826284">
      <w:pPr>
        <w:pStyle w:val="ListParagraph"/>
        <w:numPr>
          <w:ilvl w:val="1"/>
          <w:numId w:val="14"/>
        </w:numPr>
      </w:pPr>
      <w:r>
        <w:t>Khả năng tùy chỉnh đơn vị đo, chọn vị trí.</w:t>
      </w:r>
    </w:p>
    <w:p w14:paraId="0488C4F7" w14:textId="77777777" w:rsidR="005809C5" w:rsidRDefault="005809C5" w:rsidP="00826284">
      <w:pPr>
        <w:pStyle w:val="ListParagraph"/>
        <w:numPr>
          <w:ilvl w:val="0"/>
          <w:numId w:val="14"/>
        </w:numPr>
      </w:pPr>
      <w:r>
        <w:t>Các chức năng nâng cao:</w:t>
      </w:r>
    </w:p>
    <w:p w14:paraId="0DF8F8FF" w14:textId="77777777" w:rsidR="005809C5" w:rsidRDefault="005809C5" w:rsidP="00826284">
      <w:pPr>
        <w:pStyle w:val="ListParagraph"/>
        <w:numPr>
          <w:ilvl w:val="1"/>
          <w:numId w:val="14"/>
        </w:numPr>
      </w:pPr>
      <w:r>
        <w:t>Bản đồ thời tiết.</w:t>
      </w:r>
    </w:p>
    <w:p w14:paraId="23750A22" w14:textId="77777777" w:rsidR="005809C5" w:rsidRDefault="005809C5" w:rsidP="00826284">
      <w:pPr>
        <w:pStyle w:val="ListParagraph"/>
        <w:numPr>
          <w:ilvl w:val="1"/>
          <w:numId w:val="14"/>
        </w:numPr>
      </w:pPr>
      <w:r>
        <w:t>Lịch thời tiết.</w:t>
      </w:r>
    </w:p>
    <w:p w14:paraId="5C12765E" w14:textId="77777777" w:rsidR="005809C5" w:rsidRDefault="005809C5" w:rsidP="00826284">
      <w:pPr>
        <w:pStyle w:val="ListParagraph"/>
        <w:numPr>
          <w:ilvl w:val="1"/>
          <w:numId w:val="14"/>
        </w:numPr>
      </w:pPr>
      <w:r>
        <w:t>Tin tức thời tiết.Một số ứng dụng mobile tham khảo</w:t>
      </w:r>
      <w:bookmarkEnd w:id="27"/>
      <w:bookmarkEnd w:id="28"/>
    </w:p>
    <w:p w14:paraId="4E786A2A" w14:textId="335D83DC" w:rsidR="005809C5" w:rsidRDefault="005809C5" w:rsidP="005809C5">
      <w:pPr>
        <w:pStyle w:val="Heading3"/>
      </w:pPr>
      <w:bookmarkStart w:id="29" w:name="_Toc153479676"/>
      <w:r>
        <w:t>Ứng dụng tham khảo: Thời tiết</w:t>
      </w:r>
      <w:bookmarkEnd w:id="29"/>
    </w:p>
    <w:p w14:paraId="25986385" w14:textId="77777777" w:rsidR="009814CA" w:rsidRPr="009814CA" w:rsidRDefault="009814CA" w:rsidP="009814CA"/>
    <w:p w14:paraId="5CBC8453" w14:textId="77777777" w:rsidR="009814CA" w:rsidRDefault="009814CA" w:rsidP="009814CA">
      <w:pPr>
        <w:keepNext/>
      </w:pPr>
      <w:r w:rsidRPr="000730F1">
        <w:rPr>
          <w:noProof/>
        </w:rPr>
        <w:drawing>
          <wp:inline distT="0" distB="0" distL="0" distR="0" wp14:anchorId="15CD6712" wp14:editId="03F7DA16">
            <wp:extent cx="4407126" cy="4045158"/>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7126" cy="4045158"/>
                    </a:xfrm>
                    <a:prstGeom prst="rect">
                      <a:avLst/>
                    </a:prstGeom>
                  </pic:spPr>
                </pic:pic>
              </a:graphicData>
            </a:graphic>
          </wp:inline>
        </w:drawing>
      </w:r>
    </w:p>
    <w:p w14:paraId="2324DD8F" w14:textId="7442750C" w:rsidR="00FD5C59" w:rsidRDefault="009814CA" w:rsidP="009814CA">
      <w:pPr>
        <w:pStyle w:val="Caption"/>
      </w:pPr>
      <w:r>
        <w:t xml:space="preserve">Hình </w:t>
      </w:r>
      <w:fldSimple w:instr=" STYLEREF 1 \s ">
        <w:r w:rsidR="00037888">
          <w:rPr>
            <w:noProof/>
          </w:rPr>
          <w:t>2</w:t>
        </w:r>
      </w:fldSimple>
      <w:r w:rsidR="00037888">
        <w:noBreakHyphen/>
      </w:r>
      <w:fldSimple w:instr=" SEQ Hình \* ARABIC \s 1 ">
        <w:r w:rsidR="00037888">
          <w:rPr>
            <w:noProof/>
          </w:rPr>
          <w:t>11</w:t>
        </w:r>
      </w:fldSimple>
      <w:r>
        <w:t xml:space="preserve"> Giao diện ứng dụng thời tiết</w:t>
      </w:r>
    </w:p>
    <w:p w14:paraId="2F8BE4CC" w14:textId="77777777" w:rsidR="009814CA" w:rsidRDefault="009814CA" w:rsidP="009814CA">
      <w:r>
        <w:t>Thời tiết: Ứng dụng xem thời tiết trên điện thoại thông minh</w:t>
      </w:r>
    </w:p>
    <w:p w14:paraId="24D52CB2" w14:textId="77777777" w:rsidR="009814CA" w:rsidRDefault="009814CA" w:rsidP="009814CA">
      <w:r>
        <w:t>Cung cấp các chức năng phục vụ công việc, đời sống như:</w:t>
      </w:r>
    </w:p>
    <w:p w14:paraId="754611DE" w14:textId="77777777" w:rsidR="009814CA" w:rsidRDefault="009814CA" w:rsidP="009814CA">
      <w:pPr>
        <w:keepNext/>
      </w:pPr>
      <w:r w:rsidRPr="006613A8">
        <w:rPr>
          <w:noProof/>
          <w:color w:val="000000"/>
        </w:rPr>
        <w:drawing>
          <wp:inline distT="0" distB="0" distL="0" distR="0" wp14:anchorId="29808A32" wp14:editId="2DA7C7EC">
            <wp:extent cx="2978303" cy="4127712"/>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8303" cy="4127712"/>
                    </a:xfrm>
                    <a:prstGeom prst="rect">
                      <a:avLst/>
                    </a:prstGeom>
                  </pic:spPr>
                </pic:pic>
              </a:graphicData>
            </a:graphic>
          </wp:inline>
        </w:drawing>
      </w:r>
    </w:p>
    <w:p w14:paraId="57482C5E" w14:textId="228A61DC" w:rsidR="009814CA" w:rsidRDefault="009814CA" w:rsidP="009814CA">
      <w:pPr>
        <w:pStyle w:val="Caption"/>
      </w:pPr>
      <w:r>
        <w:t xml:space="preserve">Hình </w:t>
      </w:r>
      <w:fldSimple w:instr=" STYLEREF 1 \s ">
        <w:r w:rsidR="00037888">
          <w:rPr>
            <w:noProof/>
          </w:rPr>
          <w:t>2</w:t>
        </w:r>
      </w:fldSimple>
      <w:r w:rsidR="00037888">
        <w:noBreakHyphen/>
      </w:r>
      <w:fldSimple w:instr=" SEQ Hình \* ARABIC \s 1 ">
        <w:r w:rsidR="00037888">
          <w:rPr>
            <w:noProof/>
          </w:rPr>
          <w:t>12</w:t>
        </w:r>
      </w:fldSimple>
      <w:r>
        <w:t xml:space="preserve"> Xem thời tiết 5 ngày tiếp theo</w:t>
      </w:r>
    </w:p>
    <w:p w14:paraId="503D123E" w14:textId="77777777" w:rsidR="009814CA" w:rsidRDefault="009814CA">
      <w:pPr>
        <w:spacing w:before="0" w:line="240" w:lineRule="auto"/>
        <w:ind w:firstLine="0"/>
        <w:jc w:val="left"/>
        <w:rPr>
          <w:bCs/>
          <w:szCs w:val="20"/>
        </w:rPr>
      </w:pPr>
      <w:r>
        <w:br w:type="page"/>
      </w:r>
    </w:p>
    <w:p w14:paraId="0C65140A" w14:textId="77777777" w:rsidR="009814CA" w:rsidRPr="009814CA" w:rsidRDefault="009814CA" w:rsidP="009814CA">
      <w:pPr>
        <w:pStyle w:val="Caption"/>
      </w:pPr>
    </w:p>
    <w:p w14:paraId="73E29BB3" w14:textId="77777777" w:rsidR="002254C6" w:rsidRDefault="00796B5B" w:rsidP="0014594F">
      <w:pPr>
        <w:pStyle w:val="Heading1"/>
        <w:rPr>
          <w:sz w:val="30"/>
        </w:rPr>
      </w:pPr>
      <w:r w:rsidRPr="002637C5">
        <w:rPr>
          <w:sz w:val="30"/>
        </w:rPr>
        <w:t xml:space="preserve"> </w:t>
      </w:r>
      <w:bookmarkStart w:id="30" w:name="_Toc153479677"/>
      <w:r w:rsidR="002D5C16" w:rsidRPr="002637C5">
        <w:rPr>
          <w:sz w:val="30"/>
        </w:rPr>
        <w:t>CƠ SỞ LÝ THUYẾT</w:t>
      </w:r>
      <w:bookmarkEnd w:id="30"/>
      <w:r w:rsidR="002254C6" w:rsidRPr="002637C5">
        <w:rPr>
          <w:sz w:val="30"/>
        </w:rPr>
        <w:t xml:space="preserve"> </w:t>
      </w:r>
    </w:p>
    <w:p w14:paraId="577C07DB" w14:textId="1EE6DDB7" w:rsidR="002D5C16" w:rsidRDefault="009814CA" w:rsidP="002D5C16">
      <w:pPr>
        <w:pStyle w:val="Heading2"/>
        <w:rPr>
          <w:sz w:val="24"/>
        </w:rPr>
      </w:pPr>
      <w:bookmarkStart w:id="31" w:name="_Toc153479678"/>
      <w:r>
        <w:rPr>
          <w:sz w:val="24"/>
        </w:rPr>
        <w:t>Giới thiệu về mobile app</w:t>
      </w:r>
      <w:bookmarkEnd w:id="31"/>
    </w:p>
    <w:p w14:paraId="19D47FE3" w14:textId="34161B04" w:rsidR="002E19F9" w:rsidRDefault="002E19F9" w:rsidP="002E19F9">
      <w:pPr>
        <w:pStyle w:val="Heading3"/>
      </w:pPr>
      <w:bookmarkStart w:id="32" w:name="_Toc153479679"/>
      <w:r>
        <w:t>Khái niệm</w:t>
      </w:r>
      <w:bookmarkEnd w:id="32"/>
    </w:p>
    <w:p w14:paraId="4E5FC96C" w14:textId="77777777" w:rsidR="002E19F9" w:rsidRDefault="002E19F9" w:rsidP="002E19F9">
      <w:r>
        <w:t>Mobile app, hay ứng dụng di động, là một phần mềm được thiết kế để chạy trên các thiết bị di động, chẳng hạn như điện thoại thông minh, máy tính bảng,... Mobile app có thể được sử dụng cho nhiều mục đích khác nhau, bao gồm:</w:t>
      </w:r>
    </w:p>
    <w:p w14:paraId="4BBF1664" w14:textId="77777777" w:rsidR="002E19F9" w:rsidRDefault="002E19F9" w:rsidP="00826284">
      <w:pPr>
        <w:pStyle w:val="ListParagraph"/>
        <w:numPr>
          <w:ilvl w:val="0"/>
          <w:numId w:val="16"/>
        </w:numPr>
      </w:pPr>
      <w:r>
        <w:t>Thông tin và giải trí: Mobile app cung cấp thông tin về thời tiết, tin tức, thể thao, giải trí,...</w:t>
      </w:r>
    </w:p>
    <w:p w14:paraId="7CCAD237" w14:textId="77777777" w:rsidR="002E19F9" w:rsidRDefault="002E19F9" w:rsidP="00826284">
      <w:pPr>
        <w:pStyle w:val="ListParagraph"/>
        <w:numPr>
          <w:ilvl w:val="0"/>
          <w:numId w:val="16"/>
        </w:numPr>
      </w:pPr>
      <w:r>
        <w:t>Tác vụ: Mobile app giúp người dùng thực hiện các tác vụ như thanh toán, đặt vé, đặt đồ ăn,...</w:t>
      </w:r>
    </w:p>
    <w:p w14:paraId="0BEF8AA9" w14:textId="77777777" w:rsidR="002E19F9" w:rsidRDefault="002E19F9" w:rsidP="00826284">
      <w:pPr>
        <w:pStyle w:val="ListParagraph"/>
        <w:numPr>
          <w:ilvl w:val="0"/>
          <w:numId w:val="16"/>
        </w:numPr>
      </w:pPr>
      <w:r>
        <w:t>Sản xuất: Mobile app giúp người dùng tạo nội dung, thiết kế,...</w:t>
      </w:r>
    </w:p>
    <w:p w14:paraId="7FA7207A" w14:textId="77777777" w:rsidR="002E19F9" w:rsidRDefault="002E19F9" w:rsidP="00826284">
      <w:pPr>
        <w:pStyle w:val="ListParagraph"/>
        <w:numPr>
          <w:ilvl w:val="0"/>
          <w:numId w:val="16"/>
        </w:numPr>
      </w:pPr>
      <w:r>
        <w:t>Giáo dục: Mobile app giúp người dùng học tập, nâng cao kiến thức.</w:t>
      </w:r>
    </w:p>
    <w:p w14:paraId="4995D32B" w14:textId="77777777" w:rsidR="002E19F9" w:rsidRDefault="002E19F9" w:rsidP="002E19F9">
      <w:r>
        <w:t>Mobile app có thể được chia thành hai loại chính:</w:t>
      </w:r>
    </w:p>
    <w:p w14:paraId="13D2F35D" w14:textId="77777777" w:rsidR="002E19F9" w:rsidRDefault="002E19F9" w:rsidP="00826284">
      <w:pPr>
        <w:pStyle w:val="ListParagraph"/>
        <w:numPr>
          <w:ilvl w:val="0"/>
          <w:numId w:val="15"/>
        </w:numPr>
      </w:pPr>
      <w:r>
        <w:t>Ứng dụng gốc: Ứng dụng gốc được phát triển riêng cho một nền tảng di động cụ thể, chẳng hạn như iOS hoặc Android.</w:t>
      </w:r>
    </w:p>
    <w:p w14:paraId="1ECEE8FD" w14:textId="77777777" w:rsidR="002E19F9" w:rsidRPr="00441174" w:rsidRDefault="002E19F9" w:rsidP="00826284">
      <w:pPr>
        <w:pStyle w:val="ListParagraph"/>
        <w:numPr>
          <w:ilvl w:val="0"/>
          <w:numId w:val="15"/>
        </w:numPr>
      </w:pPr>
      <w:r>
        <w:t>Ứng dụng web: Ứng dụng web được phát triển dựa trên nền tảng web, có thể truy cập trên nhiều nền tảng di động khác nhau.</w:t>
      </w:r>
    </w:p>
    <w:p w14:paraId="51762C2E" w14:textId="5AF9EBBD" w:rsidR="00796B5B" w:rsidRDefault="002E19F9" w:rsidP="002E19F9">
      <w:pPr>
        <w:pStyle w:val="Heading3"/>
      </w:pPr>
      <w:r>
        <w:t xml:space="preserve"> </w:t>
      </w:r>
      <w:bookmarkStart w:id="33" w:name="_Toc153479680"/>
      <w:r>
        <w:t>Ưu điểm</w:t>
      </w:r>
      <w:bookmarkEnd w:id="33"/>
    </w:p>
    <w:p w14:paraId="05364869" w14:textId="77777777" w:rsidR="002E19F9" w:rsidRDefault="002E19F9" w:rsidP="00826284">
      <w:pPr>
        <w:pStyle w:val="ListParagraph"/>
        <w:numPr>
          <w:ilvl w:val="0"/>
          <w:numId w:val="17"/>
        </w:numPr>
      </w:pPr>
      <w:r>
        <w:t>Tính di động: Mobile app có thể được sử dụng mọi lúc, mọi nơi. Người dùng có thể sử dụng mobile app ngay cả khi đang di chuyển, không cần phải ngồi trước máy tính.</w:t>
      </w:r>
    </w:p>
    <w:p w14:paraId="0E84A39D" w14:textId="77777777" w:rsidR="002E19F9" w:rsidRDefault="002E19F9" w:rsidP="00826284">
      <w:pPr>
        <w:pStyle w:val="ListParagraph"/>
        <w:numPr>
          <w:ilvl w:val="0"/>
          <w:numId w:val="17"/>
        </w:numPr>
      </w:pPr>
      <w:r>
        <w:t>Tính tiện lợi: Mobile app có giao diện đơn giản, dễ sử dụng. Người dùng có thể sử dụng mobile app bằng cách chạm, vuốt,... mà không cần phải sử dụng chuột hoặc bàn phím.</w:t>
      </w:r>
    </w:p>
    <w:p w14:paraId="1185773E" w14:textId="77777777" w:rsidR="002E19F9" w:rsidRDefault="002E19F9" w:rsidP="00826284">
      <w:pPr>
        <w:pStyle w:val="ListParagraph"/>
        <w:numPr>
          <w:ilvl w:val="0"/>
          <w:numId w:val="17"/>
        </w:numPr>
      </w:pPr>
      <w:r>
        <w:t>Tính cá nhân hóa: Mobile app có thể được tùy chỉnh theo nhu cầu của người dùng. Người dùng có thể thay đổi cài đặt, chủ đề,... của mobile app để phù hợp với sở thích của mình.</w:t>
      </w:r>
    </w:p>
    <w:p w14:paraId="483C3861" w14:textId="77777777" w:rsidR="002E19F9" w:rsidRDefault="002E19F9" w:rsidP="00826284">
      <w:pPr>
        <w:pStyle w:val="ListParagraph"/>
        <w:numPr>
          <w:ilvl w:val="0"/>
          <w:numId w:val="17"/>
        </w:numPr>
      </w:pPr>
      <w:r>
        <w:t>Tính tương tác cao: Mobile app có thể tương tác với người dùng theo nhiều cách khác nhau, chẳng hạn như thông báo đẩy, trò chuyện,... Điều này giúp người dùng có thể tương tác với mobile app một cách dễ dàng và thuận tiện.</w:t>
      </w:r>
    </w:p>
    <w:p w14:paraId="494BCFBD" w14:textId="77777777" w:rsidR="002E19F9" w:rsidRDefault="002E19F9" w:rsidP="00826284">
      <w:pPr>
        <w:pStyle w:val="ListParagraph"/>
        <w:numPr>
          <w:ilvl w:val="0"/>
          <w:numId w:val="17"/>
        </w:numPr>
      </w:pPr>
      <w:r>
        <w:t>Tính bảo mật: Mobile app có thể được bảo vệ bằng mật khẩu, vân tay,... Điều này giúp bảo vệ dữ liệu của người dùng khỏi bị truy cập trái phép.</w:t>
      </w:r>
    </w:p>
    <w:p w14:paraId="7C6D644B" w14:textId="77777777" w:rsidR="002E19F9" w:rsidRDefault="002E19F9" w:rsidP="002E19F9">
      <w:r>
        <w:t>Một số ví dụ cụ thể về các ưu điểm của mobile app:</w:t>
      </w:r>
    </w:p>
    <w:p w14:paraId="0BAD7AE6" w14:textId="77777777" w:rsidR="002E19F9" w:rsidRDefault="002E19F9" w:rsidP="00826284">
      <w:pPr>
        <w:pStyle w:val="ListParagraph"/>
        <w:numPr>
          <w:ilvl w:val="0"/>
          <w:numId w:val="17"/>
        </w:numPr>
      </w:pPr>
      <w:r>
        <w:t>Ứng dụng ngân hàng: Ứng dụng ngân hàng cho phép người dùng thực hiện các giao dịch ngân hàng mọi lúc, mọi nơi. Người dùng có thể chuyển tiền, thanh toán hóa đơn,... mà không cần phải đến ngân hàng.</w:t>
      </w:r>
    </w:p>
    <w:p w14:paraId="19508187" w14:textId="77777777" w:rsidR="002E19F9" w:rsidRDefault="002E19F9" w:rsidP="00826284">
      <w:pPr>
        <w:pStyle w:val="ListParagraph"/>
        <w:numPr>
          <w:ilvl w:val="0"/>
          <w:numId w:val="17"/>
        </w:numPr>
      </w:pPr>
      <w:r>
        <w:t>Ứng dụng giao thông: Ứng dụng giao thông giúp người dùng tìm đường, xem tình trạng giao thông,... Điều này giúp người dùng có thể di chuyển thuận tiện và an toàn hơn.</w:t>
      </w:r>
    </w:p>
    <w:p w14:paraId="4085E5D2" w14:textId="77777777" w:rsidR="002E19F9" w:rsidRPr="00F85017" w:rsidRDefault="002E19F9" w:rsidP="00826284">
      <w:pPr>
        <w:pStyle w:val="ListParagraph"/>
        <w:numPr>
          <w:ilvl w:val="0"/>
          <w:numId w:val="17"/>
        </w:numPr>
      </w:pPr>
      <w:r>
        <w:t>Ứng dụng giải trí: Ứng dụng giải trí cung cấp cho người dùng các nội dung giải trí như phim, nhạc, sách,... Người dùng có thể thưởng thức các nội dung giải trí yêu thích của mình mọi lúc, mọi nơi.</w:t>
      </w:r>
    </w:p>
    <w:p w14:paraId="40D58E67" w14:textId="126EA150" w:rsidR="002E19F9" w:rsidRDefault="002E19F9" w:rsidP="002E19F9">
      <w:pPr>
        <w:pStyle w:val="Heading3"/>
      </w:pPr>
      <w:bookmarkStart w:id="34" w:name="_Toc153479681"/>
      <w:r>
        <w:t>Nhược điểm</w:t>
      </w:r>
      <w:bookmarkEnd w:id="34"/>
    </w:p>
    <w:p w14:paraId="565C68CB" w14:textId="77777777" w:rsidR="002E19F9" w:rsidRDefault="002E19F9" w:rsidP="00826284">
      <w:pPr>
        <w:pStyle w:val="ListParagraph"/>
        <w:numPr>
          <w:ilvl w:val="0"/>
          <w:numId w:val="18"/>
        </w:numPr>
      </w:pPr>
      <w:r>
        <w:t>Chi phí phát triển và bảo trì cao: Phát triển mobile app đòi hỏi kỹ năng và kiến thức chuyên môn cao. Chi phí phát triển mobile app có thể khá cao, đặc biệt là đối với các ứng dụng phức tạp.</w:t>
      </w:r>
    </w:p>
    <w:p w14:paraId="322D11B5" w14:textId="77777777" w:rsidR="002E19F9" w:rsidRDefault="002E19F9" w:rsidP="00826284">
      <w:pPr>
        <w:pStyle w:val="ListParagraph"/>
        <w:numPr>
          <w:ilvl w:val="0"/>
          <w:numId w:val="18"/>
        </w:numPr>
      </w:pPr>
      <w:r>
        <w:t>Tốn dung lượng thiết bị: Mobile app có thể chiếm một lượng dung lượng đáng kể trên thiết bị di động. Điều này có thể gây ra tình trạng thiếu dung lượng lưu trữ, ảnh hưởng đến hiệu suất của thiết bị.</w:t>
      </w:r>
    </w:p>
    <w:p w14:paraId="060D1E0E" w14:textId="77777777" w:rsidR="002E19F9" w:rsidRDefault="002E19F9" w:rsidP="00826284">
      <w:pPr>
        <w:pStyle w:val="ListParagraph"/>
        <w:numPr>
          <w:ilvl w:val="0"/>
          <w:numId w:val="18"/>
        </w:numPr>
      </w:pPr>
      <w:r>
        <w:t>Vấn đề bảo mật: Mobile app có thể bị tấn công bởi các hacker, dẫn đến việc dữ liệu của người dùng bị đánh cắp.</w:t>
      </w:r>
    </w:p>
    <w:p w14:paraId="4046B5A2" w14:textId="77777777" w:rsidR="002E19F9" w:rsidRDefault="002E19F9" w:rsidP="00826284">
      <w:pPr>
        <w:pStyle w:val="ListParagraph"/>
        <w:numPr>
          <w:ilvl w:val="0"/>
          <w:numId w:val="18"/>
        </w:numPr>
      </w:pPr>
      <w:r>
        <w:t>Tiêu hao pin: Mobile app có thể tiêu hao pin của thiết bị di động. Điều này có thể gây ra tình trạng pin nhanh hết, ảnh hưởng đến thời gian sử dụng của thiết bị.</w:t>
      </w:r>
    </w:p>
    <w:p w14:paraId="73B2EAAE" w14:textId="77777777" w:rsidR="002E19F9" w:rsidRDefault="002E19F9" w:rsidP="002E19F9">
      <w:r>
        <w:t>Một số ví dụ cụ thể về các nhược điểm của mobile app:</w:t>
      </w:r>
    </w:p>
    <w:p w14:paraId="31E20574" w14:textId="77777777" w:rsidR="002E19F9" w:rsidRDefault="002E19F9" w:rsidP="00826284">
      <w:pPr>
        <w:pStyle w:val="ListParagraph"/>
        <w:numPr>
          <w:ilvl w:val="0"/>
          <w:numId w:val="19"/>
        </w:numPr>
      </w:pPr>
      <w:r>
        <w:t>Ứng dụng ngân hàng: Ứng dụng ngân hàng có thể yêu cầu người dùng nhập thông tin cá nhân và tài khoản ngân hàng. Điều này có thể gây ra nguy cơ bị đánh cắp thông tin nếu ứng dụng không được bảo mật tốt.</w:t>
      </w:r>
    </w:p>
    <w:p w14:paraId="46F810E0" w14:textId="77777777" w:rsidR="002E19F9" w:rsidRDefault="002E19F9" w:rsidP="00826284">
      <w:pPr>
        <w:pStyle w:val="ListParagraph"/>
        <w:numPr>
          <w:ilvl w:val="0"/>
          <w:numId w:val="19"/>
        </w:numPr>
      </w:pPr>
      <w:r>
        <w:t>Ứng dụng giao thông: Ứng dụng giao thông có thể sử dụng GPS để định vị vị trí của người dùng. Điều này có thể gây ra lo ngại về quyền riêng tư của người dùng.</w:t>
      </w:r>
    </w:p>
    <w:p w14:paraId="35AC4422" w14:textId="77777777" w:rsidR="002E19F9" w:rsidRPr="00376ACB" w:rsidRDefault="002E19F9" w:rsidP="00826284">
      <w:pPr>
        <w:pStyle w:val="ListParagraph"/>
        <w:numPr>
          <w:ilvl w:val="0"/>
          <w:numId w:val="19"/>
        </w:numPr>
      </w:pPr>
      <w:r>
        <w:t>Ứng dụng giải trí: Ứng dụng giải trí có thể có nhiều quảng cáo. Điều này có thể gây khó chịu cho người dùng.</w:t>
      </w:r>
    </w:p>
    <w:p w14:paraId="392F3C14" w14:textId="2A8EAA04" w:rsidR="002E19F9" w:rsidRDefault="002E19F9" w:rsidP="002E19F9">
      <w:pPr>
        <w:pStyle w:val="Heading2"/>
      </w:pPr>
      <w:bookmarkStart w:id="35" w:name="_Toc153479682"/>
      <w:r>
        <w:t>UI Frame</w:t>
      </w:r>
      <w:r w:rsidR="00C77796">
        <w:t>work Flutter</w:t>
      </w:r>
      <w:bookmarkEnd w:id="35"/>
    </w:p>
    <w:p w14:paraId="3E1D2269" w14:textId="5B20717B" w:rsidR="00C77796" w:rsidRDefault="00C77796" w:rsidP="00C77796">
      <w:pPr>
        <w:pStyle w:val="Heading3"/>
      </w:pPr>
      <w:bookmarkStart w:id="36" w:name="_Toc153479683"/>
      <w:r>
        <w:t>Khái niệm</w:t>
      </w:r>
      <w:bookmarkEnd w:id="36"/>
    </w:p>
    <w:p w14:paraId="1F9A9FD3" w14:textId="77777777" w:rsidR="00C77796" w:rsidRDefault="00C77796" w:rsidP="00C77796">
      <w:r>
        <w:t>UI Framework Flutter là một framework giao diện người dùng mã nguồn mở miễn phí được tạo bởi Google và được phát hành vào tháng 5 năm 2017. Flutter sử dụng Dart, một ngôn ngữ lập trình hướng đối tượng được phát triển bởi Google.</w:t>
      </w:r>
    </w:p>
    <w:p w14:paraId="09F2335E" w14:textId="77777777" w:rsidR="00C77796" w:rsidRDefault="00C77796" w:rsidP="00C77796">
      <w:r>
        <w:t>Flutter cho phép các nhà phát triển tạo các ứng dụng di động, web và máy tính để bàn chất lượng cao chỉ bằng một codebase duy nhất. Flutter sử dụng một mô hình lập trình dựa trên widget, cho phép các nhà phát triển tạo các giao diện người dùng phức tạp một cách dễ dàng và hiệu quả.</w:t>
      </w:r>
    </w:p>
    <w:p w14:paraId="2BA9407B" w14:textId="77777777" w:rsidR="00C77796" w:rsidRDefault="00C77796" w:rsidP="00C77796">
      <w:r>
        <w:t>Có thể hiểu một cách đơn giản, Flutter là một công cụ giúp các nhà phát triển tạo ra các ứng dụng di động, web và máy tính để bàn có giao diện người dùng đẹp mắt và hấp dẫn.</w:t>
      </w:r>
    </w:p>
    <w:p w14:paraId="171B67AB" w14:textId="77777777" w:rsidR="00C77796" w:rsidRDefault="00C77796" w:rsidP="00C77796">
      <w:r>
        <w:t>Các đặc điểm chính của Flutter</w:t>
      </w:r>
    </w:p>
    <w:p w14:paraId="1164D710" w14:textId="77777777" w:rsidR="00C77796" w:rsidRDefault="00C77796" w:rsidP="00826284">
      <w:pPr>
        <w:pStyle w:val="ListParagraph"/>
        <w:numPr>
          <w:ilvl w:val="0"/>
          <w:numId w:val="20"/>
        </w:numPr>
      </w:pPr>
      <w:r>
        <w:t>Tốc độ phát triển nhanh: Flutter sử dụng một mô hình lập trình dựa trên widget, cho phép các nhà phát triển tạo các giao diện người dùng phức tạp một cách dễ dàng và nhanh chóng.</w:t>
      </w:r>
    </w:p>
    <w:p w14:paraId="649B4B07" w14:textId="77777777" w:rsidR="00C77796" w:rsidRDefault="00C77796" w:rsidP="00826284">
      <w:pPr>
        <w:pStyle w:val="ListParagraph"/>
        <w:numPr>
          <w:ilvl w:val="0"/>
          <w:numId w:val="20"/>
        </w:numPr>
      </w:pPr>
      <w:r>
        <w:t>Hiệu suất cao: Flutter sử dụng công nghệ biên dịch native, cho phép các ứng dụng Flutter chạy với hiệu suất cao trên tất cả các nền tảng.</w:t>
      </w:r>
    </w:p>
    <w:p w14:paraId="349A354E" w14:textId="77777777" w:rsidR="00C77796" w:rsidRPr="00807602" w:rsidRDefault="00C77796" w:rsidP="00826284">
      <w:pPr>
        <w:pStyle w:val="ListParagraph"/>
        <w:numPr>
          <w:ilvl w:val="0"/>
          <w:numId w:val="20"/>
        </w:numPr>
      </w:pPr>
      <w:r>
        <w:t>Chất lượng cao: Flutter cung cấp các công cụ và tài nguyên giúp các nhà phát triển tạo ra các ứng dụng chất lượng cao.</w:t>
      </w:r>
    </w:p>
    <w:p w14:paraId="1AFBC6C2" w14:textId="77777777" w:rsidR="00C77796" w:rsidRPr="00C77796" w:rsidRDefault="00C77796" w:rsidP="00C77796">
      <w:pPr>
        <w:pStyle w:val="Heading3"/>
      </w:pPr>
      <w:bookmarkStart w:id="37" w:name="_Toc153454027"/>
      <w:bookmarkStart w:id="38" w:name="_Toc153454089"/>
      <w:bookmarkStart w:id="39" w:name="_Toc153479684"/>
      <w:r w:rsidRPr="00C77796">
        <w:t>Ưu điểm</w:t>
      </w:r>
      <w:bookmarkEnd w:id="37"/>
      <w:bookmarkEnd w:id="38"/>
      <w:bookmarkEnd w:id="39"/>
    </w:p>
    <w:p w14:paraId="4804B6A6" w14:textId="77777777" w:rsidR="00C77796" w:rsidRDefault="00C77796" w:rsidP="00826284">
      <w:pPr>
        <w:pStyle w:val="ListParagraph"/>
        <w:numPr>
          <w:ilvl w:val="0"/>
          <w:numId w:val="21"/>
        </w:numPr>
      </w:pPr>
      <w:r>
        <w:t>Tốc độ phát triển nhanh: Flutter sử dụng một mô hình lập trình dựa trên widget, cho phép các nhà phát triển tạo các giao diện người dùng phức tạp một cách dễ dàng và nhanh chóng.</w:t>
      </w:r>
    </w:p>
    <w:p w14:paraId="77DFE4A7" w14:textId="77777777" w:rsidR="00C77796" w:rsidRDefault="00C77796" w:rsidP="00826284">
      <w:pPr>
        <w:pStyle w:val="ListParagraph"/>
        <w:numPr>
          <w:ilvl w:val="0"/>
          <w:numId w:val="21"/>
        </w:numPr>
      </w:pPr>
      <w:r>
        <w:t>Hiệu suất cao: Flutter sử dụng công nghệ biên dịch native, cho phép các ứng dụng Flutter chạy với hiệu suất cao trên tất cả các nền tảng.</w:t>
      </w:r>
    </w:p>
    <w:p w14:paraId="6353DF84" w14:textId="77777777" w:rsidR="00C77796" w:rsidRDefault="00C77796" w:rsidP="00826284">
      <w:pPr>
        <w:pStyle w:val="ListParagraph"/>
        <w:numPr>
          <w:ilvl w:val="0"/>
          <w:numId w:val="21"/>
        </w:numPr>
      </w:pPr>
      <w:r>
        <w:t>Chất lượng cao: Flutter cung cấp các công cụ và tài nguyên giúp các nhà phát triển tạo ra các ứng dụng chất lượng cao.</w:t>
      </w:r>
    </w:p>
    <w:p w14:paraId="23B2A6BE" w14:textId="77777777" w:rsidR="00C77796" w:rsidRDefault="00C77796" w:rsidP="00826284">
      <w:pPr>
        <w:pStyle w:val="ListParagraph"/>
        <w:numPr>
          <w:ilvl w:val="0"/>
          <w:numId w:val="21"/>
        </w:numPr>
      </w:pPr>
      <w:r>
        <w:t>Khả năng mở rộng: Flutter là một framework linh hoạt và có thể được mở rộng để đáp ứng các nhu cầu cụ thể của ứng dụng.</w:t>
      </w:r>
    </w:p>
    <w:p w14:paraId="17B38E0F" w14:textId="77777777" w:rsidR="00C77796" w:rsidRPr="005F4733" w:rsidRDefault="00C77796" w:rsidP="00826284">
      <w:pPr>
        <w:pStyle w:val="ListParagraph"/>
        <w:numPr>
          <w:ilvl w:val="0"/>
          <w:numId w:val="21"/>
        </w:numPr>
      </w:pPr>
      <w:r>
        <w:t>Hỗ trợ cộng đồng: Flutter có một cộng đồng phát triển lớn và tích cực. Cộng đồng này cung cấp hỗ trợ và tài nguyên cho các nhà phát triển Flutter.</w:t>
      </w:r>
    </w:p>
    <w:p w14:paraId="5E5D906B" w14:textId="77777777" w:rsidR="00C77796" w:rsidRPr="005F67C8" w:rsidRDefault="00C77796" w:rsidP="00C77796"/>
    <w:p w14:paraId="467A30D6" w14:textId="77777777" w:rsidR="00C77796" w:rsidRPr="00C77796" w:rsidRDefault="00C77796" w:rsidP="00C77796">
      <w:pPr>
        <w:pStyle w:val="Heading3"/>
      </w:pPr>
      <w:bookmarkStart w:id="40" w:name="_Toc153454028"/>
      <w:bookmarkStart w:id="41" w:name="_Toc153454090"/>
      <w:bookmarkStart w:id="42" w:name="_Toc153479685"/>
      <w:r w:rsidRPr="00C77796">
        <w:t>Nhược điểm</w:t>
      </w:r>
      <w:bookmarkEnd w:id="40"/>
      <w:bookmarkEnd w:id="41"/>
      <w:bookmarkEnd w:id="42"/>
    </w:p>
    <w:p w14:paraId="58B06505" w14:textId="77777777" w:rsidR="00C77796" w:rsidRDefault="00C77796" w:rsidP="00826284">
      <w:pPr>
        <w:pStyle w:val="ListParagraph"/>
        <w:numPr>
          <w:ilvl w:val="0"/>
          <w:numId w:val="22"/>
        </w:numPr>
      </w:pPr>
      <w:r>
        <w:t xml:space="preserve">Khó học: Flutter sử dụng một ngôn ngữ lập trình mới là Dart, có thể khó học đối với các nhà phát triển không quen thuộc với ngôn ngữ này. </w:t>
      </w:r>
    </w:p>
    <w:p w14:paraId="02206483" w14:textId="77777777" w:rsidR="00C77796" w:rsidRPr="007C1C9B" w:rsidRDefault="00C77796" w:rsidP="00826284">
      <w:pPr>
        <w:pStyle w:val="ListParagraph"/>
        <w:numPr>
          <w:ilvl w:val="0"/>
          <w:numId w:val="22"/>
        </w:numPr>
      </w:pPr>
      <w:r>
        <w:t>Một số tính năng chưa được hoàn thiện: Flutter vẫn đang trong quá trình phát triển, một số tính năng chưa được hoàn thiện hoặc chưa được hỗ trợ đầy đủ.</w:t>
      </w:r>
    </w:p>
    <w:p w14:paraId="06AE6F27" w14:textId="1BDDC994" w:rsidR="00C77796" w:rsidRDefault="00C77796" w:rsidP="00C77796">
      <w:pPr>
        <w:pStyle w:val="Heading2"/>
      </w:pPr>
      <w:bookmarkStart w:id="43" w:name="_Toc153479686"/>
      <w:r>
        <w:t>Dart</w:t>
      </w:r>
      <w:bookmarkEnd w:id="43"/>
    </w:p>
    <w:p w14:paraId="268AE951" w14:textId="16F489D5" w:rsidR="00C77796" w:rsidRDefault="00C77796" w:rsidP="00C77796">
      <w:pPr>
        <w:pStyle w:val="Heading3"/>
      </w:pPr>
      <w:bookmarkStart w:id="44" w:name="_Toc153479687"/>
      <w:r>
        <w:t>Khái niệm</w:t>
      </w:r>
      <w:bookmarkEnd w:id="44"/>
    </w:p>
    <w:p w14:paraId="15C5EC0F" w14:textId="77777777" w:rsidR="00DB0034" w:rsidRDefault="00DB0034" w:rsidP="00DB0034">
      <w:r>
        <w:t>Dart là một ngôn ngữ lập trình hướng đối tượng, được phát triển bởi Google và được phát hành vào tháng 10 năm 2011. Dart là một ngôn ngữ lập trình đa mục đích, có thể được sử dụng để phát triển ứng dụng web, ứng dụng di động, ứng dụng máy tính để bàn và trò chơi.</w:t>
      </w:r>
    </w:p>
    <w:p w14:paraId="64FDCAF2" w14:textId="77777777" w:rsidR="00DB0034" w:rsidRDefault="00DB0034" w:rsidP="00DB0034">
      <w:r>
        <w:t>Dart là một ngôn ngữ lập trình mạnh mẽ và linh hoạt, với nhiều tính năng hiện đại, bao gồm:</w:t>
      </w:r>
    </w:p>
    <w:p w14:paraId="775F9B66" w14:textId="77777777" w:rsidR="00DB0034" w:rsidRDefault="00DB0034" w:rsidP="00826284">
      <w:pPr>
        <w:pStyle w:val="ListParagraph"/>
        <w:numPr>
          <w:ilvl w:val="0"/>
          <w:numId w:val="23"/>
        </w:numPr>
      </w:pPr>
      <w:r>
        <w:t>Tập hợp các kiểu dữ liệu mạnh mẽ và linh hoạt</w:t>
      </w:r>
    </w:p>
    <w:p w14:paraId="29D99111" w14:textId="77777777" w:rsidR="00DB0034" w:rsidRDefault="00DB0034" w:rsidP="00826284">
      <w:pPr>
        <w:pStyle w:val="ListParagraph"/>
        <w:numPr>
          <w:ilvl w:val="0"/>
          <w:numId w:val="23"/>
        </w:numPr>
      </w:pPr>
      <w:r>
        <w:t>Hỗ trợ lập trình hướng đối tượng</w:t>
      </w:r>
    </w:p>
    <w:p w14:paraId="1A9EFA24" w14:textId="77777777" w:rsidR="00DB0034" w:rsidRDefault="00DB0034" w:rsidP="00826284">
      <w:pPr>
        <w:pStyle w:val="ListParagraph"/>
        <w:numPr>
          <w:ilvl w:val="0"/>
          <w:numId w:val="23"/>
        </w:numPr>
      </w:pPr>
      <w:r>
        <w:t>Hỗ trợ lập trình functional</w:t>
      </w:r>
    </w:p>
    <w:p w14:paraId="5FEEFD0F" w14:textId="77777777" w:rsidR="00DB0034" w:rsidRDefault="00DB0034" w:rsidP="00826284">
      <w:pPr>
        <w:pStyle w:val="ListParagraph"/>
        <w:numPr>
          <w:ilvl w:val="0"/>
          <w:numId w:val="23"/>
        </w:numPr>
      </w:pPr>
      <w:r>
        <w:t>Hỗ trợ lập trình async</w:t>
      </w:r>
    </w:p>
    <w:p w14:paraId="6E6F1B50" w14:textId="77777777" w:rsidR="00DB0034" w:rsidRDefault="00DB0034" w:rsidP="00826284">
      <w:pPr>
        <w:pStyle w:val="ListParagraph"/>
        <w:numPr>
          <w:ilvl w:val="0"/>
          <w:numId w:val="23"/>
        </w:numPr>
      </w:pPr>
      <w:r>
        <w:t>Hỗ trợ biên dịch native</w:t>
      </w:r>
    </w:p>
    <w:p w14:paraId="3777B75C" w14:textId="77777777" w:rsidR="00DB0034" w:rsidRDefault="00DB0034" w:rsidP="00DB0034">
      <w:r>
        <w:t>Dart được thiết kế để dễ học và sử dụng. Ngôn ngữ này có cú pháp đơn giản và trực quan, tương tự như ngôn ngữ lập trình Java.</w:t>
      </w:r>
    </w:p>
    <w:p w14:paraId="06C22276" w14:textId="77777777" w:rsidR="00DB0034" w:rsidRPr="00AD0ED5" w:rsidRDefault="00DB0034" w:rsidP="00DB0034">
      <w:r>
        <w:t>Dart là một ngôn ngữ lập trình đang phát triển nhanh chóng. Nó được sử dụng bởi nhiều công ty lớn, bao gồm Google, Alibaba, Tencent,...</w:t>
      </w:r>
    </w:p>
    <w:p w14:paraId="60B0BAC5" w14:textId="77777777" w:rsidR="00DB0034" w:rsidRPr="00DB0034" w:rsidRDefault="00DB0034" w:rsidP="00DB0034">
      <w:pPr>
        <w:pStyle w:val="Heading3"/>
      </w:pPr>
      <w:bookmarkStart w:id="45" w:name="_Toc153454031"/>
      <w:bookmarkStart w:id="46" w:name="_Toc153454093"/>
      <w:bookmarkStart w:id="47" w:name="_Toc153479688"/>
      <w:r w:rsidRPr="00DB0034">
        <w:t>Ưu điểm</w:t>
      </w:r>
      <w:bookmarkEnd w:id="45"/>
      <w:bookmarkEnd w:id="46"/>
      <w:bookmarkEnd w:id="47"/>
    </w:p>
    <w:p w14:paraId="76F9F05A" w14:textId="77777777" w:rsidR="00DB0034" w:rsidRDefault="00DB0034" w:rsidP="00826284">
      <w:pPr>
        <w:pStyle w:val="ListParagraph"/>
        <w:numPr>
          <w:ilvl w:val="0"/>
          <w:numId w:val="24"/>
        </w:numPr>
      </w:pPr>
      <w:r>
        <w:t>Tốc độ phát triển nhanh: Dart là một ngôn ngữ lập trình nhanh chóng và hiệu quả. Điều này giúp tiết kiệm thời gian và chi phí phát triển ứng dụng.</w:t>
      </w:r>
    </w:p>
    <w:p w14:paraId="6D86B643" w14:textId="77777777" w:rsidR="00DB0034" w:rsidRDefault="00DB0034" w:rsidP="00826284">
      <w:pPr>
        <w:pStyle w:val="ListParagraph"/>
        <w:numPr>
          <w:ilvl w:val="0"/>
          <w:numId w:val="24"/>
        </w:numPr>
      </w:pPr>
      <w:r>
        <w:t>Hiệu suất cao: Dart có thể được biên dịch native, cho phép các ứng dụng Dart chạy với hiệu suất cao trên tất cả các nền tảng.</w:t>
      </w:r>
    </w:p>
    <w:p w14:paraId="640B150F" w14:textId="77777777" w:rsidR="00DB0034" w:rsidRDefault="00DB0034" w:rsidP="00826284">
      <w:pPr>
        <w:pStyle w:val="ListParagraph"/>
        <w:numPr>
          <w:ilvl w:val="0"/>
          <w:numId w:val="24"/>
        </w:numPr>
      </w:pPr>
      <w:r>
        <w:t>Chất lượng cao: Dart cung cấp các tính năng giúp các nhà phát triển tạo ra các ứng dụng chất lượng cao, chẳng hạn như hỗ trợ kiểm tra và gỡ lỗi.</w:t>
      </w:r>
    </w:p>
    <w:p w14:paraId="1833CFDF" w14:textId="77777777" w:rsidR="00DB0034" w:rsidRDefault="00DB0034" w:rsidP="00826284">
      <w:pPr>
        <w:pStyle w:val="ListParagraph"/>
        <w:numPr>
          <w:ilvl w:val="0"/>
          <w:numId w:val="24"/>
        </w:numPr>
      </w:pPr>
      <w:r>
        <w:t>Khả năng mở rộng: Dart là một ngôn ngữ lập trình linh hoạt và có thể được mở rộng để đáp ứng các nhu cầu cụ thể của ứng dụng.</w:t>
      </w:r>
    </w:p>
    <w:p w14:paraId="16BA5550" w14:textId="77777777" w:rsidR="00DB0034" w:rsidRPr="00A2297B" w:rsidRDefault="00DB0034" w:rsidP="00826284">
      <w:pPr>
        <w:pStyle w:val="ListParagraph"/>
        <w:numPr>
          <w:ilvl w:val="0"/>
          <w:numId w:val="24"/>
        </w:numPr>
      </w:pPr>
      <w:r>
        <w:t>Hỗ trợ cộng đồng: Dart có một cộng đồng phát triển lớn và tích cực. Cộng đồng này cung cấp hỗ trợ và tài nguyên cho các nhà phát triển Dart.</w:t>
      </w:r>
    </w:p>
    <w:p w14:paraId="0567937E" w14:textId="77777777" w:rsidR="00DB0034" w:rsidRPr="00DB0034" w:rsidRDefault="00DB0034" w:rsidP="00DB0034">
      <w:pPr>
        <w:pStyle w:val="Heading3"/>
      </w:pPr>
      <w:bookmarkStart w:id="48" w:name="_Toc153454032"/>
      <w:bookmarkStart w:id="49" w:name="_Toc153454094"/>
      <w:bookmarkStart w:id="50" w:name="_Toc153479689"/>
      <w:r w:rsidRPr="00DB0034">
        <w:t>Nhược điểm</w:t>
      </w:r>
      <w:bookmarkEnd w:id="48"/>
      <w:bookmarkEnd w:id="49"/>
      <w:bookmarkEnd w:id="50"/>
    </w:p>
    <w:p w14:paraId="7191E971" w14:textId="77777777" w:rsidR="00DB0034" w:rsidRDefault="00DB0034" w:rsidP="00DB0034">
      <w:r>
        <w:t>Khó học: Dart là một ngôn ngữ lập trình mới, có thể khó học đối với các nhà phát triển không quen thuộc với ngôn ngữ này.</w:t>
      </w:r>
    </w:p>
    <w:p w14:paraId="1D6508A5" w14:textId="40A22FD7" w:rsidR="00DB0034" w:rsidRDefault="00DB0034" w:rsidP="00DB0034">
      <w:r>
        <w:t>Một số tính năng chưa được hoàn thiện: Dart vẫn đang trong quá trình phát triển, một số tính năng chưa được hoàn thiện hoặc chưa được hỗ trợ đầy đủ.</w:t>
      </w:r>
    </w:p>
    <w:p w14:paraId="29122DF0" w14:textId="39791A11" w:rsidR="00DB0034" w:rsidRDefault="00DB0034">
      <w:pPr>
        <w:spacing w:before="0" w:line="240" w:lineRule="auto"/>
        <w:ind w:firstLine="0"/>
        <w:jc w:val="left"/>
      </w:pPr>
      <w:r>
        <w:br w:type="page"/>
      </w:r>
    </w:p>
    <w:p w14:paraId="75E9DBC2" w14:textId="7ED30D96" w:rsidR="00DB0034" w:rsidRDefault="00DB0034" w:rsidP="00DB0034">
      <w:pPr>
        <w:pStyle w:val="Heading1"/>
      </w:pPr>
      <w:r>
        <w:t xml:space="preserve"> </w:t>
      </w:r>
      <w:bookmarkStart w:id="51" w:name="_Toc153479690"/>
      <w:r>
        <w:t>PHÂN TÍCH THIẾT KẾ HỆ THỐNG</w:t>
      </w:r>
      <w:bookmarkEnd w:id="51"/>
    </w:p>
    <w:p w14:paraId="01BD1FFE" w14:textId="355AE3AA" w:rsidR="00DB0034" w:rsidRDefault="00DB0034" w:rsidP="00DB0034">
      <w:pPr>
        <w:pStyle w:val="Heading2"/>
      </w:pPr>
      <w:bookmarkStart w:id="52" w:name="_Toc153479691"/>
      <w:r>
        <w:t>Mục đích thực hiện</w:t>
      </w:r>
      <w:bookmarkEnd w:id="52"/>
    </w:p>
    <w:p w14:paraId="4872EF64" w14:textId="77777777" w:rsidR="0004020A" w:rsidRDefault="0004020A" w:rsidP="0004020A">
      <w:r>
        <w:t>Mục đích thực hiện weather app là cung cấp thông tin thời tiết chính xác và đầy đủ cho người dùng. Thông tin thời tiết là một yếu tố quan trọng trong cuộc sống hàng ngày, ảnh hưởng đến các hoạt động của con người như sinh hoạt, đi lại, làm việc, học tập,...</w:t>
      </w:r>
    </w:p>
    <w:p w14:paraId="7C569D8D" w14:textId="77777777" w:rsidR="0004020A" w:rsidRDefault="0004020A" w:rsidP="0004020A">
      <w:r>
        <w:t>Weather app giúp người dùng có thể dễ dàng truy cập và cập nhật thông tin thời tiết theo thời gian thực. Ứng dụng cung cấp các thông tin thời tiết cơ bản như nhiệt độ, độ ẩm, áp suất khí quyển, tốc độ gió, độ che phủ mây,... cũng như các thông tin thời tiết nâng cao như dự báo thời tiết trong tương lai, cảnh báo về thời tiết nguy hiểm,...</w:t>
      </w:r>
    </w:p>
    <w:p w14:paraId="21E71C57" w14:textId="77777777" w:rsidR="0004020A" w:rsidRDefault="0004020A" w:rsidP="0004020A">
      <w:r>
        <w:t>Weather app có thể được sử dụng cho nhiều mục đích khác nhau, bao gồm:</w:t>
      </w:r>
    </w:p>
    <w:p w14:paraId="3A3701A9" w14:textId="77777777" w:rsidR="0004020A" w:rsidRDefault="0004020A" w:rsidP="00826284">
      <w:pPr>
        <w:pStyle w:val="ListParagraph"/>
        <w:numPr>
          <w:ilvl w:val="0"/>
          <w:numId w:val="25"/>
        </w:numPr>
      </w:pPr>
      <w:r>
        <w:t>Giúp người dùng chuẩn bị cho các hoạt động ngoài trời: Weather app cung cấp thông tin thời tiết chính xác, giúp người dùng có thể lựa chọn trang phục và thời gian phù hợp để tham gia các hoạt động ngoài trời.</w:t>
      </w:r>
    </w:p>
    <w:p w14:paraId="6B4771E1" w14:textId="77777777" w:rsidR="0004020A" w:rsidRDefault="0004020A" w:rsidP="00826284">
      <w:pPr>
        <w:pStyle w:val="ListParagraph"/>
        <w:numPr>
          <w:ilvl w:val="0"/>
          <w:numId w:val="25"/>
        </w:numPr>
      </w:pPr>
      <w:r>
        <w:t>Giúp người dùng lên kế hoạch cho các chuyến đi: Weather app cung cấp thông tin thời tiết dự báo trong tương lai, giúp người dùng có thể lên kế hoạch cho các chuyến đi phù hợp với thời tiết.</w:t>
      </w:r>
    </w:p>
    <w:p w14:paraId="2EE8BB80" w14:textId="77777777" w:rsidR="0004020A" w:rsidRDefault="0004020A" w:rsidP="00826284">
      <w:pPr>
        <w:pStyle w:val="ListParagraph"/>
        <w:numPr>
          <w:ilvl w:val="0"/>
          <w:numId w:val="25"/>
        </w:numPr>
      </w:pPr>
      <w:r>
        <w:t>Giúp người dùng tránh các rủi ro do thời tiết gây ra: Weather app cung cấp thông tin về thời tiết nguy hiểm, giúp người dùng có thể chủ động phòng tránh các rủi ro do thời tiết gây ra.</w:t>
      </w:r>
    </w:p>
    <w:p w14:paraId="316DF398" w14:textId="77777777" w:rsidR="0004020A" w:rsidRPr="00441174" w:rsidRDefault="0004020A" w:rsidP="0004020A">
      <w:r>
        <w:t>Weather app là một ứng dụng hữu ích, giúp người dùng có thể dễ dàng cập nhật thông tin thời tiết và chủ động ứng phó với các tình huống thời tiết bất thường.</w:t>
      </w:r>
    </w:p>
    <w:p w14:paraId="7ADCB0F8" w14:textId="14BAAE75" w:rsidR="00DB0034" w:rsidRDefault="00297B70" w:rsidP="00297B70">
      <w:pPr>
        <w:pStyle w:val="Heading2"/>
      </w:pPr>
      <w:bookmarkStart w:id="53" w:name="_Toc153479692"/>
      <w:r>
        <w:t xml:space="preserve">Mô hình tổng thể </w:t>
      </w:r>
      <w:r w:rsidR="008C48D2">
        <w:t>và đối tượng tham gia hệ thống</w:t>
      </w:r>
      <w:bookmarkEnd w:id="53"/>
    </w:p>
    <w:p w14:paraId="58C36983" w14:textId="1AAD4936" w:rsidR="008C48D2" w:rsidRDefault="008C48D2" w:rsidP="008C48D2">
      <w:pPr>
        <w:pStyle w:val="Heading3"/>
      </w:pPr>
      <w:bookmarkStart w:id="54" w:name="_Toc153479693"/>
      <w:r>
        <w:t>Mô hình tổng thể hệ thống</w:t>
      </w:r>
      <w:bookmarkEnd w:id="54"/>
    </w:p>
    <w:p w14:paraId="0CA44296" w14:textId="77777777" w:rsidR="008C48D2" w:rsidRDefault="008C48D2" w:rsidP="00037888">
      <w:pPr>
        <w:keepNext/>
        <w:jc w:val="center"/>
      </w:pPr>
      <w:r w:rsidRPr="00C617B4">
        <w:rPr>
          <w:noProof/>
        </w:rPr>
        <w:drawing>
          <wp:inline distT="0" distB="0" distL="0" distR="0" wp14:anchorId="73BFE7FE" wp14:editId="52115412">
            <wp:extent cx="5580380" cy="149415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1494155"/>
                    </a:xfrm>
                    <a:prstGeom prst="rect">
                      <a:avLst/>
                    </a:prstGeom>
                  </pic:spPr>
                </pic:pic>
              </a:graphicData>
            </a:graphic>
          </wp:inline>
        </w:drawing>
      </w:r>
    </w:p>
    <w:p w14:paraId="04DE5C29" w14:textId="1B187272" w:rsidR="008C48D2" w:rsidRDefault="008C48D2" w:rsidP="008C48D2">
      <w:pPr>
        <w:pStyle w:val="Caption"/>
      </w:pPr>
      <w:r>
        <w:t xml:space="preserve">Hình </w:t>
      </w:r>
      <w:fldSimple w:instr=" STYLEREF 1 \s ">
        <w:r w:rsidR="00037888">
          <w:rPr>
            <w:noProof/>
          </w:rPr>
          <w:t>4</w:t>
        </w:r>
      </w:fldSimple>
      <w:r w:rsidR="00037888">
        <w:noBreakHyphen/>
      </w:r>
      <w:fldSimple w:instr=" SEQ Hình \* ARABIC \s 1 ">
        <w:r w:rsidR="00037888">
          <w:rPr>
            <w:noProof/>
          </w:rPr>
          <w:t>1</w:t>
        </w:r>
      </w:fldSimple>
      <w:r>
        <w:t xml:space="preserve"> Mô hình tổng thể hệ thống</w:t>
      </w:r>
    </w:p>
    <w:p w14:paraId="4D6F2627" w14:textId="77777777" w:rsidR="008C48D2" w:rsidRDefault="008C48D2" w:rsidP="00037888">
      <w:pPr>
        <w:keepNext/>
        <w:jc w:val="center"/>
      </w:pPr>
      <w:r>
        <w:rPr>
          <w:noProof/>
        </w:rPr>
        <w:drawing>
          <wp:inline distT="0" distB="0" distL="0" distR="0" wp14:anchorId="49D3C6DF" wp14:editId="32C2E439">
            <wp:extent cx="5580380" cy="2680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680970"/>
                    </a:xfrm>
                    <a:prstGeom prst="rect">
                      <a:avLst/>
                    </a:prstGeom>
                    <a:noFill/>
                    <a:ln>
                      <a:noFill/>
                    </a:ln>
                  </pic:spPr>
                </pic:pic>
              </a:graphicData>
            </a:graphic>
          </wp:inline>
        </w:drawing>
      </w:r>
    </w:p>
    <w:p w14:paraId="36FCF812" w14:textId="0E5E2CD7" w:rsidR="008C48D2" w:rsidRDefault="008C48D2" w:rsidP="008C48D2">
      <w:pPr>
        <w:pStyle w:val="Caption"/>
      </w:pPr>
      <w:r>
        <w:t xml:space="preserve">Hình </w:t>
      </w:r>
      <w:fldSimple w:instr=" STYLEREF 1 \s ">
        <w:r w:rsidR="00037888">
          <w:rPr>
            <w:noProof/>
          </w:rPr>
          <w:t>4</w:t>
        </w:r>
      </w:fldSimple>
      <w:r w:rsidR="00037888">
        <w:noBreakHyphen/>
      </w:r>
      <w:fldSimple w:instr=" SEQ Hình \* ARABIC \s 1 ">
        <w:r w:rsidR="00037888">
          <w:rPr>
            <w:noProof/>
          </w:rPr>
          <w:t>2</w:t>
        </w:r>
      </w:fldSimple>
      <w:r>
        <w:t xml:space="preserve"> Mô hình tổng thể chức năng</w:t>
      </w:r>
    </w:p>
    <w:p w14:paraId="234624D8" w14:textId="77777777" w:rsidR="008C48D2" w:rsidRDefault="008C48D2" w:rsidP="008C48D2">
      <w:r>
        <w:t>Trong mô hình trên, nhóm chúng em khoanh vùng phạm vi bài tập lớn bao gồm đối tượng là người dùng và các chức năng người dùng thực hiện được</w:t>
      </w:r>
    </w:p>
    <w:p w14:paraId="44ADE50D" w14:textId="24CB7845" w:rsidR="008C48D2" w:rsidRDefault="00DF0B36" w:rsidP="00DF0B36">
      <w:pPr>
        <w:pStyle w:val="Heading2"/>
      </w:pPr>
      <w:bookmarkStart w:id="55" w:name="_Toc153479694"/>
      <w:r>
        <w:t>Yêu cầu chức năng người dùng</w:t>
      </w:r>
      <w:bookmarkEnd w:id="55"/>
    </w:p>
    <w:p w14:paraId="2CD1C443" w14:textId="5B500759" w:rsidR="00DF0B36" w:rsidRDefault="00DF0B36" w:rsidP="00DF0B36">
      <w:pPr>
        <w:pStyle w:val="Heading3"/>
      </w:pPr>
      <w:bookmarkStart w:id="56" w:name="_Toc153479695"/>
      <w:r>
        <w:t>Chức năng hệ thống</w:t>
      </w:r>
      <w:bookmarkEnd w:id="56"/>
    </w:p>
    <w:p w14:paraId="46CB711F" w14:textId="77777777" w:rsidR="00AB6829" w:rsidRDefault="00AB6829" w:rsidP="00AB6829">
      <w:r>
        <w:t>Đối tượng sử dụng: Người dùng</w:t>
      </w:r>
    </w:p>
    <w:p w14:paraId="6F733DB3" w14:textId="77777777" w:rsidR="00AB6829" w:rsidRDefault="00AB6829" w:rsidP="00AB6829">
      <w:pPr>
        <w:keepNext/>
        <w:ind w:firstLine="0"/>
        <w:jc w:val="center"/>
      </w:pPr>
      <w:r>
        <w:rPr>
          <w:noProof/>
        </w:rPr>
        <w:drawing>
          <wp:inline distT="0" distB="0" distL="0" distR="0" wp14:anchorId="3EBAE2B1" wp14:editId="229781EF">
            <wp:extent cx="4531995" cy="21532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1995" cy="2153285"/>
                    </a:xfrm>
                    <a:prstGeom prst="rect">
                      <a:avLst/>
                    </a:prstGeom>
                    <a:noFill/>
                    <a:ln>
                      <a:noFill/>
                    </a:ln>
                  </pic:spPr>
                </pic:pic>
              </a:graphicData>
            </a:graphic>
          </wp:inline>
        </w:drawing>
      </w:r>
    </w:p>
    <w:p w14:paraId="05BF8FC7" w14:textId="3BEA05D4" w:rsidR="00AB6829" w:rsidRDefault="00AB6829" w:rsidP="00AB6829">
      <w:pPr>
        <w:pStyle w:val="Caption"/>
      </w:pPr>
      <w:r>
        <w:t xml:space="preserve">Hình </w:t>
      </w:r>
      <w:fldSimple w:instr=" STYLEREF 1 \s ">
        <w:r w:rsidR="00037888">
          <w:rPr>
            <w:noProof/>
          </w:rPr>
          <w:t>4</w:t>
        </w:r>
      </w:fldSimple>
      <w:r w:rsidR="00037888">
        <w:noBreakHyphen/>
      </w:r>
      <w:fldSimple w:instr=" SEQ Hình \* ARABIC \s 1 ">
        <w:r w:rsidR="00037888">
          <w:rPr>
            <w:noProof/>
          </w:rPr>
          <w:t>3</w:t>
        </w:r>
      </w:fldSimple>
      <w:r>
        <w:t xml:space="preserve"> Biểu đồ usecase hệ thống</w:t>
      </w:r>
    </w:p>
    <w:p w14:paraId="688903EE" w14:textId="77777777" w:rsidR="00AB6829" w:rsidRDefault="00AB6829" w:rsidP="00AB6829">
      <w:r>
        <w:t>Phạm vi hệ thống cho phép:</w:t>
      </w:r>
    </w:p>
    <w:p w14:paraId="6B68A20B" w14:textId="77777777" w:rsidR="00AB6829" w:rsidRDefault="00AB6829" w:rsidP="00826284">
      <w:pPr>
        <w:numPr>
          <w:ilvl w:val="0"/>
          <w:numId w:val="26"/>
        </w:numPr>
        <w:pBdr>
          <w:top w:val="nil"/>
          <w:left w:val="nil"/>
          <w:bottom w:val="nil"/>
          <w:right w:val="nil"/>
          <w:between w:val="nil"/>
        </w:pBdr>
      </w:pPr>
      <w:r>
        <w:rPr>
          <w:color w:val="000000"/>
        </w:rPr>
        <w:t>Xem thời tiết hiện tại</w:t>
      </w:r>
    </w:p>
    <w:p w14:paraId="281D5F02" w14:textId="77777777" w:rsidR="00AB6829" w:rsidRDefault="00AB6829" w:rsidP="00826284">
      <w:pPr>
        <w:numPr>
          <w:ilvl w:val="1"/>
          <w:numId w:val="26"/>
        </w:numPr>
        <w:pBdr>
          <w:top w:val="nil"/>
          <w:left w:val="nil"/>
          <w:bottom w:val="nil"/>
          <w:right w:val="nil"/>
          <w:between w:val="nil"/>
        </w:pBdr>
        <w:spacing w:before="0"/>
      </w:pPr>
      <w:r>
        <w:rPr>
          <w:color w:val="000000"/>
        </w:rPr>
        <w:t>Yêu cầu bắt buộc nhập đầy đủ: Cho phép hệ thống truy cập vị trí của người dùng</w:t>
      </w:r>
    </w:p>
    <w:p w14:paraId="09D28F7F" w14:textId="77777777" w:rsidR="00AB6829" w:rsidRDefault="00AB6829" w:rsidP="00826284">
      <w:pPr>
        <w:numPr>
          <w:ilvl w:val="1"/>
          <w:numId w:val="26"/>
        </w:numPr>
        <w:pBdr>
          <w:top w:val="nil"/>
          <w:left w:val="nil"/>
          <w:bottom w:val="nil"/>
          <w:right w:val="nil"/>
          <w:between w:val="nil"/>
        </w:pBdr>
        <w:spacing w:before="0"/>
      </w:pPr>
      <w:r>
        <w:rPr>
          <w:color w:val="000000"/>
        </w:rPr>
        <w:t>Hệ thống kiểm tra thông tin người dùng chọn. Nếu:</w:t>
      </w:r>
    </w:p>
    <w:p w14:paraId="6DD79E5A" w14:textId="77777777" w:rsidR="00AB6829" w:rsidRDefault="00AB6829" w:rsidP="00826284">
      <w:pPr>
        <w:numPr>
          <w:ilvl w:val="2"/>
          <w:numId w:val="26"/>
        </w:numPr>
        <w:pBdr>
          <w:top w:val="nil"/>
          <w:left w:val="nil"/>
          <w:bottom w:val="nil"/>
          <w:right w:val="nil"/>
          <w:between w:val="nil"/>
        </w:pBdr>
        <w:spacing w:before="0"/>
      </w:pPr>
      <w:r>
        <w:rPr>
          <w:color w:val="000000"/>
        </w:rPr>
        <w:t>Cho phép: Cho phép truy cập vào hệ thống</w:t>
      </w:r>
    </w:p>
    <w:p w14:paraId="03E2CAC6" w14:textId="77777777" w:rsidR="00AB6829" w:rsidRDefault="00AB6829" w:rsidP="00826284">
      <w:pPr>
        <w:numPr>
          <w:ilvl w:val="2"/>
          <w:numId w:val="26"/>
        </w:numPr>
        <w:pBdr>
          <w:top w:val="nil"/>
          <w:left w:val="nil"/>
          <w:bottom w:val="nil"/>
          <w:right w:val="nil"/>
          <w:between w:val="nil"/>
        </w:pBdr>
        <w:spacing w:before="0"/>
      </w:pPr>
      <w:r>
        <w:rPr>
          <w:color w:val="000000"/>
        </w:rPr>
        <w:t>Không cho phép: Không vào được ứng dụng</w:t>
      </w:r>
    </w:p>
    <w:p w14:paraId="2E89CCF2" w14:textId="77777777" w:rsidR="00AB6829" w:rsidRDefault="00AB6829" w:rsidP="00826284">
      <w:pPr>
        <w:numPr>
          <w:ilvl w:val="0"/>
          <w:numId w:val="26"/>
        </w:numPr>
        <w:pBdr>
          <w:top w:val="nil"/>
          <w:left w:val="nil"/>
          <w:bottom w:val="nil"/>
          <w:right w:val="nil"/>
          <w:between w:val="nil"/>
        </w:pBdr>
        <w:spacing w:before="0"/>
      </w:pPr>
      <w:r>
        <w:rPr>
          <w:color w:val="000000"/>
        </w:rPr>
        <w:t>Xem thời tiết những ngày tiếp theo</w:t>
      </w:r>
    </w:p>
    <w:p w14:paraId="77883089" w14:textId="6B404BE9" w:rsidR="00AB6829" w:rsidRDefault="00AB6829" w:rsidP="00826284">
      <w:pPr>
        <w:pStyle w:val="ListParagraph"/>
        <w:numPr>
          <w:ilvl w:val="0"/>
          <w:numId w:val="27"/>
        </w:numPr>
        <w:pBdr>
          <w:top w:val="nil"/>
          <w:left w:val="nil"/>
          <w:bottom w:val="nil"/>
          <w:right w:val="nil"/>
          <w:between w:val="nil"/>
        </w:pBdr>
        <w:spacing w:before="0"/>
        <w:rPr>
          <w:color w:val="000000"/>
        </w:rPr>
      </w:pPr>
      <w:r w:rsidRPr="0047200C">
        <w:rPr>
          <w:color w:val="000000"/>
        </w:rPr>
        <w:t>Người dùng chọn vào xem thời tiết những ngày tiếp theo.</w:t>
      </w:r>
    </w:p>
    <w:p w14:paraId="7BC43F56" w14:textId="77777777" w:rsidR="00AB6829" w:rsidRPr="00AB6829" w:rsidRDefault="00AB6829" w:rsidP="00AB6829">
      <w:pPr>
        <w:pStyle w:val="Heading2"/>
      </w:pPr>
      <w:bookmarkStart w:id="57" w:name="_Toc153454040"/>
      <w:bookmarkStart w:id="58" w:name="_Toc153454102"/>
      <w:bookmarkStart w:id="59" w:name="_Toc153479696"/>
      <w:r w:rsidRPr="00AB6829">
        <w:t>Yêu cầu phi chức năng</w:t>
      </w:r>
      <w:bookmarkEnd w:id="57"/>
      <w:bookmarkEnd w:id="58"/>
      <w:bookmarkEnd w:id="59"/>
    </w:p>
    <w:p w14:paraId="32BEBD44" w14:textId="77777777" w:rsidR="00AB6829" w:rsidRDefault="00AB6829" w:rsidP="00826284">
      <w:pPr>
        <w:numPr>
          <w:ilvl w:val="0"/>
          <w:numId w:val="28"/>
        </w:numPr>
        <w:pBdr>
          <w:top w:val="nil"/>
          <w:left w:val="nil"/>
          <w:bottom w:val="nil"/>
          <w:right w:val="nil"/>
          <w:between w:val="nil"/>
        </w:pBdr>
        <w:spacing w:before="0"/>
      </w:pPr>
      <w:r>
        <w:rPr>
          <w:color w:val="000000"/>
        </w:rPr>
        <w:t>Độ tin cậy: Mức độ hệ thống phần mềm liên tục thực hiện các chức năng được chỉ định mà không gặp sự cố.</w:t>
      </w:r>
    </w:p>
    <w:p w14:paraId="5A6FB50A" w14:textId="77777777" w:rsidR="00AB6829" w:rsidRDefault="00AB6829" w:rsidP="00826284">
      <w:pPr>
        <w:numPr>
          <w:ilvl w:val="0"/>
          <w:numId w:val="28"/>
        </w:numPr>
        <w:pBdr>
          <w:top w:val="nil"/>
          <w:left w:val="nil"/>
          <w:bottom w:val="nil"/>
          <w:right w:val="nil"/>
          <w:between w:val="nil"/>
        </w:pBdr>
        <w:spacing w:before="0"/>
      </w:pPr>
      <w:r>
        <w:rPr>
          <w:color w:val="000000"/>
        </w:rPr>
        <w:t xml:space="preserve">Tính </w:t>
      </w:r>
      <w:r>
        <w:t>khả</w:t>
      </w:r>
      <w:r>
        <w:rPr>
          <w:color w:val="000000"/>
        </w:rPr>
        <w:t xml:space="preserve"> dụng: Người dùng có thể dễ dàng học hỏi, vận hành và tương tác với ứng dụng.</w:t>
      </w:r>
    </w:p>
    <w:p w14:paraId="0A812A96" w14:textId="77777777" w:rsidR="00AB6829" w:rsidRDefault="00AB6829" w:rsidP="00826284">
      <w:pPr>
        <w:numPr>
          <w:ilvl w:val="0"/>
          <w:numId w:val="28"/>
        </w:numPr>
        <w:pBdr>
          <w:top w:val="nil"/>
          <w:left w:val="nil"/>
          <w:bottom w:val="nil"/>
          <w:right w:val="nil"/>
          <w:between w:val="nil"/>
        </w:pBdr>
        <w:spacing w:before="0"/>
      </w:pPr>
      <w:r>
        <w:rPr>
          <w:color w:val="000000"/>
        </w:rPr>
        <w:t>Khả năng mở rộng: Hệ thống ứng dụng phần mềm có thể mở rộng khả năng xử lý của nó để đáp ứng nhu cầu gia tăng của người dùng.</w:t>
      </w:r>
    </w:p>
    <w:p w14:paraId="184B69D4" w14:textId="77777777" w:rsidR="00AB6829" w:rsidRDefault="00AB6829" w:rsidP="00826284">
      <w:pPr>
        <w:numPr>
          <w:ilvl w:val="0"/>
          <w:numId w:val="28"/>
        </w:numPr>
        <w:pBdr>
          <w:top w:val="nil"/>
          <w:left w:val="nil"/>
          <w:bottom w:val="nil"/>
          <w:right w:val="nil"/>
          <w:between w:val="nil"/>
        </w:pBdr>
        <w:spacing w:before="0"/>
      </w:pPr>
      <w:r>
        <w:rPr>
          <w:color w:val="000000"/>
        </w:rPr>
        <w:t>Khả năng tương tác: Giao diện hệ thống app phù hợp với các thiết bị di động</w:t>
      </w:r>
    </w:p>
    <w:p w14:paraId="2C8B21C0" w14:textId="69D3737D" w:rsidR="00AB6829" w:rsidRPr="00113469" w:rsidRDefault="00AB6829" w:rsidP="00826284">
      <w:pPr>
        <w:numPr>
          <w:ilvl w:val="0"/>
          <w:numId w:val="28"/>
        </w:numPr>
        <w:pBdr>
          <w:top w:val="nil"/>
          <w:left w:val="nil"/>
          <w:bottom w:val="nil"/>
          <w:right w:val="nil"/>
          <w:between w:val="nil"/>
        </w:pBdr>
        <w:spacing w:before="0"/>
      </w:pPr>
      <w:r>
        <w:rPr>
          <w:color w:val="000000"/>
        </w:rPr>
        <w:t>Tái sử dụng: Một số chức năng của ứng dụng có thể được sử dụng lại trong một ứng dụng khác.</w:t>
      </w:r>
    </w:p>
    <w:p w14:paraId="700280D0" w14:textId="49DA521C" w:rsidR="00113469" w:rsidRDefault="00113469" w:rsidP="00113469">
      <w:pPr>
        <w:pStyle w:val="Heading3"/>
      </w:pPr>
      <w:bookmarkStart w:id="60" w:name="_Toc153479697"/>
      <w:r>
        <w:t>Yêu cầu chức năng hệ thống</w:t>
      </w:r>
      <w:r w:rsidR="00B70F50">
        <w:t>, mô hình hóa hệ thống</w:t>
      </w:r>
      <w:bookmarkEnd w:id="60"/>
    </w:p>
    <w:p w14:paraId="5A120EBD" w14:textId="183E6335" w:rsidR="00113469" w:rsidRDefault="00B70F50" w:rsidP="00826284">
      <w:pPr>
        <w:pStyle w:val="Heading4"/>
        <w:numPr>
          <w:ilvl w:val="0"/>
          <w:numId w:val="29"/>
        </w:numPr>
      </w:pPr>
      <w:r>
        <w:t>Các chức năng tổng quát của hệ thống</w:t>
      </w:r>
    </w:p>
    <w:p w14:paraId="2C70B61B" w14:textId="0C3B0E42" w:rsidR="00B70F50" w:rsidRPr="002958F1" w:rsidRDefault="00B70F50" w:rsidP="00B70F50">
      <w:pPr>
        <w:rPr>
          <w:i/>
          <w:iCs/>
        </w:rPr>
      </w:pPr>
      <w:r w:rsidRPr="002958F1">
        <w:rPr>
          <w:i/>
          <w:iCs/>
        </w:rPr>
        <w:t>Biểu đồ usecase:</w:t>
      </w:r>
    </w:p>
    <w:p w14:paraId="4F274D49" w14:textId="77777777" w:rsidR="00B70F50" w:rsidRDefault="00B70F50" w:rsidP="00037888">
      <w:pPr>
        <w:keepNext/>
        <w:jc w:val="center"/>
      </w:pPr>
      <w:r>
        <w:rPr>
          <w:noProof/>
        </w:rPr>
        <w:drawing>
          <wp:inline distT="0" distB="0" distL="0" distR="0" wp14:anchorId="31A63081" wp14:editId="4F9F824E">
            <wp:extent cx="4531995" cy="21532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1995" cy="2153285"/>
                    </a:xfrm>
                    <a:prstGeom prst="rect">
                      <a:avLst/>
                    </a:prstGeom>
                    <a:noFill/>
                    <a:ln>
                      <a:noFill/>
                    </a:ln>
                  </pic:spPr>
                </pic:pic>
              </a:graphicData>
            </a:graphic>
          </wp:inline>
        </w:drawing>
      </w:r>
    </w:p>
    <w:p w14:paraId="509EB22C" w14:textId="75A78A95" w:rsidR="00B70F50" w:rsidRDefault="00B70F50" w:rsidP="00B70F50">
      <w:pPr>
        <w:pStyle w:val="Caption"/>
      </w:pPr>
      <w:r>
        <w:t xml:space="preserve">Hình </w:t>
      </w:r>
      <w:fldSimple w:instr=" STYLEREF 1 \s ">
        <w:r w:rsidR="00037888">
          <w:rPr>
            <w:noProof/>
          </w:rPr>
          <w:t>4</w:t>
        </w:r>
      </w:fldSimple>
      <w:r w:rsidR="00037888">
        <w:noBreakHyphen/>
      </w:r>
      <w:fldSimple w:instr=" SEQ Hình \* ARABIC \s 1 ">
        <w:r w:rsidR="00037888">
          <w:rPr>
            <w:noProof/>
          </w:rPr>
          <w:t>4</w:t>
        </w:r>
      </w:fldSimple>
      <w:r>
        <w:t xml:space="preserve"> Quy trình tổng quát của hệ thống</w:t>
      </w:r>
    </w:p>
    <w:p w14:paraId="3B68AB8F" w14:textId="33240189" w:rsidR="00B70F50" w:rsidRDefault="00B70F50" w:rsidP="00B70F50">
      <w:pPr>
        <w:pStyle w:val="Heading4"/>
      </w:pPr>
      <w:r>
        <w:t>Chức năng xem thời tiết của hệ thống</w:t>
      </w:r>
    </w:p>
    <w:p w14:paraId="075BB685" w14:textId="7D327A49" w:rsidR="00B70F50" w:rsidRPr="002958F1" w:rsidRDefault="002958F1" w:rsidP="00B70F50">
      <w:pPr>
        <w:rPr>
          <w:i/>
          <w:iCs/>
        </w:rPr>
      </w:pPr>
      <w:r w:rsidRPr="002958F1">
        <w:rPr>
          <w:i/>
          <w:iCs/>
        </w:rPr>
        <w:t>Biểu đồ hoạt động:</w:t>
      </w:r>
    </w:p>
    <w:p w14:paraId="6E93D85C" w14:textId="77777777" w:rsidR="002958F1" w:rsidRDefault="002958F1" w:rsidP="00037888">
      <w:pPr>
        <w:keepNext/>
        <w:jc w:val="center"/>
      </w:pPr>
      <w:r w:rsidRPr="002958F1">
        <w:drawing>
          <wp:inline distT="0" distB="0" distL="0" distR="0" wp14:anchorId="4E6818D1" wp14:editId="7A6A9C55">
            <wp:extent cx="5580380" cy="3940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940175"/>
                    </a:xfrm>
                    <a:prstGeom prst="rect">
                      <a:avLst/>
                    </a:prstGeom>
                  </pic:spPr>
                </pic:pic>
              </a:graphicData>
            </a:graphic>
          </wp:inline>
        </w:drawing>
      </w:r>
    </w:p>
    <w:p w14:paraId="148A3636" w14:textId="6A0A23C8" w:rsidR="002958F1" w:rsidRDefault="002958F1" w:rsidP="002958F1">
      <w:pPr>
        <w:pStyle w:val="Caption"/>
      </w:pPr>
      <w:r>
        <w:t xml:space="preserve">Hình </w:t>
      </w:r>
      <w:fldSimple w:instr=" STYLEREF 1 \s ">
        <w:r w:rsidR="00037888">
          <w:rPr>
            <w:noProof/>
          </w:rPr>
          <w:t>4</w:t>
        </w:r>
      </w:fldSimple>
      <w:r w:rsidR="00037888">
        <w:noBreakHyphen/>
      </w:r>
      <w:fldSimple w:instr=" SEQ Hình \* ARABIC \s 1 ">
        <w:r w:rsidR="00037888">
          <w:rPr>
            <w:noProof/>
          </w:rPr>
          <w:t>5</w:t>
        </w:r>
      </w:fldSimple>
      <w:r>
        <w:t xml:space="preserve"> Biểu đồ hoạt động chức năng</w:t>
      </w:r>
    </w:p>
    <w:p w14:paraId="5E107CFD" w14:textId="6057740D" w:rsidR="002958F1" w:rsidRDefault="00F5262F" w:rsidP="002958F1">
      <w:pPr>
        <w:rPr>
          <w:i/>
          <w:iCs/>
        </w:rPr>
      </w:pPr>
      <w:r>
        <w:rPr>
          <w:i/>
          <w:iCs/>
        </w:rPr>
        <w:t>Biểu đồ tuần tự:</w:t>
      </w:r>
    </w:p>
    <w:p w14:paraId="2A96723E" w14:textId="77777777" w:rsidR="00F5262F" w:rsidRDefault="00F5262F" w:rsidP="00037888">
      <w:pPr>
        <w:keepNext/>
        <w:jc w:val="center"/>
      </w:pPr>
      <w:r w:rsidRPr="00F5262F">
        <w:rPr>
          <w:i/>
          <w:iCs/>
        </w:rPr>
        <w:drawing>
          <wp:inline distT="0" distB="0" distL="0" distR="0" wp14:anchorId="393E1261" wp14:editId="1D350D2A">
            <wp:extent cx="5580380" cy="1910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1910715"/>
                    </a:xfrm>
                    <a:prstGeom prst="rect">
                      <a:avLst/>
                    </a:prstGeom>
                  </pic:spPr>
                </pic:pic>
              </a:graphicData>
            </a:graphic>
          </wp:inline>
        </w:drawing>
      </w:r>
    </w:p>
    <w:p w14:paraId="160C04CC" w14:textId="554DFE1C" w:rsidR="00F5262F" w:rsidRPr="00F5262F" w:rsidRDefault="00F5262F" w:rsidP="00F5262F">
      <w:pPr>
        <w:pStyle w:val="Caption"/>
        <w:rPr>
          <w:i/>
          <w:iCs/>
        </w:rPr>
      </w:pPr>
      <w:r>
        <w:t xml:space="preserve">Hình </w:t>
      </w:r>
      <w:fldSimple w:instr=" STYLEREF 1 \s ">
        <w:r w:rsidR="00037888">
          <w:rPr>
            <w:noProof/>
          </w:rPr>
          <w:t>4</w:t>
        </w:r>
      </w:fldSimple>
      <w:r w:rsidR="00037888">
        <w:noBreakHyphen/>
      </w:r>
      <w:fldSimple w:instr=" SEQ Hình \* ARABIC \s 1 ">
        <w:r w:rsidR="00037888">
          <w:rPr>
            <w:noProof/>
          </w:rPr>
          <w:t>6</w:t>
        </w:r>
      </w:fldSimple>
      <w:r>
        <w:t xml:space="preserve"> </w:t>
      </w:r>
      <w:r>
        <w:rPr>
          <w:color w:val="000000"/>
          <w:szCs w:val="26"/>
        </w:rPr>
        <w:t>Biểu đồ tuần tự chức năng</w:t>
      </w:r>
    </w:p>
    <w:p w14:paraId="74F1DD68" w14:textId="77777777" w:rsidR="00AB6829" w:rsidRPr="00AB6829" w:rsidRDefault="00AB6829" w:rsidP="00AB6829">
      <w:pPr>
        <w:pBdr>
          <w:top w:val="nil"/>
          <w:left w:val="nil"/>
          <w:bottom w:val="nil"/>
          <w:right w:val="nil"/>
          <w:between w:val="nil"/>
        </w:pBdr>
        <w:spacing w:before="0"/>
      </w:pPr>
    </w:p>
    <w:p w14:paraId="2836D027" w14:textId="292C40BB" w:rsidR="00DF0B36" w:rsidRDefault="00FB479D" w:rsidP="00DF0B36">
      <w:r>
        <w:t xml:space="preserve">Mô tả thực hiện: </w:t>
      </w:r>
    </w:p>
    <w:p w14:paraId="6FD36501" w14:textId="77777777" w:rsidR="00FB479D" w:rsidRDefault="00FB479D" w:rsidP="00826284">
      <w:pPr>
        <w:pStyle w:val="ListParagraph"/>
        <w:numPr>
          <w:ilvl w:val="0"/>
          <w:numId w:val="30"/>
        </w:numPr>
      </w:pPr>
      <w:r>
        <w:t>Bước 1: Mở giao diện ứng dụng: Người dùng mở ứng dụng thời tiết trên điện thoại hoặc máy tính bảng.</w:t>
      </w:r>
    </w:p>
    <w:p w14:paraId="1BD6C8BB" w14:textId="77777777" w:rsidR="00FB479D" w:rsidRDefault="00FB479D" w:rsidP="00826284">
      <w:pPr>
        <w:pStyle w:val="ListParagraph"/>
        <w:numPr>
          <w:ilvl w:val="0"/>
          <w:numId w:val="30"/>
        </w:numPr>
      </w:pPr>
      <w:r>
        <w:t>Bước 2: Chọn phép truy cập vị trí: Ứng dụng yêu cầu người dùng cấp phép truy cập vị trí để có thể lấy thông tin thời tiết chính xác.</w:t>
      </w:r>
    </w:p>
    <w:p w14:paraId="19DF8108" w14:textId="77777777" w:rsidR="00FB479D" w:rsidRDefault="00FB479D" w:rsidP="00826284">
      <w:pPr>
        <w:pStyle w:val="ListParagraph"/>
        <w:numPr>
          <w:ilvl w:val="0"/>
          <w:numId w:val="30"/>
        </w:numPr>
      </w:pPr>
      <w:r>
        <w:t>Bước 3: Gửi yêu cầu đến hệ thống: Ứng dụng gửi yêu cầu đến hệ thống thời tiết, bao gồm vị trí của người dùng và các thông tin khác cần thiết.</w:t>
      </w:r>
    </w:p>
    <w:p w14:paraId="2E65D43E" w14:textId="77777777" w:rsidR="00FB479D" w:rsidRDefault="00FB479D" w:rsidP="00826284">
      <w:pPr>
        <w:pStyle w:val="ListParagraph"/>
        <w:numPr>
          <w:ilvl w:val="0"/>
          <w:numId w:val="30"/>
        </w:numPr>
      </w:pPr>
      <w:r>
        <w:t>Bước 4: Hệ thống xử lý yêu cầu: Hệ thống thời tiết xử lý yêu cầu và trả về kết quả cho ứng dụng.</w:t>
      </w:r>
    </w:p>
    <w:p w14:paraId="138C1B2E" w14:textId="77777777" w:rsidR="00FB479D" w:rsidRDefault="00FB479D" w:rsidP="00826284">
      <w:pPr>
        <w:pStyle w:val="ListParagraph"/>
        <w:numPr>
          <w:ilvl w:val="0"/>
          <w:numId w:val="30"/>
        </w:numPr>
      </w:pPr>
      <w:r>
        <w:t>Bước 5: Hiển thị kết quả thời tiết hiện tại : Ứng dụng hiển thị kết quả thời tiết hiện tại trên giao diện ứng dụng.</w:t>
      </w:r>
    </w:p>
    <w:p w14:paraId="00FB6039" w14:textId="77777777" w:rsidR="00FB479D" w:rsidRDefault="00FB479D" w:rsidP="00826284">
      <w:pPr>
        <w:pStyle w:val="ListParagraph"/>
        <w:numPr>
          <w:ilvl w:val="0"/>
          <w:numId w:val="30"/>
        </w:numPr>
      </w:pPr>
      <w:r>
        <w:t>Bước 6: Gửi yêu cầu đến hệ thống: Ứng dụng gửi yêu cầu đến hệ thống thời tiết để lấy thông tin thời tiết 7 ngày tới.</w:t>
      </w:r>
    </w:p>
    <w:p w14:paraId="21BC057A" w14:textId="4A8E1DE7" w:rsidR="00FB479D" w:rsidRDefault="00FB479D" w:rsidP="00826284">
      <w:pPr>
        <w:pStyle w:val="ListParagraph"/>
        <w:numPr>
          <w:ilvl w:val="0"/>
          <w:numId w:val="30"/>
        </w:numPr>
      </w:pPr>
      <w:r>
        <w:t>Bước 7: Hiển thị kết quả thời tiết 7 ngày tới: Ứng dụng hiển thị kết quả thời tiết 7 ngày tới trên giao diện ứng dụng.</w:t>
      </w:r>
    </w:p>
    <w:p w14:paraId="491E0C39" w14:textId="617754B4" w:rsidR="00622316" w:rsidRDefault="00622316" w:rsidP="00622316">
      <w:pPr>
        <w:pStyle w:val="Heading2"/>
      </w:pPr>
      <w:bookmarkStart w:id="61" w:name="_Toc153479698"/>
      <w:r>
        <w:t>Đặc tả giao diện đồ họa người dùng</w:t>
      </w:r>
      <w:bookmarkEnd w:id="61"/>
    </w:p>
    <w:p w14:paraId="69F059C5" w14:textId="77777777" w:rsidR="004B249D" w:rsidRDefault="004B249D" w:rsidP="00037888">
      <w:pPr>
        <w:keepNext/>
        <w:jc w:val="center"/>
      </w:pPr>
      <w:r w:rsidRPr="004B249D">
        <w:drawing>
          <wp:inline distT="0" distB="0" distL="0" distR="0" wp14:anchorId="610A0890" wp14:editId="58F75972">
            <wp:extent cx="3638737" cy="336567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8737" cy="3365673"/>
                    </a:xfrm>
                    <a:prstGeom prst="rect">
                      <a:avLst/>
                    </a:prstGeom>
                  </pic:spPr>
                </pic:pic>
              </a:graphicData>
            </a:graphic>
          </wp:inline>
        </w:drawing>
      </w:r>
    </w:p>
    <w:p w14:paraId="39F95F79" w14:textId="15BCF3C5" w:rsidR="00622316" w:rsidRDefault="004B249D" w:rsidP="004B249D">
      <w:pPr>
        <w:pStyle w:val="Caption"/>
      </w:pPr>
      <w:r>
        <w:t xml:space="preserve">Hình </w:t>
      </w:r>
      <w:fldSimple w:instr=" STYLEREF 1 \s ">
        <w:r w:rsidR="00037888">
          <w:rPr>
            <w:noProof/>
          </w:rPr>
          <w:t>4</w:t>
        </w:r>
      </w:fldSimple>
      <w:r w:rsidR="00037888">
        <w:noBreakHyphen/>
      </w:r>
      <w:fldSimple w:instr=" SEQ Hình \* ARABIC \s 1 ">
        <w:r w:rsidR="00037888">
          <w:rPr>
            <w:noProof/>
          </w:rPr>
          <w:t>7</w:t>
        </w:r>
      </w:fldSimple>
      <w:r>
        <w:t xml:space="preserve"> Cấu trúc màn hình</w:t>
      </w:r>
    </w:p>
    <w:p w14:paraId="130A9BA4" w14:textId="77777777" w:rsidR="004B249D" w:rsidRDefault="004B249D" w:rsidP="00826284">
      <w:pPr>
        <w:pStyle w:val="Heading4"/>
        <w:numPr>
          <w:ilvl w:val="0"/>
          <w:numId w:val="33"/>
        </w:numPr>
      </w:pPr>
      <w:bookmarkStart w:id="62" w:name="_Toc153454047"/>
      <w:bookmarkStart w:id="63" w:name="_Toc153454109"/>
      <w:r>
        <w:t>Header</w:t>
      </w:r>
      <w:bookmarkEnd w:id="62"/>
      <w:bookmarkEnd w:id="63"/>
    </w:p>
    <w:p w14:paraId="19019C80" w14:textId="72C7C5C8" w:rsidR="004B249D" w:rsidRDefault="004B249D" w:rsidP="00826284">
      <w:pPr>
        <w:numPr>
          <w:ilvl w:val="0"/>
          <w:numId w:val="32"/>
        </w:numPr>
        <w:pBdr>
          <w:top w:val="nil"/>
          <w:left w:val="nil"/>
          <w:bottom w:val="nil"/>
          <w:right w:val="nil"/>
          <w:between w:val="nil"/>
        </w:pBdr>
      </w:pPr>
      <w:r>
        <w:rPr>
          <w:color w:val="000000"/>
        </w:rPr>
        <w:t xml:space="preserve">Chứa thông tin dự báo thời tiết </w:t>
      </w:r>
      <w:r>
        <w:rPr>
          <w:color w:val="000000"/>
        </w:rPr>
        <w:t>thời điểm hiện tại</w:t>
      </w:r>
    </w:p>
    <w:p w14:paraId="6DDD9DA2" w14:textId="77777777" w:rsidR="004B249D" w:rsidRDefault="004B249D" w:rsidP="00826284">
      <w:pPr>
        <w:pStyle w:val="Heading4"/>
        <w:numPr>
          <w:ilvl w:val="0"/>
          <w:numId w:val="33"/>
        </w:numPr>
      </w:pPr>
      <w:bookmarkStart w:id="64" w:name="_Toc153454048"/>
      <w:bookmarkStart w:id="65" w:name="_Toc153454110"/>
      <w:r>
        <w:t>Body</w:t>
      </w:r>
      <w:bookmarkEnd w:id="64"/>
      <w:bookmarkEnd w:id="65"/>
    </w:p>
    <w:p w14:paraId="69F54676" w14:textId="74FB6DE8" w:rsidR="004B249D" w:rsidRPr="004B249D" w:rsidRDefault="004B249D" w:rsidP="00826284">
      <w:pPr>
        <w:numPr>
          <w:ilvl w:val="0"/>
          <w:numId w:val="31"/>
        </w:numPr>
        <w:pBdr>
          <w:top w:val="nil"/>
          <w:left w:val="nil"/>
          <w:bottom w:val="nil"/>
          <w:right w:val="nil"/>
          <w:between w:val="nil"/>
        </w:pBdr>
        <w:ind w:left="1134"/>
        <w:jc w:val="left"/>
      </w:pPr>
      <w:r>
        <w:rPr>
          <w:color w:val="000000"/>
        </w:rPr>
        <w:t xml:space="preserve">Chứa các nội dung thời tiết 7 ngày tiếp theo </w:t>
      </w:r>
    </w:p>
    <w:p w14:paraId="217DA4FF" w14:textId="61939F93" w:rsidR="004B249D" w:rsidRDefault="00037888" w:rsidP="00037888">
      <w:pPr>
        <w:pStyle w:val="Heading1"/>
      </w:pPr>
      <w:r>
        <w:t xml:space="preserve"> </w:t>
      </w:r>
      <w:bookmarkStart w:id="66" w:name="_Toc153479699"/>
      <w:r>
        <w:t>KẾT QUẢ CÀI ĐẶT VÀ THỬ NGHIỆM</w:t>
      </w:r>
      <w:bookmarkEnd w:id="66"/>
      <w:r w:rsidR="004B249D">
        <w:t xml:space="preserve"> </w:t>
      </w:r>
    </w:p>
    <w:p w14:paraId="775DB9E5" w14:textId="0E1AB89C" w:rsidR="00037888" w:rsidRPr="00037888" w:rsidRDefault="00037888" w:rsidP="00037888">
      <w:pPr>
        <w:pStyle w:val="Heading2"/>
      </w:pPr>
      <w:bookmarkStart w:id="67" w:name="_Toc153479700"/>
      <w:r>
        <w:t>Màn hình mở đầu</w:t>
      </w:r>
      <w:bookmarkEnd w:id="67"/>
    </w:p>
    <w:p w14:paraId="28D8B759" w14:textId="77777777" w:rsidR="00037888" w:rsidRDefault="007B1204" w:rsidP="00037888">
      <w:pPr>
        <w:keepNext/>
        <w:jc w:val="center"/>
      </w:pPr>
      <w:r>
        <w:rPr>
          <w:noProof/>
        </w:rPr>
        <w:drawing>
          <wp:inline distT="0" distB="0" distL="0" distR="0" wp14:anchorId="4C628ECA" wp14:editId="22FBC7A7">
            <wp:extent cx="2312505" cy="43665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33">
                      <a:extLst>
                        <a:ext uri="{28A0092B-C50C-407E-A947-70E740481C1C}">
                          <a14:useLocalDpi xmlns:a14="http://schemas.microsoft.com/office/drawing/2010/main" val="0"/>
                        </a:ext>
                      </a:extLst>
                    </a:blip>
                    <a:srcRect l="-4760" t="-858" r="896" b="6562"/>
                    <a:stretch/>
                  </pic:blipFill>
                  <pic:spPr bwMode="auto">
                    <a:xfrm>
                      <a:off x="0" y="0"/>
                      <a:ext cx="2312982" cy="4367493"/>
                    </a:xfrm>
                    <a:prstGeom prst="rect">
                      <a:avLst/>
                    </a:prstGeom>
                    <a:noFill/>
                    <a:ln>
                      <a:noFill/>
                    </a:ln>
                    <a:extLst>
                      <a:ext uri="{53640926-AAD7-44D8-BBD7-CCE9431645EC}">
                        <a14:shadowObscured xmlns:a14="http://schemas.microsoft.com/office/drawing/2010/main"/>
                      </a:ext>
                    </a:extLst>
                  </pic:spPr>
                </pic:pic>
              </a:graphicData>
            </a:graphic>
          </wp:inline>
        </w:drawing>
      </w:r>
    </w:p>
    <w:p w14:paraId="237EAF09" w14:textId="491DE39A" w:rsidR="004B249D" w:rsidRPr="004B249D" w:rsidRDefault="00037888" w:rsidP="00037888">
      <w:pPr>
        <w:pStyle w:val="Caption"/>
      </w:pPr>
      <w:r>
        <w:t xml:space="preserve">Hình </w:t>
      </w:r>
      <w:fldSimple w:instr=" STYLEREF 1 \s ">
        <w:r>
          <w:rPr>
            <w:noProof/>
          </w:rPr>
          <w:t>5</w:t>
        </w:r>
      </w:fldSimple>
      <w:r>
        <w:noBreakHyphen/>
      </w:r>
      <w:fldSimple w:instr=" SEQ Hình \* ARABIC \s 1 ">
        <w:r>
          <w:rPr>
            <w:noProof/>
          </w:rPr>
          <w:t>1</w:t>
        </w:r>
      </w:fldSimple>
      <w:r>
        <w:t xml:space="preserve"> màn hình mở đầu</w:t>
      </w:r>
    </w:p>
    <w:p w14:paraId="27B5751A" w14:textId="77777777" w:rsidR="00037888" w:rsidRDefault="00037888" w:rsidP="00037888">
      <w:pPr>
        <w:keepNext/>
        <w:jc w:val="center"/>
      </w:pPr>
      <w:r>
        <w:rPr>
          <w:noProof/>
        </w:rPr>
        <w:drawing>
          <wp:inline distT="0" distB="0" distL="0" distR="0" wp14:anchorId="0A6433AD" wp14:editId="411F1C76">
            <wp:extent cx="2126615" cy="43194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34">
                      <a:extLst>
                        <a:ext uri="{28A0092B-C50C-407E-A947-70E740481C1C}">
                          <a14:useLocalDpi xmlns:a14="http://schemas.microsoft.com/office/drawing/2010/main" val="0"/>
                        </a:ext>
                      </a:extLst>
                    </a:blip>
                    <a:srcRect t="2128" r="2117" b="5351"/>
                    <a:stretch/>
                  </pic:blipFill>
                  <pic:spPr bwMode="auto">
                    <a:xfrm>
                      <a:off x="0" y="0"/>
                      <a:ext cx="2136499" cy="4339541"/>
                    </a:xfrm>
                    <a:prstGeom prst="rect">
                      <a:avLst/>
                    </a:prstGeom>
                    <a:noFill/>
                    <a:ln>
                      <a:noFill/>
                    </a:ln>
                    <a:extLst>
                      <a:ext uri="{53640926-AAD7-44D8-BBD7-CCE9431645EC}">
                        <a14:shadowObscured xmlns:a14="http://schemas.microsoft.com/office/drawing/2010/main"/>
                      </a:ext>
                    </a:extLst>
                  </pic:spPr>
                </pic:pic>
              </a:graphicData>
            </a:graphic>
          </wp:inline>
        </w:drawing>
      </w:r>
    </w:p>
    <w:p w14:paraId="11D87737" w14:textId="73A8B558" w:rsidR="00FE5128" w:rsidRDefault="00037888" w:rsidP="00420402">
      <w:pPr>
        <w:pStyle w:val="Caption"/>
      </w:pPr>
      <w:r>
        <w:t xml:space="preserve">Hình </w:t>
      </w:r>
      <w:fldSimple w:instr=" STYLEREF 1 \s ">
        <w:r>
          <w:rPr>
            <w:noProof/>
          </w:rPr>
          <w:t>5</w:t>
        </w:r>
      </w:fldSimple>
      <w:r>
        <w:noBreakHyphen/>
      </w:r>
      <w:fldSimple w:instr=" SEQ Hình \* ARABIC \s 1 ">
        <w:r>
          <w:rPr>
            <w:noProof/>
          </w:rPr>
          <w:t>2</w:t>
        </w:r>
      </w:fldSimple>
      <w:r>
        <w:t xml:space="preserve"> Màn hình thời tiết 7 ngày</w:t>
      </w:r>
      <w:bookmarkStart w:id="68" w:name="_Toc169424247"/>
    </w:p>
    <w:p w14:paraId="2A41EC74" w14:textId="621DE75F" w:rsidR="00420402" w:rsidRDefault="00420402">
      <w:pPr>
        <w:spacing w:before="0" w:line="240" w:lineRule="auto"/>
        <w:ind w:firstLine="0"/>
        <w:jc w:val="left"/>
      </w:pPr>
      <w:r>
        <w:br w:type="page"/>
      </w:r>
    </w:p>
    <w:p w14:paraId="304213A2" w14:textId="62A04E89" w:rsidR="00420402" w:rsidRDefault="00420402" w:rsidP="00420402">
      <w:pPr>
        <w:pStyle w:val="Style1"/>
      </w:pPr>
      <w:r>
        <w:t xml:space="preserve"> </w:t>
      </w:r>
      <w:bookmarkStart w:id="69" w:name="_Toc153479701"/>
      <w:r>
        <w:t>KẾT LUẬN VÀ PH</w:t>
      </w:r>
      <w:r w:rsidR="003C0FFE">
        <w:t>ƯƠNG</w:t>
      </w:r>
      <w:r>
        <w:t xml:space="preserve"> HƯỚNG PHÁT TRIỂN</w:t>
      </w:r>
      <w:bookmarkEnd w:id="69"/>
    </w:p>
    <w:p w14:paraId="537D2823" w14:textId="77777777" w:rsidR="00420402" w:rsidRDefault="00420402" w:rsidP="00420402">
      <w:r>
        <w:t>Sau quá trình cố gắng và hoàn thiện bài tập lớn, nhóm chúng em đã thu được thành quả đầu tiên là app thời tiết sẵn sàng chạy thử nghiệm tới người dùng.</w:t>
      </w:r>
    </w:p>
    <w:p w14:paraId="03799F95" w14:textId="77777777" w:rsidR="00420402" w:rsidRDefault="00420402" w:rsidP="00420402">
      <w:r>
        <w:t>App là kết quả của việc nghiên cứu và phát triển theo đúng hướng nhóm chúng em đã đặt ra, trong quá trình thực hiện do còn thiếu kinh nghiệm nên app chúng em có một số thay đổi so với thiết kế ban đầu để đảm bảo chức năng, sự tiện lợi nhất tới người dung app.</w:t>
      </w:r>
    </w:p>
    <w:p w14:paraId="6BEBDAF0" w14:textId="77777777" w:rsidR="00420402" w:rsidRDefault="00420402" w:rsidP="00420402">
      <w:pPr>
        <w:spacing w:before="0" w:line="240" w:lineRule="auto"/>
        <w:ind w:firstLine="0"/>
        <w:jc w:val="left"/>
      </w:pPr>
      <w:r>
        <w:tab/>
        <w:t>Do thời và kiến thức còn hạn chế nên app của chúng em còn những thiếu sót và hạn chế. Trong tương lai nếu có thể, nhóm chúng em mong muốn sẽ được tiếp tục phát triển app hơn nữa cả về chức năng và trải nghiệm người dùng kết hợp với sự hợp tác của các bạn trong nhóm dự án phát triển ứng dụng thời tiết, hướng tới sự tiện lợi nhất cho người sử dụng.</w:t>
      </w:r>
    </w:p>
    <w:p w14:paraId="523B11C9" w14:textId="77777777" w:rsidR="00420402" w:rsidRDefault="00420402" w:rsidP="00420402">
      <w:pPr>
        <w:spacing w:before="0" w:line="240" w:lineRule="auto"/>
        <w:ind w:firstLine="0"/>
        <w:jc w:val="left"/>
      </w:pPr>
      <w:r>
        <w:tab/>
        <w:t>Dự định phát triển 1 số chức năng:</w:t>
      </w:r>
    </w:p>
    <w:p w14:paraId="3F263BBD" w14:textId="77777777" w:rsidR="00420402" w:rsidRDefault="00420402" w:rsidP="00826284">
      <w:pPr>
        <w:numPr>
          <w:ilvl w:val="0"/>
          <w:numId w:val="34"/>
        </w:numPr>
        <w:pBdr>
          <w:top w:val="nil"/>
          <w:left w:val="nil"/>
          <w:bottom w:val="nil"/>
          <w:right w:val="nil"/>
          <w:between w:val="nil"/>
        </w:pBdr>
        <w:spacing w:before="0"/>
      </w:pPr>
      <w:r>
        <w:t>Thông báo thời tiết hằng ngày cho người dùng</w:t>
      </w:r>
    </w:p>
    <w:p w14:paraId="38CE94D5" w14:textId="77777777" w:rsidR="00420402" w:rsidRDefault="00420402" w:rsidP="00826284">
      <w:pPr>
        <w:numPr>
          <w:ilvl w:val="0"/>
          <w:numId w:val="34"/>
        </w:numPr>
        <w:pBdr>
          <w:top w:val="nil"/>
          <w:left w:val="nil"/>
          <w:bottom w:val="nil"/>
          <w:right w:val="nil"/>
          <w:between w:val="nil"/>
        </w:pBdr>
        <w:spacing w:before="0"/>
      </w:pPr>
      <w:r>
        <w:t>Tăng thời gian dự báo thời tiết lên là 16 ngày</w:t>
      </w:r>
    </w:p>
    <w:p w14:paraId="68307AAE" w14:textId="77777777" w:rsidR="00420402" w:rsidRDefault="00420402" w:rsidP="00826284">
      <w:pPr>
        <w:numPr>
          <w:ilvl w:val="0"/>
          <w:numId w:val="34"/>
        </w:numPr>
        <w:pBdr>
          <w:top w:val="nil"/>
          <w:left w:val="nil"/>
          <w:bottom w:val="nil"/>
          <w:right w:val="nil"/>
          <w:between w:val="nil"/>
        </w:pBdr>
        <w:spacing w:before="0"/>
      </w:pPr>
      <w:r>
        <w:t>Cải thiện giao diện</w:t>
      </w:r>
    </w:p>
    <w:p w14:paraId="67F5E137" w14:textId="77777777" w:rsidR="0012351C" w:rsidRDefault="0012351C">
      <w:pPr>
        <w:spacing w:before="0" w:line="240" w:lineRule="auto"/>
        <w:ind w:firstLine="0"/>
        <w:jc w:val="left"/>
        <w:rPr>
          <w:rFonts w:cs="Arial"/>
          <w:b/>
          <w:bCs/>
          <w:kern w:val="32"/>
          <w:sz w:val="32"/>
          <w:szCs w:val="32"/>
        </w:rPr>
      </w:pPr>
      <w:r>
        <w:br w:type="page"/>
      </w:r>
    </w:p>
    <w:p w14:paraId="13A822BD" w14:textId="6D5026AF" w:rsidR="0012351C" w:rsidRPr="0012351C" w:rsidRDefault="0012351C" w:rsidP="00420402">
      <w:pPr>
        <w:pStyle w:val="Style1"/>
        <w:numPr>
          <w:ilvl w:val="0"/>
          <w:numId w:val="0"/>
        </w:numPr>
        <w:jc w:val="both"/>
        <w:rPr>
          <w:color w:val="000000" w:themeColor="text1"/>
        </w:rPr>
      </w:pPr>
      <w:bookmarkStart w:id="70" w:name="_Toc153479702"/>
      <w:r w:rsidRPr="0012351C">
        <w:rPr>
          <w:color w:val="000000" w:themeColor="text1"/>
        </w:rPr>
        <w:t>Tài liệu tham khảo</w:t>
      </w:r>
      <w:bookmarkEnd w:id="70"/>
      <w:r w:rsidR="00F407EB">
        <w:rPr>
          <w:color w:val="000000" w:themeColor="text1"/>
        </w:rPr>
        <w:t xml:space="preserve"> </w:t>
      </w:r>
    </w:p>
    <w:p w14:paraId="2D308B58" w14:textId="77777777" w:rsidR="0012351C" w:rsidRDefault="0012351C" w:rsidP="0012351C">
      <w:pPr>
        <w:pStyle w:val="Tailieuthamkhao"/>
      </w:pPr>
      <w:r w:rsidRPr="004F4B06">
        <w:t>https://200lab.io/blog/flutter-la-gi/</w:t>
      </w:r>
    </w:p>
    <w:p w14:paraId="3A5E7E9E" w14:textId="77777777" w:rsidR="0012351C" w:rsidRDefault="0012351C" w:rsidP="0012351C">
      <w:pPr>
        <w:pStyle w:val="Tailieuthamkhao"/>
      </w:pPr>
      <w:hyperlink r:id="rId35" w:anchor="hmenuid1" w:history="1">
        <w:r w:rsidRPr="00B5504C">
          <w:rPr>
            <w:rStyle w:val="Hyperlink"/>
          </w:rPr>
          <w:t>https://www.thegioididong.com/hoi-dap/he-dieu-hanh-android-la-gi-uu-nhuoc-diem-va-nhung-dieu-can-1311250#hmenuid1</w:t>
        </w:r>
      </w:hyperlink>
    </w:p>
    <w:p w14:paraId="562C5075" w14:textId="77777777" w:rsidR="0012351C" w:rsidRDefault="0012351C" w:rsidP="0012351C">
      <w:pPr>
        <w:pStyle w:val="Tailieuthamkhao"/>
      </w:pPr>
      <w:hyperlink r:id="rId36" w:anchor=":~:text=tr%C3%AAn%20Tr%C3%A1i%20%C4%90%E1%BA%A5t.-,Th%E1%BB%9Di%20ti%E1%BA%BFt%20kh%E1%BA%AFc%20nghi%E1%BB%87t,l%E1%BB%A5t%20%E1%BB%9F%20c%C3%A1" w:history="1">
        <w:r w:rsidRPr="00B5504C">
          <w:rPr>
            <w:rStyle w:val="Hyperlink"/>
          </w:rPr>
          <w:t>https://codiencongnghiep.com.vn/tac-dong-cua-hien-tuong-nong-len-toan-cau-den-moi-truong-va-giai-phap-han-che/#:~:text=tr%C3%AAn%20Tr%C3%A1i%20%C4%90%E1%BA%A5t.-,Th%E1%BB%9Di%20ti%E1%BA%BFt%20kh%E1%BA%AFc%20nghi%E1%BB%87t,l%E1%BB%A5t%20%E1%BB%9F%20c%C3%A1</w:t>
        </w:r>
      </w:hyperlink>
    </w:p>
    <w:p w14:paraId="7D178945" w14:textId="77777777" w:rsidR="0012351C" w:rsidRDefault="0012351C" w:rsidP="0012351C">
      <w:pPr>
        <w:pStyle w:val="Tailieuthamkhao"/>
      </w:pPr>
      <w:r>
        <w:t>Tài liệu dart Tutorial.pdf</w:t>
      </w:r>
    </w:p>
    <w:p w14:paraId="0AFA0412" w14:textId="77777777" w:rsidR="0012351C" w:rsidRDefault="0012351C" w:rsidP="0012351C">
      <w:pPr>
        <w:pStyle w:val="Tailieuthamkhao"/>
      </w:pPr>
      <w:r>
        <w:t>Flutter Complete Reference.pdf</w:t>
      </w:r>
    </w:p>
    <w:p w14:paraId="347ADE83" w14:textId="3275B984" w:rsidR="0012351C" w:rsidRDefault="0012351C" w:rsidP="0012351C">
      <w:pPr>
        <w:pStyle w:val="Tailieuthamkhao"/>
      </w:pPr>
      <w:r>
        <w:t>Đồ án tốt nghiệp: Xây dựng ứng dụng android  lấy thông tin dự báo thời tiết – Trần Thanh Bình</w:t>
      </w:r>
    </w:p>
    <w:p w14:paraId="695AD657" w14:textId="36E8FB57" w:rsidR="0012351C" w:rsidRDefault="0012351C" w:rsidP="0012351C">
      <w:pPr>
        <w:pStyle w:val="Tailieuthamkhao"/>
      </w:pPr>
      <w:r>
        <w:lastRenderedPageBreak/>
        <w:t>Đồ án tốt nghiệp công nghệ phần mềm</w:t>
      </w:r>
      <w:r w:rsidR="00DA2337">
        <w:t xml:space="preserve"> -Trần Văn Hiệp</w:t>
      </w:r>
    </w:p>
    <w:p w14:paraId="445A33D2" w14:textId="15520E51" w:rsidR="00925E27" w:rsidRDefault="00925E27" w:rsidP="00925E27">
      <w:pPr>
        <w:pStyle w:val="Style1"/>
        <w:numPr>
          <w:ilvl w:val="0"/>
          <w:numId w:val="0"/>
        </w:numPr>
        <w:jc w:val="both"/>
        <w:rPr>
          <w:color w:val="000000" w:themeColor="text1"/>
        </w:rPr>
      </w:pPr>
      <w:bookmarkStart w:id="71" w:name="_Toc153479703"/>
      <w:r>
        <w:rPr>
          <w:color w:val="000000" w:themeColor="text1"/>
        </w:rPr>
        <w:t>Công việc và nhiệm vụ</w:t>
      </w:r>
      <w:bookmarkEnd w:id="71"/>
    </w:p>
    <w:tbl>
      <w:tblPr>
        <w:tblStyle w:val="TableGrid"/>
        <w:tblW w:w="0" w:type="auto"/>
        <w:tblLook w:val="04A0" w:firstRow="1" w:lastRow="0" w:firstColumn="1" w:lastColumn="0" w:noHBand="0" w:noVBand="1"/>
      </w:tblPr>
      <w:tblGrid>
        <w:gridCol w:w="1050"/>
        <w:gridCol w:w="4819"/>
        <w:gridCol w:w="3033"/>
      </w:tblGrid>
      <w:tr w:rsidR="00925E27" w14:paraId="6A9075F9" w14:textId="77777777" w:rsidTr="00BC464B">
        <w:tc>
          <w:tcPr>
            <w:tcW w:w="1050" w:type="dxa"/>
          </w:tcPr>
          <w:p w14:paraId="6E4A00E8" w14:textId="46599A8D" w:rsidR="00925E27" w:rsidRPr="00925E27" w:rsidRDefault="00925E27" w:rsidP="00BC464B">
            <w:pPr>
              <w:pStyle w:val="Style1"/>
              <w:numPr>
                <w:ilvl w:val="0"/>
                <w:numId w:val="0"/>
              </w:numPr>
              <w:rPr>
                <w:color w:val="000000" w:themeColor="text1"/>
                <w:sz w:val="28"/>
                <w:szCs w:val="28"/>
              </w:rPr>
            </w:pPr>
            <w:r w:rsidRPr="00925E27">
              <w:rPr>
                <w:color w:val="000000" w:themeColor="text1"/>
                <w:sz w:val="28"/>
                <w:szCs w:val="28"/>
              </w:rPr>
              <w:t>STT</w:t>
            </w:r>
          </w:p>
        </w:tc>
        <w:tc>
          <w:tcPr>
            <w:tcW w:w="4819" w:type="dxa"/>
          </w:tcPr>
          <w:p w14:paraId="2811BF17" w14:textId="3289818F" w:rsidR="00925E27" w:rsidRPr="00925E27" w:rsidRDefault="00925E27" w:rsidP="00BC464B">
            <w:pPr>
              <w:pStyle w:val="Style1"/>
              <w:numPr>
                <w:ilvl w:val="0"/>
                <w:numId w:val="0"/>
              </w:numPr>
              <w:rPr>
                <w:color w:val="000000" w:themeColor="text1"/>
                <w:sz w:val="28"/>
                <w:szCs w:val="28"/>
              </w:rPr>
            </w:pPr>
            <w:r w:rsidRPr="00925E27">
              <w:rPr>
                <w:color w:val="000000" w:themeColor="text1"/>
                <w:sz w:val="28"/>
                <w:szCs w:val="28"/>
              </w:rPr>
              <w:t>Họ và tên</w:t>
            </w:r>
          </w:p>
        </w:tc>
        <w:tc>
          <w:tcPr>
            <w:tcW w:w="3033" w:type="dxa"/>
          </w:tcPr>
          <w:p w14:paraId="4BDCA41B" w14:textId="350FB56C" w:rsidR="00925E27" w:rsidRPr="00925E27" w:rsidRDefault="00925E27" w:rsidP="00BC464B">
            <w:pPr>
              <w:pStyle w:val="Style1"/>
              <w:numPr>
                <w:ilvl w:val="0"/>
                <w:numId w:val="0"/>
              </w:numPr>
              <w:rPr>
                <w:color w:val="000000" w:themeColor="text1"/>
                <w:sz w:val="28"/>
                <w:szCs w:val="28"/>
              </w:rPr>
            </w:pPr>
            <w:r>
              <w:rPr>
                <w:color w:val="000000" w:themeColor="text1"/>
                <w:sz w:val="28"/>
                <w:szCs w:val="28"/>
              </w:rPr>
              <w:t>Nội dung</w:t>
            </w:r>
          </w:p>
        </w:tc>
      </w:tr>
      <w:tr w:rsidR="00925E27" w14:paraId="14303025" w14:textId="77777777" w:rsidTr="00BC464B">
        <w:tc>
          <w:tcPr>
            <w:tcW w:w="1050" w:type="dxa"/>
          </w:tcPr>
          <w:p w14:paraId="430ACD50" w14:textId="36AFD0AB" w:rsidR="00925E27" w:rsidRPr="00925E27" w:rsidRDefault="00925E27" w:rsidP="00BC464B">
            <w:pPr>
              <w:pStyle w:val="Style1"/>
              <w:numPr>
                <w:ilvl w:val="0"/>
                <w:numId w:val="0"/>
              </w:numPr>
              <w:rPr>
                <w:color w:val="000000" w:themeColor="text1"/>
                <w:sz w:val="28"/>
                <w:szCs w:val="28"/>
              </w:rPr>
            </w:pPr>
            <w:r>
              <w:rPr>
                <w:color w:val="000000" w:themeColor="text1"/>
                <w:sz w:val="28"/>
                <w:szCs w:val="28"/>
              </w:rPr>
              <w:t>1</w:t>
            </w:r>
          </w:p>
        </w:tc>
        <w:tc>
          <w:tcPr>
            <w:tcW w:w="4819" w:type="dxa"/>
          </w:tcPr>
          <w:p w14:paraId="29A3719A" w14:textId="748620F3" w:rsidR="00925E27" w:rsidRPr="00353E58" w:rsidRDefault="00925E27" w:rsidP="00826284">
            <w:pPr>
              <w:pStyle w:val="Style1"/>
              <w:numPr>
                <w:ilvl w:val="0"/>
                <w:numId w:val="39"/>
              </w:numPr>
              <w:jc w:val="both"/>
              <w:rPr>
                <w:b w:val="0"/>
                <w:bCs w:val="0"/>
                <w:color w:val="000000" w:themeColor="text1"/>
                <w:sz w:val="24"/>
                <w:szCs w:val="24"/>
              </w:rPr>
            </w:pPr>
            <w:r w:rsidRPr="00353E58">
              <w:rPr>
                <w:b w:val="0"/>
                <w:bCs w:val="0"/>
                <w:color w:val="000000" w:themeColor="text1"/>
                <w:sz w:val="24"/>
                <w:szCs w:val="24"/>
              </w:rPr>
              <w:t>Mai Nhật Hoàng</w:t>
            </w:r>
            <w:r w:rsidR="00BC464B" w:rsidRPr="00353E58">
              <w:rPr>
                <w:b w:val="0"/>
                <w:bCs w:val="0"/>
                <w:color w:val="000000" w:themeColor="text1"/>
                <w:sz w:val="24"/>
                <w:szCs w:val="24"/>
              </w:rPr>
              <w:t xml:space="preserve"> – 2121051446</w:t>
            </w:r>
          </w:p>
          <w:p w14:paraId="12489A10" w14:textId="06CC3544" w:rsidR="00BC464B" w:rsidRPr="00353E58" w:rsidRDefault="00BC464B" w:rsidP="00826284">
            <w:pPr>
              <w:pStyle w:val="Style1"/>
              <w:numPr>
                <w:ilvl w:val="0"/>
                <w:numId w:val="39"/>
              </w:numPr>
              <w:jc w:val="both"/>
              <w:rPr>
                <w:b w:val="0"/>
                <w:bCs w:val="0"/>
                <w:color w:val="000000" w:themeColor="text1"/>
                <w:sz w:val="24"/>
                <w:szCs w:val="24"/>
              </w:rPr>
            </w:pPr>
            <w:r w:rsidRPr="00353E58">
              <w:rPr>
                <w:b w:val="0"/>
                <w:bCs w:val="0"/>
                <w:color w:val="000000" w:themeColor="text1"/>
                <w:sz w:val="24"/>
                <w:szCs w:val="24"/>
              </w:rPr>
              <w:t>Đỗ Minh Lượng – 2121051557</w:t>
            </w:r>
          </w:p>
          <w:p w14:paraId="10735992" w14:textId="44DC473C" w:rsidR="00BC464B" w:rsidRPr="00353E58" w:rsidRDefault="00BC464B" w:rsidP="00826284">
            <w:pPr>
              <w:pStyle w:val="Style1"/>
              <w:numPr>
                <w:ilvl w:val="0"/>
                <w:numId w:val="39"/>
              </w:numPr>
              <w:jc w:val="both"/>
              <w:rPr>
                <w:b w:val="0"/>
                <w:bCs w:val="0"/>
                <w:color w:val="000000" w:themeColor="text1"/>
                <w:sz w:val="24"/>
                <w:szCs w:val="24"/>
              </w:rPr>
            </w:pPr>
            <w:r w:rsidRPr="00353E58">
              <w:rPr>
                <w:b w:val="0"/>
                <w:bCs w:val="0"/>
                <w:color w:val="000000" w:themeColor="text1"/>
                <w:sz w:val="24"/>
                <w:szCs w:val="24"/>
              </w:rPr>
              <w:t>Nguyễn Phúc Ngọc - 2121051407</w:t>
            </w:r>
          </w:p>
        </w:tc>
        <w:tc>
          <w:tcPr>
            <w:tcW w:w="3033" w:type="dxa"/>
          </w:tcPr>
          <w:p w14:paraId="343FF1E8" w14:textId="0AD3FDB7" w:rsidR="00925E27" w:rsidRPr="00353E58" w:rsidRDefault="00BC464B" w:rsidP="00826284">
            <w:pPr>
              <w:pStyle w:val="Style1"/>
              <w:numPr>
                <w:ilvl w:val="0"/>
                <w:numId w:val="41"/>
              </w:numPr>
              <w:jc w:val="both"/>
              <w:rPr>
                <w:b w:val="0"/>
                <w:bCs w:val="0"/>
                <w:color w:val="000000" w:themeColor="text1"/>
                <w:sz w:val="24"/>
                <w:szCs w:val="24"/>
              </w:rPr>
            </w:pPr>
            <w:r w:rsidRPr="00353E58">
              <w:rPr>
                <w:b w:val="0"/>
                <w:bCs w:val="0"/>
                <w:color w:val="000000" w:themeColor="text1"/>
                <w:sz w:val="24"/>
                <w:szCs w:val="24"/>
              </w:rPr>
              <w:t>Code</w:t>
            </w:r>
          </w:p>
        </w:tc>
      </w:tr>
      <w:tr w:rsidR="00925E27" w14:paraId="147959BB" w14:textId="77777777" w:rsidTr="00BC464B">
        <w:tc>
          <w:tcPr>
            <w:tcW w:w="1050" w:type="dxa"/>
          </w:tcPr>
          <w:p w14:paraId="17B3AD46" w14:textId="51A5A34F" w:rsidR="00925E27" w:rsidRPr="00925E27" w:rsidRDefault="00BC464B" w:rsidP="00BC464B">
            <w:pPr>
              <w:pStyle w:val="Style1"/>
              <w:numPr>
                <w:ilvl w:val="0"/>
                <w:numId w:val="0"/>
              </w:numPr>
              <w:rPr>
                <w:color w:val="000000" w:themeColor="text1"/>
                <w:sz w:val="28"/>
                <w:szCs w:val="28"/>
              </w:rPr>
            </w:pPr>
            <w:r>
              <w:rPr>
                <w:color w:val="000000" w:themeColor="text1"/>
                <w:sz w:val="28"/>
                <w:szCs w:val="28"/>
              </w:rPr>
              <w:t>2</w:t>
            </w:r>
          </w:p>
        </w:tc>
        <w:tc>
          <w:tcPr>
            <w:tcW w:w="4819" w:type="dxa"/>
          </w:tcPr>
          <w:p w14:paraId="630B01E3" w14:textId="05CE4E17" w:rsidR="00925E27" w:rsidRPr="00353E58" w:rsidRDefault="00BC464B" w:rsidP="00826284">
            <w:pPr>
              <w:pStyle w:val="Style1"/>
              <w:numPr>
                <w:ilvl w:val="0"/>
                <w:numId w:val="40"/>
              </w:numPr>
              <w:jc w:val="both"/>
              <w:rPr>
                <w:b w:val="0"/>
                <w:bCs w:val="0"/>
                <w:color w:val="000000" w:themeColor="text1"/>
                <w:sz w:val="24"/>
                <w:szCs w:val="24"/>
              </w:rPr>
            </w:pPr>
            <w:r w:rsidRPr="00353E58">
              <w:rPr>
                <w:b w:val="0"/>
                <w:bCs w:val="0"/>
                <w:color w:val="000000" w:themeColor="text1"/>
                <w:sz w:val="24"/>
                <w:szCs w:val="24"/>
              </w:rPr>
              <w:t>Phạm Công Liệu</w:t>
            </w:r>
          </w:p>
        </w:tc>
        <w:tc>
          <w:tcPr>
            <w:tcW w:w="3033" w:type="dxa"/>
          </w:tcPr>
          <w:p w14:paraId="1B43B06C" w14:textId="77777777" w:rsidR="00925E27" w:rsidRPr="00353E58" w:rsidRDefault="00BC464B" w:rsidP="00826284">
            <w:pPr>
              <w:pStyle w:val="Style1"/>
              <w:numPr>
                <w:ilvl w:val="0"/>
                <w:numId w:val="38"/>
              </w:numPr>
              <w:jc w:val="both"/>
              <w:rPr>
                <w:b w:val="0"/>
                <w:bCs w:val="0"/>
                <w:color w:val="000000" w:themeColor="text1"/>
                <w:sz w:val="24"/>
                <w:szCs w:val="24"/>
              </w:rPr>
            </w:pPr>
            <w:r w:rsidRPr="00353E58">
              <w:rPr>
                <w:b w:val="0"/>
                <w:bCs w:val="0"/>
                <w:color w:val="000000" w:themeColor="text1"/>
                <w:sz w:val="24"/>
                <w:szCs w:val="24"/>
              </w:rPr>
              <w:t>Test</w:t>
            </w:r>
          </w:p>
          <w:p w14:paraId="385448CB" w14:textId="3DB9E89D" w:rsidR="00BC464B" w:rsidRPr="00353E58" w:rsidRDefault="00BC464B" w:rsidP="00826284">
            <w:pPr>
              <w:pStyle w:val="Style1"/>
              <w:numPr>
                <w:ilvl w:val="0"/>
                <w:numId w:val="38"/>
              </w:numPr>
              <w:jc w:val="both"/>
              <w:rPr>
                <w:b w:val="0"/>
                <w:bCs w:val="0"/>
                <w:color w:val="000000" w:themeColor="text1"/>
                <w:sz w:val="24"/>
                <w:szCs w:val="24"/>
              </w:rPr>
            </w:pPr>
            <w:r w:rsidRPr="00353E58">
              <w:rPr>
                <w:b w:val="0"/>
                <w:bCs w:val="0"/>
                <w:color w:val="000000" w:themeColor="text1"/>
                <w:sz w:val="24"/>
                <w:szCs w:val="24"/>
              </w:rPr>
              <w:t>Word</w:t>
            </w:r>
          </w:p>
        </w:tc>
      </w:tr>
    </w:tbl>
    <w:p w14:paraId="07FC093B" w14:textId="16901634" w:rsidR="00925E27" w:rsidRPr="0012351C" w:rsidRDefault="00353E58" w:rsidP="00353E58">
      <w:pPr>
        <w:pStyle w:val="Caption"/>
        <w:rPr>
          <w:color w:val="000000" w:themeColor="text1"/>
        </w:rPr>
      </w:pPr>
      <w:bookmarkStart w:id="72" w:name="_Toc153479704"/>
      <w:r>
        <w:t xml:space="preserve">Bảng </w:t>
      </w:r>
      <w:fldSimple w:instr=" STYLEREF 1 \s ">
        <w:r>
          <w:rPr>
            <w:noProof/>
          </w:rPr>
          <w:t>6</w:t>
        </w:r>
      </w:fldSimple>
      <w:r>
        <w:noBreakHyphen/>
      </w:r>
      <w:fldSimple w:instr=" SEQ Bảng \* ARABIC \s 1 ">
        <w:r>
          <w:rPr>
            <w:noProof/>
          </w:rPr>
          <w:t>1</w:t>
        </w:r>
      </w:fldSimple>
      <w:r>
        <w:t xml:space="preserve"> Phân công công việc</w:t>
      </w:r>
      <w:bookmarkEnd w:id="72"/>
    </w:p>
    <w:p w14:paraId="22FF0483" w14:textId="77777777" w:rsidR="00F407EB" w:rsidRDefault="00F407EB" w:rsidP="00F407EB">
      <w:pPr>
        <w:pStyle w:val="Tailieuthamkhao"/>
        <w:numPr>
          <w:ilvl w:val="0"/>
          <w:numId w:val="0"/>
        </w:numPr>
      </w:pPr>
    </w:p>
    <w:p w14:paraId="71416AA0" w14:textId="68D32835" w:rsidR="0012351C" w:rsidRPr="00420402" w:rsidRDefault="0012351C" w:rsidP="0012351C">
      <w:pPr>
        <w:pStyle w:val="Tailieuthamkhao"/>
        <w:numPr>
          <w:ilvl w:val="0"/>
          <w:numId w:val="0"/>
        </w:numPr>
      </w:pPr>
    </w:p>
    <w:bookmarkEnd w:id="68"/>
    <w:p w14:paraId="2E5B9DD5" w14:textId="0E5F7C67" w:rsidR="00180C8C" w:rsidRPr="002637C5" w:rsidRDefault="00180C8C" w:rsidP="00420402">
      <w:pPr>
        <w:pStyle w:val="ListParagraph"/>
        <w:ind w:left="927" w:firstLine="0"/>
        <w:rPr>
          <w:sz w:val="24"/>
        </w:rPr>
      </w:pPr>
    </w:p>
    <w:sectPr w:rsidR="00180C8C" w:rsidRPr="002637C5" w:rsidSect="002637C5">
      <w:headerReference w:type="even" r:id="rId37"/>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3E6A" w14:textId="77777777" w:rsidR="00826284" w:rsidRDefault="00826284">
      <w:r>
        <w:separator/>
      </w:r>
    </w:p>
    <w:p w14:paraId="1E6042CC" w14:textId="77777777" w:rsidR="00826284" w:rsidRDefault="00826284"/>
  </w:endnote>
  <w:endnote w:type="continuationSeparator" w:id="0">
    <w:p w14:paraId="1371D51A" w14:textId="77777777" w:rsidR="00826284" w:rsidRDefault="00826284">
      <w:r>
        <w:continuationSeparator/>
      </w:r>
    </w:p>
    <w:p w14:paraId="1108F0A2" w14:textId="77777777" w:rsidR="00826284" w:rsidRDefault="00826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EDC4" w14:textId="77777777" w:rsidR="000A2401" w:rsidRDefault="000A2401"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F14D19" w14:textId="77777777" w:rsidR="000A2401" w:rsidRDefault="000A2401"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2955"/>
      <w:gridCol w:w="2966"/>
    </w:tblGrid>
    <w:tr w:rsidR="000A2401" w:rsidRPr="00C16687" w14:paraId="21238FC1" w14:textId="77777777" w:rsidTr="5141E17C">
      <w:tc>
        <w:tcPr>
          <w:tcW w:w="3001" w:type="dxa"/>
        </w:tcPr>
        <w:p w14:paraId="59EDC9BA" w14:textId="737B2567" w:rsidR="000A2401" w:rsidRPr="00D87DFF" w:rsidRDefault="00DA2337" w:rsidP="00D87DFF">
          <w:pPr>
            <w:pStyle w:val="Footer"/>
            <w:spacing w:before="0" w:beforeAutospacing="0" w:after="0" w:afterAutospacing="0" w:line="240" w:lineRule="auto"/>
            <w:ind w:firstLine="0"/>
            <w:jc w:val="left"/>
            <w:rPr>
              <w:sz w:val="22"/>
              <w:szCs w:val="22"/>
            </w:rPr>
          </w:pPr>
          <w:r w:rsidRPr="00D87DFF">
            <w:rPr>
              <w:sz w:val="22"/>
              <w:szCs w:val="22"/>
            </w:rPr>
            <w:t>Mai Nhật Hoàng212105</w:t>
          </w:r>
          <w:r w:rsidR="00D87DFF" w:rsidRPr="00D87DFF">
            <w:rPr>
              <w:sz w:val="22"/>
              <w:szCs w:val="22"/>
            </w:rPr>
            <w:t>1446</w:t>
          </w:r>
        </w:p>
        <w:p w14:paraId="1260C083" w14:textId="16532F7D" w:rsidR="000A2401" w:rsidRPr="00D87DFF" w:rsidRDefault="00DA2337" w:rsidP="00D87DFF">
          <w:pPr>
            <w:pStyle w:val="Footer"/>
            <w:spacing w:before="0" w:beforeAutospacing="0" w:after="0" w:afterAutospacing="0" w:line="240" w:lineRule="auto"/>
            <w:ind w:firstLine="0"/>
            <w:jc w:val="left"/>
            <w:rPr>
              <w:sz w:val="22"/>
              <w:szCs w:val="22"/>
            </w:rPr>
          </w:pPr>
          <w:r w:rsidRPr="00D87DFF">
            <w:rPr>
              <w:sz w:val="22"/>
              <w:szCs w:val="22"/>
            </w:rPr>
            <w:t>Phạm Công Liệu2121051452</w:t>
          </w:r>
        </w:p>
        <w:p w14:paraId="6CE9ADF4" w14:textId="46120D86" w:rsidR="000A2401" w:rsidRPr="00D87DFF" w:rsidRDefault="00DA2337" w:rsidP="00D87DFF">
          <w:pPr>
            <w:pStyle w:val="Footer"/>
            <w:spacing w:before="0" w:beforeAutospacing="0" w:after="0" w:afterAutospacing="0" w:line="240" w:lineRule="auto"/>
            <w:ind w:firstLine="0"/>
            <w:jc w:val="left"/>
            <w:rPr>
              <w:sz w:val="22"/>
              <w:szCs w:val="22"/>
            </w:rPr>
          </w:pPr>
          <w:r w:rsidRPr="00D87DFF">
            <w:rPr>
              <w:sz w:val="22"/>
              <w:szCs w:val="22"/>
            </w:rPr>
            <w:t>Đỗ Minh Lượng21210515</w:t>
          </w:r>
          <w:r w:rsidR="00D87DFF" w:rsidRPr="00D87DFF">
            <w:rPr>
              <w:sz w:val="22"/>
              <w:szCs w:val="22"/>
            </w:rPr>
            <w:t>57</w:t>
          </w:r>
        </w:p>
        <w:p w14:paraId="24C61032" w14:textId="788F4B0B" w:rsidR="00D87DFF" w:rsidRPr="00C16687" w:rsidRDefault="00D87DFF" w:rsidP="00D87DFF">
          <w:pPr>
            <w:pStyle w:val="Footer"/>
            <w:spacing w:before="0" w:beforeAutospacing="0" w:after="0" w:afterAutospacing="0" w:line="240" w:lineRule="auto"/>
            <w:ind w:firstLine="0"/>
            <w:jc w:val="left"/>
            <w:rPr>
              <w:sz w:val="24"/>
              <w:szCs w:val="22"/>
            </w:rPr>
          </w:pPr>
          <w:r w:rsidRPr="00D87DFF">
            <w:rPr>
              <w:sz w:val="22"/>
              <w:szCs w:val="22"/>
            </w:rPr>
            <w:t>Nguyễn Phúc Ngọc2121051407</w:t>
          </w:r>
        </w:p>
      </w:tc>
      <w:tc>
        <w:tcPr>
          <w:tcW w:w="3001" w:type="dxa"/>
        </w:tcPr>
        <w:sdt>
          <w:sdtPr>
            <w:rPr>
              <w:sz w:val="24"/>
              <w:szCs w:val="22"/>
            </w:rPr>
            <w:id w:val="-1480069369"/>
            <w:docPartObj>
              <w:docPartGallery w:val="Page Numbers (Bottom of Page)"/>
              <w:docPartUnique/>
            </w:docPartObj>
          </w:sdtPr>
          <w:sdtEndPr>
            <w:rPr>
              <w:noProof/>
            </w:rPr>
          </w:sdtEndPr>
          <w:sdtContent>
            <w:p w14:paraId="5D682741" w14:textId="77777777" w:rsidR="000A2401" w:rsidRPr="00C16687" w:rsidRDefault="000A2401"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18</w:t>
              </w:r>
              <w:r w:rsidRPr="00C16687">
                <w:rPr>
                  <w:noProof/>
                  <w:sz w:val="24"/>
                  <w:szCs w:val="22"/>
                </w:rPr>
                <w:fldChar w:fldCharType="end"/>
              </w:r>
            </w:p>
          </w:sdtContent>
        </w:sdt>
      </w:tc>
      <w:tc>
        <w:tcPr>
          <w:tcW w:w="3002" w:type="dxa"/>
        </w:tcPr>
        <w:p w14:paraId="7FB6C153" w14:textId="285B175A" w:rsidR="000A2401" w:rsidRPr="00C16687" w:rsidRDefault="5141E17C" w:rsidP="00185F72">
          <w:pPr>
            <w:pStyle w:val="Footer"/>
            <w:ind w:firstLine="0"/>
            <w:jc w:val="right"/>
            <w:rPr>
              <w:sz w:val="24"/>
            </w:rPr>
          </w:pPr>
          <w:r w:rsidRPr="5141E17C">
            <w:rPr>
              <w:sz w:val="24"/>
            </w:rPr>
            <w:t>Lớ</w:t>
          </w:r>
          <w:r w:rsidR="00D87DFF">
            <w:rPr>
              <w:sz w:val="24"/>
            </w:rPr>
            <w:t>p CNPM</w:t>
          </w:r>
        </w:p>
      </w:tc>
    </w:tr>
  </w:tbl>
  <w:p w14:paraId="6C4EA9AA" w14:textId="77777777" w:rsidR="000A2401" w:rsidRPr="00155C1D" w:rsidRDefault="000A2401"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4E4F" w14:textId="77777777" w:rsidR="00826284" w:rsidRDefault="00826284">
      <w:r>
        <w:separator/>
      </w:r>
    </w:p>
    <w:p w14:paraId="5846EDE3" w14:textId="77777777" w:rsidR="00826284" w:rsidRDefault="00826284"/>
  </w:footnote>
  <w:footnote w:type="continuationSeparator" w:id="0">
    <w:p w14:paraId="6FE47B32" w14:textId="77777777" w:rsidR="00826284" w:rsidRDefault="00826284">
      <w:r>
        <w:continuationSeparator/>
      </w:r>
    </w:p>
    <w:p w14:paraId="2B571996" w14:textId="77777777" w:rsidR="00826284" w:rsidRDefault="008262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0537" w14:textId="77777777" w:rsidR="000A2401" w:rsidRDefault="000A2401"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0A2401" w:rsidRPr="00C16687" w14:paraId="1AE67F87" w14:textId="77777777" w:rsidTr="009165B5">
      <w:tc>
        <w:tcPr>
          <w:tcW w:w="9004" w:type="dxa"/>
          <w:shd w:val="clear" w:color="auto" w:fill="FAFAFA"/>
        </w:tcPr>
        <w:p w14:paraId="383D18A0" w14:textId="77777777" w:rsidR="000A2401" w:rsidRPr="00C16687" w:rsidRDefault="000A2401" w:rsidP="008E29DD">
          <w:pPr>
            <w:pStyle w:val="Header"/>
            <w:spacing w:before="0" w:line="240" w:lineRule="auto"/>
            <w:ind w:firstLine="0"/>
            <w:rPr>
              <w:i/>
              <w:sz w:val="24"/>
            </w:rPr>
          </w:pPr>
          <w:r w:rsidRPr="00C16687">
            <w:rPr>
              <w:i/>
              <w:sz w:val="24"/>
            </w:rPr>
            <w:t>Bài tập lớn Môn…</w:t>
          </w:r>
        </w:p>
      </w:tc>
    </w:tr>
  </w:tbl>
  <w:p w14:paraId="17B729E0" w14:textId="77777777" w:rsidR="000A2401" w:rsidRPr="00162939" w:rsidRDefault="000A2401"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86E8" w14:textId="77777777" w:rsidR="000A2401" w:rsidRDefault="000A2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C21AF820"/>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BC77DAA"/>
    <w:multiLevelType w:val="multilevel"/>
    <w:tmpl w:val="85548CF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426F7"/>
    <w:multiLevelType w:val="hybridMultilevel"/>
    <w:tmpl w:val="185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96732"/>
    <w:multiLevelType w:val="hybridMultilevel"/>
    <w:tmpl w:val="7E027F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BFD5EFA"/>
    <w:multiLevelType w:val="hybridMultilevel"/>
    <w:tmpl w:val="2744BB12"/>
    <w:lvl w:ilvl="0" w:tplc="04090003">
      <w:start w:val="1"/>
      <w:numFmt w:val="bullet"/>
      <w:lvlText w:val="o"/>
      <w:lvlJc w:val="left"/>
      <w:pPr>
        <w:ind w:left="2007" w:hanging="360"/>
      </w:pPr>
      <w:rPr>
        <w:rFonts w:ascii="Courier New" w:hAnsi="Courier New" w:cs="Courier New" w:hint="default"/>
      </w:rPr>
    </w:lvl>
    <w:lvl w:ilvl="1" w:tplc="FFFFFFFF" w:tentative="1">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6" w15:restartNumberingAfterBreak="0">
    <w:nsid w:val="1C4820F4"/>
    <w:multiLevelType w:val="hybridMultilevel"/>
    <w:tmpl w:val="C86A05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01D2ED8"/>
    <w:multiLevelType w:val="hybridMultilevel"/>
    <w:tmpl w:val="8B8C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5E8E"/>
    <w:multiLevelType w:val="hybridMultilevel"/>
    <w:tmpl w:val="6BB2E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14D2FA8"/>
    <w:multiLevelType w:val="hybridMultilevel"/>
    <w:tmpl w:val="04E2A4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571022"/>
    <w:multiLevelType w:val="hybridMultilevel"/>
    <w:tmpl w:val="D6F2862E"/>
    <w:lvl w:ilvl="0" w:tplc="F2D8F81E">
      <w:start w:val="1"/>
      <w:numFmt w:val="upperLetter"/>
      <w:pStyle w:val="Heading4"/>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646C2"/>
    <w:multiLevelType w:val="multilevel"/>
    <w:tmpl w:val="6E2C1AE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270E7A54"/>
    <w:multiLevelType w:val="multilevel"/>
    <w:tmpl w:val="57C2451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27EE1EED"/>
    <w:multiLevelType w:val="hybridMultilevel"/>
    <w:tmpl w:val="F36CF9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B262F4"/>
    <w:multiLevelType w:val="multilevel"/>
    <w:tmpl w:val="F6CEEA6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3F0D2861"/>
    <w:multiLevelType w:val="hybridMultilevel"/>
    <w:tmpl w:val="AED23B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0F77547"/>
    <w:multiLevelType w:val="hybridMultilevel"/>
    <w:tmpl w:val="D92640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2B43529"/>
    <w:multiLevelType w:val="hybridMultilevel"/>
    <w:tmpl w:val="76EE05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B303BD6"/>
    <w:multiLevelType w:val="hybridMultilevel"/>
    <w:tmpl w:val="DE5E4D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C0D661D"/>
    <w:multiLevelType w:val="hybridMultilevel"/>
    <w:tmpl w:val="5ABA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EDB6841"/>
    <w:multiLevelType w:val="multilevel"/>
    <w:tmpl w:val="834EA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3762401"/>
    <w:multiLevelType w:val="hybridMultilevel"/>
    <w:tmpl w:val="C838BF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51D703A"/>
    <w:multiLevelType w:val="multilevel"/>
    <w:tmpl w:val="3FFAD19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4" w15:restartNumberingAfterBreak="0">
    <w:nsid w:val="578D793A"/>
    <w:multiLevelType w:val="hybridMultilevel"/>
    <w:tmpl w:val="11E846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E2921CF"/>
    <w:multiLevelType w:val="hybridMultilevel"/>
    <w:tmpl w:val="6BFE8E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1356862"/>
    <w:multiLevelType w:val="multilevel"/>
    <w:tmpl w:val="7AA4629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7" w15:restartNumberingAfterBreak="0">
    <w:nsid w:val="63AC0EF6"/>
    <w:multiLevelType w:val="hybridMultilevel"/>
    <w:tmpl w:val="3C6EA3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5BD6023"/>
    <w:multiLevelType w:val="multilevel"/>
    <w:tmpl w:val="BC741F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01B47"/>
    <w:multiLevelType w:val="multilevel"/>
    <w:tmpl w:val="55EEFBCE"/>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31" w15:restartNumberingAfterBreak="0">
    <w:nsid w:val="6B7817C9"/>
    <w:multiLevelType w:val="hybridMultilevel"/>
    <w:tmpl w:val="4F8A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D74FA"/>
    <w:multiLevelType w:val="hybridMultilevel"/>
    <w:tmpl w:val="DAE88A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3D1599F"/>
    <w:multiLevelType w:val="hybridMultilevel"/>
    <w:tmpl w:val="F950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262F24"/>
    <w:multiLevelType w:val="hybridMultilevel"/>
    <w:tmpl w:val="C032E2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5E23B92"/>
    <w:multiLevelType w:val="hybridMultilevel"/>
    <w:tmpl w:val="161471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7334360"/>
    <w:multiLevelType w:val="hybridMultilevel"/>
    <w:tmpl w:val="1EDC53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8D60B4A"/>
    <w:multiLevelType w:val="hybridMultilevel"/>
    <w:tmpl w:val="72E2ECE2"/>
    <w:lvl w:ilvl="0" w:tplc="04090001">
      <w:start w:val="1"/>
      <w:numFmt w:val="bullet"/>
      <w:lvlText w:val=""/>
      <w:lvlJc w:val="left"/>
      <w:pPr>
        <w:ind w:left="2007" w:hanging="360"/>
      </w:pPr>
      <w:rPr>
        <w:rFonts w:ascii="Symbol" w:hAnsi="Symbol" w:hint="default"/>
      </w:rPr>
    </w:lvl>
    <w:lvl w:ilvl="1" w:tplc="FFFFFFFF" w:tentative="1">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38" w15:restartNumberingAfterBreak="0">
    <w:nsid w:val="7ADC2307"/>
    <w:multiLevelType w:val="hybridMultilevel"/>
    <w:tmpl w:val="FE0C9E34"/>
    <w:lvl w:ilvl="0" w:tplc="04090001">
      <w:start w:val="1"/>
      <w:numFmt w:val="bullet"/>
      <w:lvlText w:val=""/>
      <w:lvlJc w:val="left"/>
      <w:pPr>
        <w:ind w:left="1296" w:hanging="360"/>
      </w:pPr>
      <w:rPr>
        <w:rFonts w:ascii="Symbol" w:hAnsi="Symbol"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abstractNumId w:val="0"/>
  </w:num>
  <w:num w:numId="2">
    <w:abstractNumId w:val="20"/>
  </w:num>
  <w:num w:numId="3">
    <w:abstractNumId w:val="29"/>
  </w:num>
  <w:num w:numId="4">
    <w:abstractNumId w:val="10"/>
  </w:num>
  <w:num w:numId="5">
    <w:abstractNumId w:val="3"/>
  </w:num>
  <w:num w:numId="6">
    <w:abstractNumId w:val="38"/>
  </w:num>
  <w:num w:numId="7">
    <w:abstractNumId w:val="23"/>
  </w:num>
  <w:num w:numId="8">
    <w:abstractNumId w:val="12"/>
  </w:num>
  <w:num w:numId="9">
    <w:abstractNumId w:val="30"/>
  </w:num>
  <w:num w:numId="10">
    <w:abstractNumId w:val="10"/>
    <w:lvlOverride w:ilvl="0">
      <w:startOverride w:val="1"/>
    </w:lvlOverride>
  </w:num>
  <w:num w:numId="11">
    <w:abstractNumId w:val="18"/>
  </w:num>
  <w:num w:numId="12">
    <w:abstractNumId w:val="16"/>
  </w:num>
  <w:num w:numId="13">
    <w:abstractNumId w:val="36"/>
  </w:num>
  <w:num w:numId="14">
    <w:abstractNumId w:val="35"/>
  </w:num>
  <w:num w:numId="15">
    <w:abstractNumId w:val="27"/>
  </w:num>
  <w:num w:numId="16">
    <w:abstractNumId w:val="34"/>
  </w:num>
  <w:num w:numId="17">
    <w:abstractNumId w:val="17"/>
  </w:num>
  <w:num w:numId="18">
    <w:abstractNumId w:val="8"/>
  </w:num>
  <w:num w:numId="19">
    <w:abstractNumId w:val="15"/>
  </w:num>
  <w:num w:numId="20">
    <w:abstractNumId w:val="32"/>
  </w:num>
  <w:num w:numId="21">
    <w:abstractNumId w:val="6"/>
  </w:num>
  <w:num w:numId="22">
    <w:abstractNumId w:val="4"/>
  </w:num>
  <w:num w:numId="23">
    <w:abstractNumId w:val="19"/>
  </w:num>
  <w:num w:numId="24">
    <w:abstractNumId w:val="9"/>
  </w:num>
  <w:num w:numId="25">
    <w:abstractNumId w:val="13"/>
  </w:num>
  <w:num w:numId="26">
    <w:abstractNumId w:val="11"/>
  </w:num>
  <w:num w:numId="27">
    <w:abstractNumId w:val="5"/>
  </w:num>
  <w:num w:numId="28">
    <w:abstractNumId w:val="26"/>
  </w:num>
  <w:num w:numId="29">
    <w:abstractNumId w:val="10"/>
    <w:lvlOverride w:ilvl="0">
      <w:startOverride w:val="1"/>
    </w:lvlOverride>
  </w:num>
  <w:num w:numId="30">
    <w:abstractNumId w:val="37"/>
  </w:num>
  <w:num w:numId="31">
    <w:abstractNumId w:val="21"/>
  </w:num>
  <w:num w:numId="32">
    <w:abstractNumId w:val="14"/>
  </w:num>
  <w:num w:numId="33">
    <w:abstractNumId w:val="28"/>
  </w:num>
  <w:num w:numId="34">
    <w:abstractNumId w:val="1"/>
  </w:num>
  <w:num w:numId="35">
    <w:abstractNumId w:val="25"/>
  </w:num>
  <w:num w:numId="36">
    <w:abstractNumId w:val="24"/>
  </w:num>
  <w:num w:numId="37">
    <w:abstractNumId w:val="22"/>
  </w:num>
  <w:num w:numId="38">
    <w:abstractNumId w:val="7"/>
  </w:num>
  <w:num w:numId="39">
    <w:abstractNumId w:val="33"/>
  </w:num>
  <w:num w:numId="40">
    <w:abstractNumId w:val="2"/>
  </w:num>
  <w:num w:numId="41">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1855"/>
    <w:rsid w:val="000022E6"/>
    <w:rsid w:val="00002562"/>
    <w:rsid w:val="0000420E"/>
    <w:rsid w:val="0002083D"/>
    <w:rsid w:val="00024F8B"/>
    <w:rsid w:val="00032E6B"/>
    <w:rsid w:val="0003559F"/>
    <w:rsid w:val="00037888"/>
    <w:rsid w:val="0004020A"/>
    <w:rsid w:val="00051BFA"/>
    <w:rsid w:val="00056D7B"/>
    <w:rsid w:val="00061855"/>
    <w:rsid w:val="00066A27"/>
    <w:rsid w:val="0007281B"/>
    <w:rsid w:val="0007352A"/>
    <w:rsid w:val="00076599"/>
    <w:rsid w:val="00082919"/>
    <w:rsid w:val="000936DA"/>
    <w:rsid w:val="000968D4"/>
    <w:rsid w:val="000A2401"/>
    <w:rsid w:val="000A6485"/>
    <w:rsid w:val="000B540B"/>
    <w:rsid w:val="000B66C0"/>
    <w:rsid w:val="000B6BCD"/>
    <w:rsid w:val="000C5F09"/>
    <w:rsid w:val="000D156E"/>
    <w:rsid w:val="000D3391"/>
    <w:rsid w:val="000F1970"/>
    <w:rsid w:val="000F1E18"/>
    <w:rsid w:val="001028A1"/>
    <w:rsid w:val="001044DB"/>
    <w:rsid w:val="001113AB"/>
    <w:rsid w:val="00113469"/>
    <w:rsid w:val="0012351C"/>
    <w:rsid w:val="00130546"/>
    <w:rsid w:val="0014594F"/>
    <w:rsid w:val="00155C1D"/>
    <w:rsid w:val="001561B7"/>
    <w:rsid w:val="00162939"/>
    <w:rsid w:val="00165EDB"/>
    <w:rsid w:val="00180C8C"/>
    <w:rsid w:val="0018354F"/>
    <w:rsid w:val="00184834"/>
    <w:rsid w:val="00185F72"/>
    <w:rsid w:val="00192969"/>
    <w:rsid w:val="001A08FA"/>
    <w:rsid w:val="001A225F"/>
    <w:rsid w:val="001C20AE"/>
    <w:rsid w:val="001C6057"/>
    <w:rsid w:val="001C77DD"/>
    <w:rsid w:val="001D0D77"/>
    <w:rsid w:val="001D730B"/>
    <w:rsid w:val="001E1E49"/>
    <w:rsid w:val="001F142E"/>
    <w:rsid w:val="001F351F"/>
    <w:rsid w:val="00213E4E"/>
    <w:rsid w:val="00222D64"/>
    <w:rsid w:val="002254C6"/>
    <w:rsid w:val="0022666D"/>
    <w:rsid w:val="00227D14"/>
    <w:rsid w:val="0023346F"/>
    <w:rsid w:val="00240277"/>
    <w:rsid w:val="002406F3"/>
    <w:rsid w:val="00242378"/>
    <w:rsid w:val="00242CF0"/>
    <w:rsid w:val="00243BE7"/>
    <w:rsid w:val="00253413"/>
    <w:rsid w:val="002546A5"/>
    <w:rsid w:val="002615FC"/>
    <w:rsid w:val="0026378F"/>
    <w:rsid w:val="002637C5"/>
    <w:rsid w:val="00266945"/>
    <w:rsid w:val="00267F81"/>
    <w:rsid w:val="002703A5"/>
    <w:rsid w:val="00272D18"/>
    <w:rsid w:val="0028004F"/>
    <w:rsid w:val="00280CDD"/>
    <w:rsid w:val="00292141"/>
    <w:rsid w:val="002958F1"/>
    <w:rsid w:val="00297B70"/>
    <w:rsid w:val="002A3C11"/>
    <w:rsid w:val="002C3177"/>
    <w:rsid w:val="002D16F4"/>
    <w:rsid w:val="002D5C16"/>
    <w:rsid w:val="002E19F9"/>
    <w:rsid w:val="002E6C36"/>
    <w:rsid w:val="002F5093"/>
    <w:rsid w:val="00301729"/>
    <w:rsid w:val="003144B3"/>
    <w:rsid w:val="003147E5"/>
    <w:rsid w:val="00320FD4"/>
    <w:rsid w:val="00324BDF"/>
    <w:rsid w:val="00332B2A"/>
    <w:rsid w:val="0033616D"/>
    <w:rsid w:val="00337B4C"/>
    <w:rsid w:val="00337C58"/>
    <w:rsid w:val="00341D97"/>
    <w:rsid w:val="0034391F"/>
    <w:rsid w:val="003510E3"/>
    <w:rsid w:val="00353E58"/>
    <w:rsid w:val="00366214"/>
    <w:rsid w:val="00367E92"/>
    <w:rsid w:val="00372545"/>
    <w:rsid w:val="00373C7E"/>
    <w:rsid w:val="003918B2"/>
    <w:rsid w:val="00395895"/>
    <w:rsid w:val="003A4ACB"/>
    <w:rsid w:val="003A6197"/>
    <w:rsid w:val="003B30C7"/>
    <w:rsid w:val="003C0FFE"/>
    <w:rsid w:val="003C1390"/>
    <w:rsid w:val="003C7DF3"/>
    <w:rsid w:val="003E7AF7"/>
    <w:rsid w:val="004044A0"/>
    <w:rsid w:val="00412F64"/>
    <w:rsid w:val="0041556C"/>
    <w:rsid w:val="00417928"/>
    <w:rsid w:val="00420402"/>
    <w:rsid w:val="004305C7"/>
    <w:rsid w:val="0043434F"/>
    <w:rsid w:val="004500E2"/>
    <w:rsid w:val="004531B5"/>
    <w:rsid w:val="00456A0B"/>
    <w:rsid w:val="00466B47"/>
    <w:rsid w:val="0046767F"/>
    <w:rsid w:val="00477BB5"/>
    <w:rsid w:val="00480EC7"/>
    <w:rsid w:val="00495AE5"/>
    <w:rsid w:val="004A3046"/>
    <w:rsid w:val="004A6D1B"/>
    <w:rsid w:val="004B249D"/>
    <w:rsid w:val="004B274E"/>
    <w:rsid w:val="004B32DA"/>
    <w:rsid w:val="004B4BF6"/>
    <w:rsid w:val="004B5960"/>
    <w:rsid w:val="004C49ED"/>
    <w:rsid w:val="004C4BB1"/>
    <w:rsid w:val="004D0210"/>
    <w:rsid w:val="004E3B36"/>
    <w:rsid w:val="0050292A"/>
    <w:rsid w:val="005052F4"/>
    <w:rsid w:val="00505902"/>
    <w:rsid w:val="0050764E"/>
    <w:rsid w:val="00511681"/>
    <w:rsid w:val="00511C02"/>
    <w:rsid w:val="00517B6F"/>
    <w:rsid w:val="00520BCB"/>
    <w:rsid w:val="00526DC0"/>
    <w:rsid w:val="00531F29"/>
    <w:rsid w:val="00567FB4"/>
    <w:rsid w:val="00570EF4"/>
    <w:rsid w:val="005719FB"/>
    <w:rsid w:val="005809C5"/>
    <w:rsid w:val="00585F4E"/>
    <w:rsid w:val="00591085"/>
    <w:rsid w:val="00597ACF"/>
    <w:rsid w:val="005A5289"/>
    <w:rsid w:val="005B7357"/>
    <w:rsid w:val="005B7E33"/>
    <w:rsid w:val="005C0000"/>
    <w:rsid w:val="005C2261"/>
    <w:rsid w:val="005C29A7"/>
    <w:rsid w:val="005D68FF"/>
    <w:rsid w:val="005D6AC9"/>
    <w:rsid w:val="005D6CF1"/>
    <w:rsid w:val="005E0A0B"/>
    <w:rsid w:val="00605AF3"/>
    <w:rsid w:val="00607962"/>
    <w:rsid w:val="006106AF"/>
    <w:rsid w:val="006149CC"/>
    <w:rsid w:val="00616572"/>
    <w:rsid w:val="00620688"/>
    <w:rsid w:val="006208DA"/>
    <w:rsid w:val="00622316"/>
    <w:rsid w:val="00625D4A"/>
    <w:rsid w:val="00625E8F"/>
    <w:rsid w:val="006263D6"/>
    <w:rsid w:val="006322F7"/>
    <w:rsid w:val="00632D4C"/>
    <w:rsid w:val="006354F5"/>
    <w:rsid w:val="00635AAA"/>
    <w:rsid w:val="00641168"/>
    <w:rsid w:val="006529D1"/>
    <w:rsid w:val="00662211"/>
    <w:rsid w:val="00662E7E"/>
    <w:rsid w:val="0066625C"/>
    <w:rsid w:val="00674E7A"/>
    <w:rsid w:val="00685A63"/>
    <w:rsid w:val="00686042"/>
    <w:rsid w:val="00687D1A"/>
    <w:rsid w:val="00690D36"/>
    <w:rsid w:val="0069113E"/>
    <w:rsid w:val="00691AA0"/>
    <w:rsid w:val="006924B5"/>
    <w:rsid w:val="006A0F8F"/>
    <w:rsid w:val="006A4FFB"/>
    <w:rsid w:val="006B6CA9"/>
    <w:rsid w:val="006D1040"/>
    <w:rsid w:val="006D122E"/>
    <w:rsid w:val="006D62DD"/>
    <w:rsid w:val="006E2DA7"/>
    <w:rsid w:val="006E745E"/>
    <w:rsid w:val="00710E61"/>
    <w:rsid w:val="00715016"/>
    <w:rsid w:val="0073001F"/>
    <w:rsid w:val="00732B0C"/>
    <w:rsid w:val="007336F3"/>
    <w:rsid w:val="00734C2E"/>
    <w:rsid w:val="0074238E"/>
    <w:rsid w:val="00753684"/>
    <w:rsid w:val="00760814"/>
    <w:rsid w:val="00760E25"/>
    <w:rsid w:val="00761C4E"/>
    <w:rsid w:val="0077247B"/>
    <w:rsid w:val="007761EB"/>
    <w:rsid w:val="00785B9E"/>
    <w:rsid w:val="00791320"/>
    <w:rsid w:val="00796B5B"/>
    <w:rsid w:val="007A2625"/>
    <w:rsid w:val="007A377D"/>
    <w:rsid w:val="007A37BD"/>
    <w:rsid w:val="007A663A"/>
    <w:rsid w:val="007A7D82"/>
    <w:rsid w:val="007B0A35"/>
    <w:rsid w:val="007B1204"/>
    <w:rsid w:val="007B562C"/>
    <w:rsid w:val="007C28B3"/>
    <w:rsid w:val="007C67D8"/>
    <w:rsid w:val="007D3B7B"/>
    <w:rsid w:val="007F0419"/>
    <w:rsid w:val="007F2B91"/>
    <w:rsid w:val="00802482"/>
    <w:rsid w:val="008129E1"/>
    <w:rsid w:val="008219E0"/>
    <w:rsid w:val="00826284"/>
    <w:rsid w:val="00830C28"/>
    <w:rsid w:val="00832E9E"/>
    <w:rsid w:val="00833757"/>
    <w:rsid w:val="00841662"/>
    <w:rsid w:val="008571E6"/>
    <w:rsid w:val="00861B02"/>
    <w:rsid w:val="008722B5"/>
    <w:rsid w:val="00873E0F"/>
    <w:rsid w:val="00874002"/>
    <w:rsid w:val="0088297A"/>
    <w:rsid w:val="0088598A"/>
    <w:rsid w:val="0089077B"/>
    <w:rsid w:val="00891AE1"/>
    <w:rsid w:val="0089546F"/>
    <w:rsid w:val="008A1CE8"/>
    <w:rsid w:val="008C2D3B"/>
    <w:rsid w:val="008C3DA0"/>
    <w:rsid w:val="008C48D2"/>
    <w:rsid w:val="008D080A"/>
    <w:rsid w:val="008E0C0A"/>
    <w:rsid w:val="008E29DD"/>
    <w:rsid w:val="008F0A40"/>
    <w:rsid w:val="008F3A79"/>
    <w:rsid w:val="008F4ADB"/>
    <w:rsid w:val="008F6358"/>
    <w:rsid w:val="008F6806"/>
    <w:rsid w:val="009165B5"/>
    <w:rsid w:val="00916D44"/>
    <w:rsid w:val="0092047C"/>
    <w:rsid w:val="00920584"/>
    <w:rsid w:val="00925E27"/>
    <w:rsid w:val="00927237"/>
    <w:rsid w:val="009325AE"/>
    <w:rsid w:val="00932D2C"/>
    <w:rsid w:val="00934F9E"/>
    <w:rsid w:val="00941149"/>
    <w:rsid w:val="0094496E"/>
    <w:rsid w:val="0095236D"/>
    <w:rsid w:val="0096138D"/>
    <w:rsid w:val="00976214"/>
    <w:rsid w:val="00976CB1"/>
    <w:rsid w:val="009814CA"/>
    <w:rsid w:val="00982FFA"/>
    <w:rsid w:val="00983CC8"/>
    <w:rsid w:val="009927CC"/>
    <w:rsid w:val="0099280A"/>
    <w:rsid w:val="009944C9"/>
    <w:rsid w:val="00996DFB"/>
    <w:rsid w:val="00997A12"/>
    <w:rsid w:val="009A2215"/>
    <w:rsid w:val="009C181C"/>
    <w:rsid w:val="009C6954"/>
    <w:rsid w:val="009C7087"/>
    <w:rsid w:val="009E77CD"/>
    <w:rsid w:val="009E7E43"/>
    <w:rsid w:val="009F6F62"/>
    <w:rsid w:val="00A03445"/>
    <w:rsid w:val="00A03E3D"/>
    <w:rsid w:val="00A12DDA"/>
    <w:rsid w:val="00A144E9"/>
    <w:rsid w:val="00A14D85"/>
    <w:rsid w:val="00A16910"/>
    <w:rsid w:val="00A1715F"/>
    <w:rsid w:val="00A31274"/>
    <w:rsid w:val="00A33BF0"/>
    <w:rsid w:val="00A33F5D"/>
    <w:rsid w:val="00A44C30"/>
    <w:rsid w:val="00A501EF"/>
    <w:rsid w:val="00A5021F"/>
    <w:rsid w:val="00A520AB"/>
    <w:rsid w:val="00A52256"/>
    <w:rsid w:val="00A54EB5"/>
    <w:rsid w:val="00A57645"/>
    <w:rsid w:val="00A61927"/>
    <w:rsid w:val="00A630EF"/>
    <w:rsid w:val="00A64047"/>
    <w:rsid w:val="00A65CE1"/>
    <w:rsid w:val="00A65EB7"/>
    <w:rsid w:val="00A75FA2"/>
    <w:rsid w:val="00A77777"/>
    <w:rsid w:val="00A83E2A"/>
    <w:rsid w:val="00A873BC"/>
    <w:rsid w:val="00A93577"/>
    <w:rsid w:val="00AA1E73"/>
    <w:rsid w:val="00AB428E"/>
    <w:rsid w:val="00AB4446"/>
    <w:rsid w:val="00AB4DE3"/>
    <w:rsid w:val="00AB6829"/>
    <w:rsid w:val="00AC4081"/>
    <w:rsid w:val="00AC7CA5"/>
    <w:rsid w:val="00AD518C"/>
    <w:rsid w:val="00AE02ED"/>
    <w:rsid w:val="00AE0BCE"/>
    <w:rsid w:val="00AF3B0D"/>
    <w:rsid w:val="00AF66B3"/>
    <w:rsid w:val="00B0374F"/>
    <w:rsid w:val="00B0390E"/>
    <w:rsid w:val="00B075EE"/>
    <w:rsid w:val="00B11C20"/>
    <w:rsid w:val="00B120E9"/>
    <w:rsid w:val="00B16BC7"/>
    <w:rsid w:val="00B25F15"/>
    <w:rsid w:val="00B3755E"/>
    <w:rsid w:val="00B37CF8"/>
    <w:rsid w:val="00B41A05"/>
    <w:rsid w:val="00B43BD0"/>
    <w:rsid w:val="00B56B02"/>
    <w:rsid w:val="00B57E92"/>
    <w:rsid w:val="00B65E39"/>
    <w:rsid w:val="00B70F50"/>
    <w:rsid w:val="00B73F92"/>
    <w:rsid w:val="00B86125"/>
    <w:rsid w:val="00B86E0A"/>
    <w:rsid w:val="00B877CC"/>
    <w:rsid w:val="00BA2ABF"/>
    <w:rsid w:val="00BA7A41"/>
    <w:rsid w:val="00BB71A4"/>
    <w:rsid w:val="00BC2CA7"/>
    <w:rsid w:val="00BC464B"/>
    <w:rsid w:val="00BD079D"/>
    <w:rsid w:val="00BF7C8E"/>
    <w:rsid w:val="00C04B83"/>
    <w:rsid w:val="00C04F04"/>
    <w:rsid w:val="00C06CF1"/>
    <w:rsid w:val="00C075B5"/>
    <w:rsid w:val="00C11DED"/>
    <w:rsid w:val="00C1624A"/>
    <w:rsid w:val="00C1658A"/>
    <w:rsid w:val="00C16687"/>
    <w:rsid w:val="00C24D62"/>
    <w:rsid w:val="00C24DC5"/>
    <w:rsid w:val="00C25E15"/>
    <w:rsid w:val="00C27AA3"/>
    <w:rsid w:val="00C36695"/>
    <w:rsid w:val="00C400E4"/>
    <w:rsid w:val="00C46580"/>
    <w:rsid w:val="00C761A1"/>
    <w:rsid w:val="00C77796"/>
    <w:rsid w:val="00C80DA8"/>
    <w:rsid w:val="00C90587"/>
    <w:rsid w:val="00C913CC"/>
    <w:rsid w:val="00CA13DD"/>
    <w:rsid w:val="00CB27CC"/>
    <w:rsid w:val="00CB3C93"/>
    <w:rsid w:val="00CD0B9D"/>
    <w:rsid w:val="00CD2AA9"/>
    <w:rsid w:val="00CF0B23"/>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87DFF"/>
    <w:rsid w:val="00D9695D"/>
    <w:rsid w:val="00DA2337"/>
    <w:rsid w:val="00DA7316"/>
    <w:rsid w:val="00DB0034"/>
    <w:rsid w:val="00DB14CF"/>
    <w:rsid w:val="00DB5FB8"/>
    <w:rsid w:val="00DB75F1"/>
    <w:rsid w:val="00DC0852"/>
    <w:rsid w:val="00DC667C"/>
    <w:rsid w:val="00DD09BA"/>
    <w:rsid w:val="00DD613E"/>
    <w:rsid w:val="00DE17FC"/>
    <w:rsid w:val="00DE1BC7"/>
    <w:rsid w:val="00DF0B36"/>
    <w:rsid w:val="00DF50D3"/>
    <w:rsid w:val="00E06D00"/>
    <w:rsid w:val="00E15C52"/>
    <w:rsid w:val="00E16C6E"/>
    <w:rsid w:val="00E16E41"/>
    <w:rsid w:val="00E2207E"/>
    <w:rsid w:val="00E266A6"/>
    <w:rsid w:val="00E36664"/>
    <w:rsid w:val="00E37A6B"/>
    <w:rsid w:val="00E37D4D"/>
    <w:rsid w:val="00E419C2"/>
    <w:rsid w:val="00E43225"/>
    <w:rsid w:val="00E4542C"/>
    <w:rsid w:val="00E50864"/>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6814"/>
    <w:rsid w:val="00ED7A3B"/>
    <w:rsid w:val="00EE2600"/>
    <w:rsid w:val="00EE3200"/>
    <w:rsid w:val="00EE4D22"/>
    <w:rsid w:val="00EE5A68"/>
    <w:rsid w:val="00EF4E75"/>
    <w:rsid w:val="00F013CC"/>
    <w:rsid w:val="00F102A9"/>
    <w:rsid w:val="00F20A64"/>
    <w:rsid w:val="00F22934"/>
    <w:rsid w:val="00F407EB"/>
    <w:rsid w:val="00F40FA3"/>
    <w:rsid w:val="00F41E08"/>
    <w:rsid w:val="00F5262F"/>
    <w:rsid w:val="00F6055A"/>
    <w:rsid w:val="00F60826"/>
    <w:rsid w:val="00F658C7"/>
    <w:rsid w:val="00F7241D"/>
    <w:rsid w:val="00F84CD0"/>
    <w:rsid w:val="00F86554"/>
    <w:rsid w:val="00F9506E"/>
    <w:rsid w:val="00F95AFA"/>
    <w:rsid w:val="00F962C7"/>
    <w:rsid w:val="00FA1606"/>
    <w:rsid w:val="00FB1A65"/>
    <w:rsid w:val="00FB479D"/>
    <w:rsid w:val="00FC3C43"/>
    <w:rsid w:val="00FC3F49"/>
    <w:rsid w:val="00FC4E2C"/>
    <w:rsid w:val="00FC4F77"/>
    <w:rsid w:val="00FD1148"/>
    <w:rsid w:val="00FD5C59"/>
    <w:rsid w:val="00FE0B14"/>
    <w:rsid w:val="00FE5128"/>
    <w:rsid w:val="00FF0FE8"/>
    <w:rsid w:val="00FF3EDE"/>
    <w:rsid w:val="00FF6D88"/>
    <w:rsid w:val="5141E17C"/>
    <w:rsid w:val="6D81C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5692"/>
  <w15:docId w15:val="{A37498E8-0D83-4D04-B3A7-387FB2B7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autoRedefine/>
    <w:qFormat/>
    <w:rsid w:val="00B0374F"/>
    <w:pPr>
      <w:keepNext/>
      <w:numPr>
        <w:numId w:val="4"/>
      </w:numPr>
      <w:outlineLvl w:val="3"/>
    </w:pPr>
    <w:rPr>
      <w:b/>
      <w:bCs/>
      <w:szCs w:val="28"/>
    </w:rPr>
  </w:style>
  <w:style w:type="paragraph" w:styleId="Heading5">
    <w:name w:val="heading 5"/>
    <w:basedOn w:val="Normal"/>
    <w:next w:val="Normal"/>
    <w:autoRedefine/>
    <w:qFormat/>
    <w:rsid w:val="00FC4E2C"/>
    <w:pPr>
      <w:numPr>
        <w:numId w:val="5"/>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ListParagraphChar">
    <w:name w:val="List Paragraph Char"/>
    <w:basedOn w:val="DefaultParagraphFont"/>
    <w:link w:val="ListParagraph"/>
    <w:uiPriority w:val="34"/>
    <w:rsid w:val="00267F81"/>
    <w:rPr>
      <w:sz w:val="26"/>
      <w:szCs w:val="24"/>
    </w:rPr>
  </w:style>
  <w:style w:type="paragraph" w:styleId="Title">
    <w:name w:val="Title"/>
    <w:basedOn w:val="Normal"/>
    <w:next w:val="Normal"/>
    <w:link w:val="TitleChar"/>
    <w:qFormat/>
    <w:rsid w:val="00420402"/>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20402"/>
    <w:rPr>
      <w:rFonts w:asciiTheme="majorHAnsi" w:eastAsiaTheme="majorEastAsia" w:hAnsiTheme="majorHAnsi" w:cstheme="majorBidi"/>
      <w:spacing w:val="-10"/>
      <w:kern w:val="28"/>
      <w:sz w:val="56"/>
      <w:szCs w:val="56"/>
    </w:rPr>
  </w:style>
  <w:style w:type="paragraph" w:customStyle="1" w:styleId="Style1">
    <w:name w:val="Style1"/>
    <w:basedOn w:val="Heading1"/>
    <w:link w:val="Style1Char"/>
    <w:qFormat/>
    <w:rsid w:val="00420402"/>
  </w:style>
  <w:style w:type="character" w:customStyle="1" w:styleId="Style1Char">
    <w:name w:val="Style1 Char"/>
    <w:basedOn w:val="TitleChar"/>
    <w:link w:val="Style1"/>
    <w:rsid w:val="00420402"/>
    <w:rPr>
      <w:rFonts w:asciiTheme="majorHAnsi" w:eastAsiaTheme="majorEastAsia" w:hAnsiTheme="majorHAnsi" w:cs="Arial"/>
      <w:b/>
      <w:bCs/>
      <w:spacing w:val="-1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477">
      <w:bodyDiv w:val="1"/>
      <w:marLeft w:val="0"/>
      <w:marRight w:val="0"/>
      <w:marTop w:val="0"/>
      <w:marBottom w:val="0"/>
      <w:divBdr>
        <w:top w:val="none" w:sz="0" w:space="0" w:color="auto"/>
        <w:left w:val="none" w:sz="0" w:space="0" w:color="auto"/>
        <w:bottom w:val="none" w:sz="0" w:space="0" w:color="auto"/>
        <w:right w:val="none" w:sz="0" w:space="0" w:color="auto"/>
      </w:divBdr>
    </w:div>
    <w:div w:id="129834975">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93548095">
      <w:bodyDiv w:val="1"/>
      <w:marLeft w:val="0"/>
      <w:marRight w:val="0"/>
      <w:marTop w:val="0"/>
      <w:marBottom w:val="0"/>
      <w:divBdr>
        <w:top w:val="none" w:sz="0" w:space="0" w:color="auto"/>
        <w:left w:val="none" w:sz="0" w:space="0" w:color="auto"/>
        <w:bottom w:val="none" w:sz="0" w:space="0" w:color="auto"/>
        <w:right w:val="none" w:sz="0" w:space="0" w:color="auto"/>
      </w:divBdr>
      <w:divsChild>
        <w:div w:id="327709775">
          <w:marLeft w:val="403"/>
          <w:marRight w:val="0"/>
          <w:marTop w:val="115"/>
          <w:marBottom w:val="0"/>
          <w:divBdr>
            <w:top w:val="none" w:sz="0" w:space="0" w:color="auto"/>
            <w:left w:val="none" w:sz="0" w:space="0" w:color="auto"/>
            <w:bottom w:val="none" w:sz="0" w:space="0" w:color="auto"/>
            <w:right w:val="none" w:sz="0" w:space="0" w:color="auto"/>
          </w:divBdr>
        </w:div>
        <w:div w:id="1738631289">
          <w:marLeft w:val="878"/>
          <w:marRight w:val="0"/>
          <w:marTop w:val="115"/>
          <w:marBottom w:val="0"/>
          <w:divBdr>
            <w:top w:val="none" w:sz="0" w:space="0" w:color="auto"/>
            <w:left w:val="none" w:sz="0" w:space="0" w:color="auto"/>
            <w:bottom w:val="none" w:sz="0" w:space="0" w:color="auto"/>
            <w:right w:val="none" w:sz="0" w:space="0" w:color="auto"/>
          </w:divBdr>
        </w:div>
        <w:div w:id="670645505">
          <w:marLeft w:val="878"/>
          <w:marRight w:val="0"/>
          <w:marTop w:val="115"/>
          <w:marBottom w:val="0"/>
          <w:divBdr>
            <w:top w:val="none" w:sz="0" w:space="0" w:color="auto"/>
            <w:left w:val="none" w:sz="0" w:space="0" w:color="auto"/>
            <w:bottom w:val="none" w:sz="0" w:space="0" w:color="auto"/>
            <w:right w:val="none" w:sz="0" w:space="0" w:color="auto"/>
          </w:divBdr>
        </w:div>
        <w:div w:id="73598761">
          <w:marLeft w:val="878"/>
          <w:marRight w:val="0"/>
          <w:marTop w:val="115"/>
          <w:marBottom w:val="0"/>
          <w:divBdr>
            <w:top w:val="none" w:sz="0" w:space="0" w:color="auto"/>
            <w:left w:val="none" w:sz="0" w:space="0" w:color="auto"/>
            <w:bottom w:val="none" w:sz="0" w:space="0" w:color="auto"/>
            <w:right w:val="none" w:sz="0" w:space="0" w:color="auto"/>
          </w:divBdr>
        </w:div>
      </w:divsChild>
    </w:div>
    <w:div w:id="964776871">
      <w:bodyDiv w:val="1"/>
      <w:marLeft w:val="0"/>
      <w:marRight w:val="0"/>
      <w:marTop w:val="0"/>
      <w:marBottom w:val="0"/>
      <w:divBdr>
        <w:top w:val="none" w:sz="0" w:space="0" w:color="auto"/>
        <w:left w:val="none" w:sz="0" w:space="0" w:color="auto"/>
        <w:bottom w:val="none" w:sz="0" w:space="0" w:color="auto"/>
        <w:right w:val="none" w:sz="0" w:space="0" w:color="auto"/>
      </w:divBdr>
    </w:div>
    <w:div w:id="974677225">
      <w:bodyDiv w:val="1"/>
      <w:marLeft w:val="0"/>
      <w:marRight w:val="0"/>
      <w:marTop w:val="0"/>
      <w:marBottom w:val="0"/>
      <w:divBdr>
        <w:top w:val="none" w:sz="0" w:space="0" w:color="auto"/>
        <w:left w:val="none" w:sz="0" w:space="0" w:color="auto"/>
        <w:bottom w:val="none" w:sz="0" w:space="0" w:color="auto"/>
        <w:right w:val="none" w:sz="0" w:space="0" w:color="auto"/>
      </w:divBdr>
    </w:div>
    <w:div w:id="1028530683">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81274157">
      <w:bodyDiv w:val="1"/>
      <w:marLeft w:val="0"/>
      <w:marRight w:val="0"/>
      <w:marTop w:val="0"/>
      <w:marBottom w:val="0"/>
      <w:divBdr>
        <w:top w:val="none" w:sz="0" w:space="0" w:color="auto"/>
        <w:left w:val="none" w:sz="0" w:space="0" w:color="auto"/>
        <w:bottom w:val="none" w:sz="0" w:space="0" w:color="auto"/>
        <w:right w:val="none" w:sz="0" w:space="0" w:color="auto"/>
      </w:divBdr>
    </w:div>
    <w:div w:id="1712726912">
      <w:bodyDiv w:val="1"/>
      <w:marLeft w:val="0"/>
      <w:marRight w:val="0"/>
      <w:marTop w:val="0"/>
      <w:marBottom w:val="0"/>
      <w:divBdr>
        <w:top w:val="none" w:sz="0" w:space="0" w:color="auto"/>
        <w:left w:val="none" w:sz="0" w:space="0" w:color="auto"/>
        <w:bottom w:val="none" w:sz="0" w:space="0" w:color="auto"/>
        <w:right w:val="none" w:sz="0" w:space="0" w:color="auto"/>
      </w:divBdr>
    </w:div>
    <w:div w:id="1740664376">
      <w:bodyDiv w:val="1"/>
      <w:marLeft w:val="0"/>
      <w:marRight w:val="0"/>
      <w:marTop w:val="0"/>
      <w:marBottom w:val="0"/>
      <w:divBdr>
        <w:top w:val="none" w:sz="0" w:space="0" w:color="auto"/>
        <w:left w:val="none" w:sz="0" w:space="0" w:color="auto"/>
        <w:bottom w:val="none" w:sz="0" w:space="0" w:color="auto"/>
        <w:right w:val="none" w:sz="0" w:space="0" w:color="auto"/>
      </w:divBdr>
    </w:div>
    <w:div w:id="1759909225">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codiencongnghiep.com.vn/tac-dong-cua-hien-tuong-nong-len-toan-cau-den-moi-truong-va-giai-phap-han-che/" TargetMode="External"/><Relationship Id="rId10" Type="http://schemas.openxmlformats.org/officeDocument/2006/relationships/endnotes" Target="endnotes.xml"/><Relationship Id="rId19" Type="http://schemas.openxmlformats.org/officeDocument/2006/relationships/hyperlink" Target="https://docs.google.com/forms/d/1An2Lncny9214gLRu3HKCuJI1wJWUXeDXBiLTERjpBn4/edit" TargetMode="Externa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thegioididong.com/hoi-dap/he-dieu-hanh-android-la-gi-uu-nhuoc-diem-va-nhung-dieu-can-1311250"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2</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4</b:RefOrder>
  </b:Source>
  <b:Source>
    <b:Tag>Pha14</b:Tag>
    <b:SourceType>InternetSite</b:SourceType>
    <b:Guid>{2BD6D0CB-00F4-4BA0-88AB-9AF3E9E84D00}</b:Guid>
    <b:Title>TỘI PHẠM VÀ CÁC LOẠI TỘI PHẠM MÁY TÍNH</b:Title>
    <b:Year>2014</b:Year>
    <b:Author>
      <b:Author>
        <b:NameList>
          <b:Person>
            <b:Last>Ho</b:Last>
            <b:First>Phat</b:First>
          </b:Person>
        </b:NameList>
      </b:Author>
    </b:Author>
    <b:ProductionCompany>Prezi</b:ProductionCompany>
    <b:Month>10</b:Month>
    <b:Day>17</b:Day>
    <b:YearAccessed>2017</b:YearAccessed>
    <b:MonthAccessed>03</b:MonthAccessed>
    <b:DayAccessed>20</b:DayAccessed>
    <b:URL>https://prezi.com/bmf8ptctjyuj/toi-pham-va-cac-loai-toi-pham-may-tinh/?webgl=0</b:URL>
    <b:RefOrder>5</b:RefOrder>
  </b:Source>
  <b:Source>
    <b:Tag>Man20</b:Tag>
    <b:SourceType>DocumentFromInternetSite</b:SourceType>
    <b:Guid>{11289B64-7B70-44B7-80B8-B39AE14DE989}</b:Guid>
    <b:Title>10 điều răn về đạo đức máy tính (Việt hóa)</b:Title>
    <b:Year>2020</b:Year>
    <b:Author>
      <b:Author>
        <b:Corporate>Mang CNTT đi muôn nơi</b:Corporate>
      </b:Author>
    </b:Author>
    <b:Month>09</b:Month>
    <b:Day>12</b:Day>
    <b:YearAccessed>2021</b:YearAccessed>
    <b:MonthAccessed>03</b:MonthAccessed>
    <b:DayAccessed>20</b:DayAccessed>
    <b:URL>https://www.youtube.com/watch?v=RJmADGWrCqM</b:URL>
    <b:RefOrder>1</b:RefOrder>
  </b:Source>
  <b:Source>
    <b:Tag>w3s22</b:Tag>
    <b:SourceType>InternetSite</b:SourceType>
    <b:Guid>{22E34790-3558-4ECB-99C4-3A06C594B515}</b:Guid>
    <b:Author>
      <b:Author>
        <b:NameList>
          <b:Person>
            <b:Last>w3schools</b:Last>
          </b:Person>
        </b:NameList>
      </b:Author>
    </b:Author>
    <b:Title>JavaScript For Loop</b:Title>
    <b:ProductionCompany>w3schools</b:ProductionCompany>
    <b:Year>2022</b:Year>
    <b:Month>01</b:Month>
    <b:Day>01</b:Day>
    <b:YearAccessed>2022</b:YearAccessed>
    <b:MonthAccessed>10</b:MonthAccessed>
    <b:DayAccessed>01</b:DayAccessed>
    <b:URL>https://www.w3schools.com/js/js_loop_for.asp</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B52053F07092442BC30E1D1470B9E7A" ma:contentTypeVersion="8" ma:contentTypeDescription="Create a new document." ma:contentTypeScope="" ma:versionID="f27f6c8e376a3c206cb4e2730b9f00c5">
  <xsd:schema xmlns:xsd="http://www.w3.org/2001/XMLSchema" xmlns:xs="http://www.w3.org/2001/XMLSchema" xmlns:p="http://schemas.microsoft.com/office/2006/metadata/properties" xmlns:ns2="0e558a33-380f-427c-9581-ef9e74d79fb5" targetNamespace="http://schemas.microsoft.com/office/2006/metadata/properties" ma:root="true" ma:fieldsID="2871bdc711aebf376dc21511546b1a13" ns2:_="">
    <xsd:import namespace="0e558a33-380f-427c-9581-ef9e74d79f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58a33-380f-427c-9581-ef9e74d79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FB4D1E-15A5-4B42-B06A-ED28C3159C8B}">
  <ds:schemaRefs>
    <ds:schemaRef ds:uri="http://schemas.microsoft.com/sharepoint/v3/contenttype/forms"/>
  </ds:schemaRefs>
</ds:datastoreItem>
</file>

<file path=customXml/itemProps2.xml><?xml version="1.0" encoding="utf-8"?>
<ds:datastoreItem xmlns:ds="http://schemas.openxmlformats.org/officeDocument/2006/customXml" ds:itemID="{8F68FC7D-4025-4805-BA88-239F6282BE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4AA2A2-FC69-4479-80F5-8C0982B8A6FE}">
  <ds:schemaRefs>
    <ds:schemaRef ds:uri="http://schemas.openxmlformats.org/officeDocument/2006/bibliography"/>
  </ds:schemaRefs>
</ds:datastoreItem>
</file>

<file path=customXml/itemProps4.xml><?xml version="1.0" encoding="utf-8"?>
<ds:datastoreItem xmlns:ds="http://schemas.openxmlformats.org/officeDocument/2006/customXml" ds:itemID="{8801951C-68E1-4930-92BD-D55BA3C02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58a33-380f-427c-9581-ef9e74d79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Mau-DATN_(Unicode).dot</Template>
  <TotalTime>89</TotalTime>
  <Pages>6</Pages>
  <Words>5456</Words>
  <Characters>31104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36488</CharactersWithSpaces>
  <SharedDoc>false</SharedDoc>
  <HyperlinkBase>http://www.humg.edu.vn/cntt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cp:keywords/>
  <dc:description/>
  <cp:lastModifiedBy>Administrator</cp:lastModifiedBy>
  <cp:revision>8</cp:revision>
  <dcterms:created xsi:type="dcterms:W3CDTF">2016-02-18T09:54:00Z</dcterms:created>
  <dcterms:modified xsi:type="dcterms:W3CDTF">2023-12-14T13:54:00Z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0x0101007B52053F07092442BC30E1D1470B9E7A</vt:lpwstr>
  </property>
  <property fmtid="{D5CDD505-2E9C-101B-9397-08002B2CF9AE}" pid="6" name="Order">
    <vt:r8>300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